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4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</w:tblGrid>
      <w:tr w:rsidR="00095169" w14:paraId="3270CE8E" w14:textId="77777777" w:rsidTr="00095169">
        <w:trPr>
          <w:trHeight w:val="283"/>
        </w:trPr>
        <w:tc>
          <w:tcPr>
            <w:tcW w:w="2268" w:type="dxa"/>
            <w:shd w:val="clear" w:color="auto" w:fill="F5EDDE" w:themeFill="accent3"/>
          </w:tcPr>
          <w:p w14:paraId="00ED80BF" w14:textId="77777777" w:rsidR="00095169" w:rsidRPr="00AB11F8" w:rsidRDefault="00095169" w:rsidP="00095169">
            <w:pPr>
              <w:jc w:val="center"/>
              <w:rPr>
                <w:b/>
                <w:bCs/>
                <w:noProof/>
              </w:rPr>
            </w:pPr>
            <w:r w:rsidRPr="00AB11F8">
              <w:rPr>
                <w:b/>
                <w:bCs/>
                <w:noProof/>
              </w:rPr>
              <w:t>Status</w:t>
            </w:r>
            <w:r>
              <w:rPr>
                <w:b/>
                <w:bCs/>
                <w:noProof/>
              </w:rPr>
              <w:t xml:space="preserve"> Key</w:t>
            </w:r>
          </w:p>
        </w:tc>
      </w:tr>
      <w:tr w:rsidR="00095169" w14:paraId="1B29882F" w14:textId="77777777" w:rsidTr="00095169">
        <w:trPr>
          <w:trHeight w:val="283"/>
        </w:trPr>
        <w:tc>
          <w:tcPr>
            <w:tcW w:w="2268" w:type="dxa"/>
          </w:tcPr>
          <w:p w14:paraId="2CB0F165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F0F7398" wp14:editId="3ED273BF">
                      <wp:simplePos x="0" y="0"/>
                      <wp:positionH relativeFrom="column">
                        <wp:posOffset>1024559</wp:posOffset>
                      </wp:positionH>
                      <wp:positionV relativeFrom="paragraph">
                        <wp:posOffset>24765</wp:posOffset>
                      </wp:positionV>
                      <wp:extent cx="218661" cy="198783"/>
                      <wp:effectExtent l="0" t="0" r="10160" b="1079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oval w14:anchorId="025944AE" id="Oval 1" o:spid="_x0000_s1026" style="position:absolute;margin-left:80.65pt;margin-top:1.95pt;width:17.2pt;height:15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" fillcolor="#00b050" strokecolor="#00b050" strokeweight="1pt">
                      <v:stroke joinstyle="miter"/>
                    </v:oval>
                  </w:pict>
                </mc:Fallback>
              </mc:AlternateContent>
            </w:r>
            <w:r>
              <w:t>On track</w:t>
            </w:r>
          </w:p>
        </w:tc>
      </w:tr>
      <w:tr w:rsidR="00095169" w14:paraId="577F7E9F" w14:textId="77777777" w:rsidTr="00095169">
        <w:trPr>
          <w:trHeight w:val="283"/>
        </w:trPr>
        <w:tc>
          <w:tcPr>
            <w:tcW w:w="2268" w:type="dxa"/>
          </w:tcPr>
          <w:p w14:paraId="235A3A68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AAF4506" wp14:editId="20F7BA78">
                      <wp:simplePos x="0" y="0"/>
                      <wp:positionH relativeFrom="column">
                        <wp:posOffset>1019506</wp:posOffset>
                      </wp:positionH>
                      <wp:positionV relativeFrom="paragraph">
                        <wp:posOffset>24544</wp:posOffset>
                      </wp:positionV>
                      <wp:extent cx="218661" cy="198783"/>
                      <wp:effectExtent l="0" t="0" r="10160" b="1079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oval w14:anchorId="005AD22D" id="Oval 2" o:spid="_x0000_s1026" style="position:absolute;margin-left:80.3pt;margin-top:1.95pt;width:17.2pt;height:15.6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>
              <w:t>Potential risk</w:t>
            </w:r>
          </w:p>
        </w:tc>
      </w:tr>
      <w:tr w:rsidR="00095169" w14:paraId="41442A16" w14:textId="77777777" w:rsidTr="00095169">
        <w:trPr>
          <w:trHeight w:val="283"/>
        </w:trPr>
        <w:tc>
          <w:tcPr>
            <w:tcW w:w="2268" w:type="dxa"/>
          </w:tcPr>
          <w:p w14:paraId="5129879B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AB9456A" wp14:editId="10A8D9B7">
                      <wp:simplePos x="0" y="0"/>
                      <wp:positionH relativeFrom="column">
                        <wp:posOffset>1019313</wp:posOffset>
                      </wp:positionH>
                      <wp:positionV relativeFrom="paragraph">
                        <wp:posOffset>27277</wp:posOffset>
                      </wp:positionV>
                      <wp:extent cx="218661" cy="198783"/>
                      <wp:effectExtent l="0" t="0" r="10160" b="1079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oval w14:anchorId="41C91DF8" id="Oval 3" o:spid="_x0000_s1026" style="position:absolute;margin-left:80.25pt;margin-top:2.15pt;width:17.2pt;height:15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t>Roadblock</w:t>
            </w:r>
          </w:p>
        </w:tc>
      </w:tr>
    </w:tbl>
    <w:p w14:paraId="6A2D0FC1" w14:textId="16EC3CDC" w:rsidR="00C26273" w:rsidRDefault="00DC15CE" w:rsidP="00965193">
      <w:pPr>
        <w:pStyle w:val="Title"/>
        <w:spacing w:after="0"/>
      </w:pPr>
      <w:r>
        <w:t>Project Name</w:t>
      </w:r>
      <w:r w:rsidR="00E50D4B">
        <w:t xml:space="preserve"> -Client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1418"/>
        <w:gridCol w:w="8618"/>
      </w:tblGrid>
      <w:tr w:rsidR="00A83049" w14:paraId="73FCD5FA" w14:textId="77777777" w:rsidTr="001468B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CC2ED" w14:textId="19F8CEE2" w:rsidR="00A83049" w:rsidRDefault="00A83049" w:rsidP="00713158">
            <w:r w:rsidRPr="001468BA">
              <w:rPr>
                <w:b/>
                <w:bCs/>
              </w:rPr>
              <w:t>Date</w:t>
            </w:r>
            <w:r>
              <w:t>:</w:t>
            </w:r>
            <w:r w:rsidR="003402E3">
              <w:t xml:space="preserve"> dd/mm/</w:t>
            </w:r>
            <w:proofErr w:type="spellStart"/>
            <w:r w:rsidR="003402E3">
              <w:t>yyyy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21EE2F4" w14:textId="6C9CE7F8" w:rsidR="00A83049" w:rsidRDefault="00A83049" w:rsidP="00713158">
            <w:r w:rsidRPr="001468BA">
              <w:rPr>
                <w:b/>
                <w:bCs/>
              </w:rPr>
              <w:t>Week</w:t>
            </w:r>
            <w:r>
              <w:t>:</w:t>
            </w:r>
            <w:r w:rsidR="003402E3">
              <w:t xml:space="preserve"> week 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83AFF4" w14:textId="77777777" w:rsidR="00A83049" w:rsidRDefault="00A83049" w:rsidP="00713158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45F57100" w14:textId="6A1D3BC8" w:rsidR="00A83049" w:rsidRDefault="00A83049" w:rsidP="00713158">
            <w:r w:rsidRPr="001468BA">
              <w:rPr>
                <w:b/>
                <w:bCs/>
              </w:rPr>
              <w:t>Presenter</w:t>
            </w:r>
            <w:r>
              <w:t>:</w:t>
            </w:r>
            <w:r w:rsidR="001468BA">
              <w:t xml:space="preserve"> name of presenter</w:t>
            </w:r>
          </w:p>
        </w:tc>
      </w:tr>
      <w:tr w:rsidR="00A83049" w14:paraId="7453CAFB" w14:textId="77777777" w:rsidTr="001468BA">
        <w:trPr>
          <w:trHeight w:val="694"/>
        </w:trPr>
        <w:tc>
          <w:tcPr>
            <w:tcW w:w="2410" w:type="dxa"/>
            <w:shd w:val="clear" w:color="auto" w:fill="F5EDDE" w:themeFill="accent3"/>
          </w:tcPr>
          <w:p w14:paraId="55AA2626" w14:textId="6C0A0319" w:rsidR="00A83049" w:rsidRPr="0057212E" w:rsidRDefault="00A83049" w:rsidP="00713158">
            <w:pPr>
              <w:rPr>
                <w:b/>
                <w:bCs/>
              </w:rPr>
            </w:pP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Overall</w:t>
            </w:r>
            <w:r w:rsidR="001468BA"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 xml:space="preserve"> </w:t>
            </w:r>
            <w:r w:rsidR="00931DCB">
              <w:rPr>
                <w:b/>
                <w:bCs/>
                <w:sz w:val="28"/>
                <w:szCs w:val="36"/>
                <w:shd w:val="clear" w:color="auto" w:fill="F5EDDE" w:themeFill="accent3"/>
              </w:rPr>
              <w:t>S</w:t>
            </w: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tatus</w:t>
            </w:r>
          </w:p>
        </w:tc>
        <w:tc>
          <w:tcPr>
            <w:tcW w:w="2126" w:type="dxa"/>
            <w:shd w:val="clear" w:color="auto" w:fill="00B050"/>
          </w:tcPr>
          <w:p w14:paraId="7B865691" w14:textId="0CC50E0F" w:rsidR="00A83049" w:rsidRDefault="00A83049" w:rsidP="00713158">
            <w:r>
              <w:t>On track</w:t>
            </w:r>
          </w:p>
        </w:tc>
        <w:tc>
          <w:tcPr>
            <w:tcW w:w="1418" w:type="dxa"/>
            <w:shd w:val="clear" w:color="auto" w:fill="F5EDDE" w:themeFill="accent3"/>
          </w:tcPr>
          <w:p w14:paraId="3EFC5B4C" w14:textId="10B5B878" w:rsidR="00A83049" w:rsidRPr="00485574" w:rsidRDefault="00A83049" w:rsidP="00713158">
            <w:pPr>
              <w:rPr>
                <w:b/>
                <w:bCs/>
              </w:rPr>
            </w:pPr>
            <w:r w:rsidRPr="00485574">
              <w:rPr>
                <w:b/>
                <w:bCs/>
              </w:rPr>
              <w:t>Su</w:t>
            </w:r>
            <w:r w:rsidRPr="008F6926">
              <w:rPr>
                <w:b/>
                <w:bCs/>
                <w:shd w:val="clear" w:color="auto" w:fill="F5EDDE" w:themeFill="accent3"/>
              </w:rPr>
              <w:t>mmary</w:t>
            </w:r>
          </w:p>
        </w:tc>
        <w:tc>
          <w:tcPr>
            <w:tcW w:w="8618" w:type="dxa"/>
            <w:shd w:val="clear" w:color="auto" w:fill="auto"/>
          </w:tcPr>
          <w:p w14:paraId="6BB405EA" w14:textId="176C1992" w:rsidR="00A83049" w:rsidRDefault="00485574" w:rsidP="00713158">
            <w:r>
              <w:t>Summarise</w:t>
            </w:r>
            <w:r w:rsidR="00595AA3">
              <w:t xml:space="preserve"> the overall status and highlights</w:t>
            </w:r>
          </w:p>
        </w:tc>
      </w:tr>
      <w:tr w:rsidR="00AF25D3" w14:paraId="308FDD1E" w14:textId="77777777" w:rsidTr="7121A108">
        <w:trPr>
          <w:trHeight w:val="421"/>
        </w:trPr>
        <w:tc>
          <w:tcPr>
            <w:tcW w:w="14572" w:type="dxa"/>
            <w:gridSpan w:val="4"/>
            <w:shd w:val="clear" w:color="auto" w:fill="F5EDDE" w:themeFill="accent3"/>
          </w:tcPr>
          <w:p w14:paraId="1AC5C7D4" w14:textId="543DAC83" w:rsidR="00AF25D3" w:rsidRPr="00485574" w:rsidRDefault="00AF25D3" w:rsidP="00485574">
            <w:pPr>
              <w:jc w:val="center"/>
              <w:rPr>
                <w:b/>
                <w:bCs/>
              </w:rPr>
            </w:pPr>
            <w:r w:rsidRPr="00485574">
              <w:rPr>
                <w:b/>
                <w:bCs/>
              </w:rPr>
              <w:t>Project Components</w:t>
            </w:r>
          </w:p>
        </w:tc>
      </w:tr>
      <w:tr w:rsidR="00AF25D3" w14:paraId="634A8850" w14:textId="77777777" w:rsidTr="001468BA">
        <w:trPr>
          <w:trHeight w:val="421"/>
        </w:trPr>
        <w:tc>
          <w:tcPr>
            <w:tcW w:w="2410" w:type="dxa"/>
            <w:shd w:val="clear" w:color="auto" w:fill="F5EDDE" w:themeFill="accent3"/>
          </w:tcPr>
          <w:p w14:paraId="1C0D808F" w14:textId="0B7975A4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Component</w:t>
            </w:r>
          </w:p>
        </w:tc>
        <w:tc>
          <w:tcPr>
            <w:tcW w:w="2126" w:type="dxa"/>
            <w:shd w:val="clear" w:color="auto" w:fill="F5EDDE" w:themeFill="accent3"/>
          </w:tcPr>
          <w:p w14:paraId="4D09A672" w14:textId="7D351FED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Status</w:t>
            </w:r>
          </w:p>
        </w:tc>
        <w:tc>
          <w:tcPr>
            <w:tcW w:w="1418" w:type="dxa"/>
            <w:shd w:val="clear" w:color="auto" w:fill="F5EDDE" w:themeFill="accent3"/>
          </w:tcPr>
          <w:p w14:paraId="06433B9C" w14:textId="3CFF1B56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Owner</w:t>
            </w:r>
          </w:p>
        </w:tc>
        <w:tc>
          <w:tcPr>
            <w:tcW w:w="8618" w:type="dxa"/>
            <w:shd w:val="clear" w:color="auto" w:fill="F5EDDE" w:themeFill="accent3"/>
          </w:tcPr>
          <w:p w14:paraId="5C527B21" w14:textId="3F87A174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Notes</w:t>
            </w:r>
          </w:p>
        </w:tc>
      </w:tr>
      <w:tr w:rsidR="002E6DB9" w14:paraId="33B92777" w14:textId="77777777" w:rsidTr="001468BA">
        <w:trPr>
          <w:trHeight w:val="421"/>
        </w:trPr>
        <w:tc>
          <w:tcPr>
            <w:tcW w:w="2410" w:type="dxa"/>
          </w:tcPr>
          <w:p w14:paraId="552480A5" w14:textId="06E64127" w:rsidR="002E6DB9" w:rsidRDefault="002E6DB9" w:rsidP="00713158">
            <w:r>
              <w:t>Scope</w:t>
            </w:r>
          </w:p>
        </w:tc>
        <w:tc>
          <w:tcPr>
            <w:tcW w:w="2126" w:type="dxa"/>
            <w:shd w:val="clear" w:color="auto" w:fill="auto"/>
          </w:tcPr>
          <w:p w14:paraId="746822EA" w14:textId="74736DF3" w:rsidR="002E6DB9" w:rsidRDefault="001468BA" w:rsidP="00713158">
            <w:r>
              <w:t>Complete using key</w:t>
            </w:r>
          </w:p>
        </w:tc>
        <w:tc>
          <w:tcPr>
            <w:tcW w:w="1418" w:type="dxa"/>
          </w:tcPr>
          <w:p w14:paraId="5A105734" w14:textId="77777777" w:rsidR="002E6DB9" w:rsidRDefault="002E6DB9" w:rsidP="00713158"/>
        </w:tc>
        <w:tc>
          <w:tcPr>
            <w:tcW w:w="8618" w:type="dxa"/>
            <w:shd w:val="clear" w:color="auto" w:fill="auto"/>
          </w:tcPr>
          <w:p w14:paraId="3FEE4AD2" w14:textId="77777777" w:rsidR="002E6DB9" w:rsidRDefault="002E6DB9" w:rsidP="00713158"/>
        </w:tc>
      </w:tr>
      <w:tr w:rsidR="002E6DB9" w14:paraId="31F7A75A" w14:textId="77777777" w:rsidTr="001468BA">
        <w:trPr>
          <w:trHeight w:val="421"/>
        </w:trPr>
        <w:tc>
          <w:tcPr>
            <w:tcW w:w="2410" w:type="dxa"/>
          </w:tcPr>
          <w:p w14:paraId="4608283D" w14:textId="6C3FF2C0" w:rsidR="002E6DB9" w:rsidRDefault="00AB11F8" w:rsidP="00713158">
            <w:r>
              <w:t>Resources</w:t>
            </w:r>
          </w:p>
        </w:tc>
        <w:tc>
          <w:tcPr>
            <w:tcW w:w="2126" w:type="dxa"/>
            <w:shd w:val="clear" w:color="auto" w:fill="auto"/>
          </w:tcPr>
          <w:p w14:paraId="41FC7F41" w14:textId="77777777" w:rsidR="002E6DB9" w:rsidRDefault="002E6DB9" w:rsidP="00713158"/>
        </w:tc>
        <w:tc>
          <w:tcPr>
            <w:tcW w:w="1418" w:type="dxa"/>
          </w:tcPr>
          <w:p w14:paraId="0EAACB51" w14:textId="77777777" w:rsidR="002E6DB9" w:rsidRDefault="002E6DB9" w:rsidP="00713158"/>
        </w:tc>
        <w:tc>
          <w:tcPr>
            <w:tcW w:w="8618" w:type="dxa"/>
            <w:shd w:val="clear" w:color="auto" w:fill="auto"/>
          </w:tcPr>
          <w:p w14:paraId="494688B7" w14:textId="77777777" w:rsidR="002E6DB9" w:rsidRDefault="002E6DB9" w:rsidP="00713158"/>
        </w:tc>
      </w:tr>
      <w:tr w:rsidR="002E6DB9" w14:paraId="19BEBA60" w14:textId="77777777" w:rsidTr="001468BA">
        <w:trPr>
          <w:trHeight w:val="421"/>
        </w:trPr>
        <w:tc>
          <w:tcPr>
            <w:tcW w:w="2410" w:type="dxa"/>
          </w:tcPr>
          <w:p w14:paraId="044240A0" w14:textId="0B4EE972" w:rsidR="002E6DB9" w:rsidRDefault="00931DCB" w:rsidP="00713158">
            <w:r>
              <w:t>Schedule</w:t>
            </w:r>
          </w:p>
        </w:tc>
        <w:tc>
          <w:tcPr>
            <w:tcW w:w="2126" w:type="dxa"/>
            <w:shd w:val="clear" w:color="auto" w:fill="auto"/>
          </w:tcPr>
          <w:p w14:paraId="7CB5DFE3" w14:textId="77777777" w:rsidR="002E6DB9" w:rsidRDefault="002E6DB9" w:rsidP="00713158"/>
        </w:tc>
        <w:tc>
          <w:tcPr>
            <w:tcW w:w="1418" w:type="dxa"/>
          </w:tcPr>
          <w:p w14:paraId="685AF648" w14:textId="77777777" w:rsidR="002E6DB9" w:rsidRDefault="002E6DB9" w:rsidP="00713158"/>
        </w:tc>
        <w:tc>
          <w:tcPr>
            <w:tcW w:w="8618" w:type="dxa"/>
            <w:shd w:val="clear" w:color="auto" w:fill="auto"/>
          </w:tcPr>
          <w:p w14:paraId="04A71AE0" w14:textId="77777777" w:rsidR="002E6DB9" w:rsidRDefault="002E6DB9" w:rsidP="00713158"/>
        </w:tc>
      </w:tr>
      <w:tr w:rsidR="002E6DB9" w14:paraId="1B0A776A" w14:textId="77777777" w:rsidTr="001468BA">
        <w:trPr>
          <w:trHeight w:val="421"/>
        </w:trPr>
        <w:tc>
          <w:tcPr>
            <w:tcW w:w="2410" w:type="dxa"/>
          </w:tcPr>
          <w:p w14:paraId="2E259D6E" w14:textId="2B6FD637" w:rsidR="002E6DB9" w:rsidRDefault="00AB11F8" w:rsidP="00713158">
            <w:r>
              <w:t>Budget</w:t>
            </w:r>
          </w:p>
        </w:tc>
        <w:tc>
          <w:tcPr>
            <w:tcW w:w="2126" w:type="dxa"/>
            <w:shd w:val="clear" w:color="auto" w:fill="auto"/>
          </w:tcPr>
          <w:p w14:paraId="74154ACB" w14:textId="77777777" w:rsidR="002E6DB9" w:rsidRDefault="002E6DB9" w:rsidP="00713158"/>
        </w:tc>
        <w:tc>
          <w:tcPr>
            <w:tcW w:w="1418" w:type="dxa"/>
          </w:tcPr>
          <w:p w14:paraId="6FE332AC" w14:textId="77777777" w:rsidR="002E6DB9" w:rsidRDefault="002E6DB9" w:rsidP="00713158"/>
        </w:tc>
        <w:tc>
          <w:tcPr>
            <w:tcW w:w="8618" w:type="dxa"/>
            <w:shd w:val="clear" w:color="auto" w:fill="auto"/>
          </w:tcPr>
          <w:p w14:paraId="7A1BE418" w14:textId="77777777" w:rsidR="002E6DB9" w:rsidRDefault="002E6DB9" w:rsidP="00713158"/>
        </w:tc>
      </w:tr>
      <w:tr w:rsidR="002E6DB9" w14:paraId="5F6F693E" w14:textId="77777777" w:rsidTr="001468BA">
        <w:trPr>
          <w:trHeight w:val="421"/>
        </w:trPr>
        <w:tc>
          <w:tcPr>
            <w:tcW w:w="2410" w:type="dxa"/>
          </w:tcPr>
          <w:p w14:paraId="7D853D69" w14:textId="1F5483D9" w:rsidR="002E6DB9" w:rsidRDefault="00D92536" w:rsidP="00713158">
            <w:r>
              <w:t>Risks</w:t>
            </w:r>
          </w:p>
        </w:tc>
        <w:tc>
          <w:tcPr>
            <w:tcW w:w="2126" w:type="dxa"/>
            <w:shd w:val="clear" w:color="auto" w:fill="auto"/>
          </w:tcPr>
          <w:p w14:paraId="7B91CE1E" w14:textId="77777777" w:rsidR="002E6DB9" w:rsidRDefault="002E6DB9" w:rsidP="00713158"/>
        </w:tc>
        <w:tc>
          <w:tcPr>
            <w:tcW w:w="1418" w:type="dxa"/>
          </w:tcPr>
          <w:p w14:paraId="239D412C" w14:textId="77777777" w:rsidR="002E6DB9" w:rsidRDefault="002E6DB9" w:rsidP="00713158"/>
        </w:tc>
        <w:tc>
          <w:tcPr>
            <w:tcW w:w="8618" w:type="dxa"/>
            <w:shd w:val="clear" w:color="auto" w:fill="auto"/>
          </w:tcPr>
          <w:p w14:paraId="62D9FA97" w14:textId="77777777" w:rsidR="002E6DB9" w:rsidRDefault="002E6DB9" w:rsidP="00713158"/>
        </w:tc>
      </w:tr>
      <w:tr w:rsidR="00D92536" w14:paraId="66373DBD" w14:textId="77777777" w:rsidTr="001468BA">
        <w:trPr>
          <w:trHeight w:val="421"/>
        </w:trPr>
        <w:tc>
          <w:tcPr>
            <w:tcW w:w="2410" w:type="dxa"/>
          </w:tcPr>
          <w:p w14:paraId="12C67C94" w14:textId="5329C1CF" w:rsidR="00D92536" w:rsidRDefault="00D92536" w:rsidP="00713158">
            <w:r>
              <w:t>Roadblocks</w:t>
            </w:r>
          </w:p>
        </w:tc>
        <w:tc>
          <w:tcPr>
            <w:tcW w:w="2126" w:type="dxa"/>
            <w:shd w:val="clear" w:color="auto" w:fill="auto"/>
          </w:tcPr>
          <w:p w14:paraId="63A5FEEC" w14:textId="77777777" w:rsidR="00D92536" w:rsidRDefault="00D92536" w:rsidP="00713158"/>
        </w:tc>
        <w:tc>
          <w:tcPr>
            <w:tcW w:w="1418" w:type="dxa"/>
          </w:tcPr>
          <w:p w14:paraId="723196AC" w14:textId="77777777" w:rsidR="00D92536" w:rsidRDefault="00D92536" w:rsidP="00713158"/>
        </w:tc>
        <w:tc>
          <w:tcPr>
            <w:tcW w:w="8618" w:type="dxa"/>
            <w:shd w:val="clear" w:color="auto" w:fill="auto"/>
          </w:tcPr>
          <w:p w14:paraId="736E36BF" w14:textId="77777777" w:rsidR="00D92536" w:rsidRDefault="00D92536" w:rsidP="00713158"/>
        </w:tc>
      </w:tr>
      <w:tr w:rsidR="00D92536" w14:paraId="17402964" w14:textId="77777777" w:rsidTr="001468BA">
        <w:trPr>
          <w:trHeight w:val="421"/>
        </w:trPr>
        <w:tc>
          <w:tcPr>
            <w:tcW w:w="2410" w:type="dxa"/>
          </w:tcPr>
          <w:p w14:paraId="75542E49" w14:textId="19816D4D" w:rsidR="00D92536" w:rsidRDefault="00D92536" w:rsidP="00713158">
            <w:r>
              <w:t>Other</w:t>
            </w:r>
          </w:p>
        </w:tc>
        <w:tc>
          <w:tcPr>
            <w:tcW w:w="2126" w:type="dxa"/>
            <w:shd w:val="clear" w:color="auto" w:fill="auto"/>
          </w:tcPr>
          <w:p w14:paraId="398098C9" w14:textId="77777777" w:rsidR="00D92536" w:rsidRDefault="00D92536" w:rsidP="00713158"/>
        </w:tc>
        <w:tc>
          <w:tcPr>
            <w:tcW w:w="1418" w:type="dxa"/>
          </w:tcPr>
          <w:p w14:paraId="15723103" w14:textId="77777777" w:rsidR="00D92536" w:rsidRDefault="00D92536" w:rsidP="00713158"/>
        </w:tc>
        <w:tc>
          <w:tcPr>
            <w:tcW w:w="8618" w:type="dxa"/>
            <w:shd w:val="clear" w:color="auto" w:fill="auto"/>
          </w:tcPr>
          <w:p w14:paraId="58CEF955" w14:textId="77777777" w:rsidR="00D92536" w:rsidRDefault="00D92536" w:rsidP="00713158"/>
        </w:tc>
      </w:tr>
    </w:tbl>
    <w:p w14:paraId="3B625682" w14:textId="40C7FEC8" w:rsidR="00713158" w:rsidRDefault="0074404B" w:rsidP="0074404B">
      <w:pPr>
        <w:pStyle w:val="Heading1"/>
        <w:spacing w:before="0"/>
      </w:pPr>
      <w:r>
        <w:t>Progress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730"/>
        <w:gridCol w:w="5499"/>
        <w:gridCol w:w="1809"/>
      </w:tblGrid>
      <w:tr w:rsidR="00911395" w14:paraId="0FEABB7F" w14:textId="53AD06C5" w:rsidTr="00911395">
        <w:tc>
          <w:tcPr>
            <w:tcW w:w="5524" w:type="dxa"/>
            <w:shd w:val="clear" w:color="auto" w:fill="F5EDDE" w:themeFill="accent3"/>
          </w:tcPr>
          <w:p w14:paraId="72C8CA49" w14:textId="6377A999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Completed this week</w:t>
            </w:r>
            <w:r>
              <w:rPr>
                <w:b/>
                <w:bCs/>
              </w:rPr>
              <w:t xml:space="preserve"> incl. owner</w:t>
            </w:r>
          </w:p>
        </w:tc>
        <w:tc>
          <w:tcPr>
            <w:tcW w:w="1730" w:type="dxa"/>
            <w:shd w:val="clear" w:color="auto" w:fill="F5EDDE" w:themeFill="accent3"/>
          </w:tcPr>
          <w:p w14:paraId="2FF42C18" w14:textId="09A3D53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5499" w:type="dxa"/>
            <w:shd w:val="clear" w:color="auto" w:fill="F5EDDE" w:themeFill="accent3"/>
          </w:tcPr>
          <w:p w14:paraId="1C053C65" w14:textId="275EEEEB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Planned for next week</w:t>
            </w:r>
          </w:p>
        </w:tc>
        <w:tc>
          <w:tcPr>
            <w:tcW w:w="1809" w:type="dxa"/>
            <w:shd w:val="clear" w:color="auto" w:fill="F5EDDE" w:themeFill="accent3"/>
          </w:tcPr>
          <w:p w14:paraId="2FE98A2F" w14:textId="3D7A69C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911395" w14:paraId="7CA6E2F9" w14:textId="1B1CC5EA" w:rsidTr="00911395">
        <w:tc>
          <w:tcPr>
            <w:tcW w:w="5524" w:type="dxa"/>
          </w:tcPr>
          <w:p w14:paraId="3B27B195" w14:textId="221D57E7" w:rsidR="00911395" w:rsidRDefault="00911395" w:rsidP="0074404B"/>
        </w:tc>
        <w:tc>
          <w:tcPr>
            <w:tcW w:w="1730" w:type="dxa"/>
          </w:tcPr>
          <w:p w14:paraId="1F70639F" w14:textId="77777777" w:rsidR="00911395" w:rsidRDefault="00911395" w:rsidP="0074404B"/>
        </w:tc>
        <w:tc>
          <w:tcPr>
            <w:tcW w:w="5499" w:type="dxa"/>
          </w:tcPr>
          <w:p w14:paraId="7CD46EAD" w14:textId="77777777" w:rsidR="00911395" w:rsidRDefault="00911395" w:rsidP="0074404B"/>
        </w:tc>
        <w:tc>
          <w:tcPr>
            <w:tcW w:w="1809" w:type="dxa"/>
          </w:tcPr>
          <w:p w14:paraId="39E16BBD" w14:textId="77777777" w:rsidR="00911395" w:rsidRDefault="00911395" w:rsidP="0074404B"/>
        </w:tc>
      </w:tr>
      <w:tr w:rsidR="00911395" w14:paraId="4E0B78C8" w14:textId="77777777" w:rsidTr="00911395">
        <w:tc>
          <w:tcPr>
            <w:tcW w:w="5524" w:type="dxa"/>
          </w:tcPr>
          <w:p w14:paraId="2CD99709" w14:textId="77777777" w:rsidR="00911395" w:rsidRDefault="00911395" w:rsidP="0074404B"/>
        </w:tc>
        <w:tc>
          <w:tcPr>
            <w:tcW w:w="1730" w:type="dxa"/>
          </w:tcPr>
          <w:p w14:paraId="3283FED3" w14:textId="77777777" w:rsidR="00911395" w:rsidRDefault="00911395" w:rsidP="0074404B"/>
        </w:tc>
        <w:tc>
          <w:tcPr>
            <w:tcW w:w="5499" w:type="dxa"/>
          </w:tcPr>
          <w:p w14:paraId="0CD3B43B" w14:textId="77777777" w:rsidR="00911395" w:rsidRDefault="00911395" w:rsidP="0074404B"/>
        </w:tc>
        <w:tc>
          <w:tcPr>
            <w:tcW w:w="1809" w:type="dxa"/>
          </w:tcPr>
          <w:p w14:paraId="30B5EB2A" w14:textId="77777777" w:rsidR="00911395" w:rsidRDefault="00911395" w:rsidP="0074404B"/>
        </w:tc>
      </w:tr>
      <w:tr w:rsidR="00911395" w14:paraId="4F5F9D72" w14:textId="77777777" w:rsidTr="00911395">
        <w:tc>
          <w:tcPr>
            <w:tcW w:w="5524" w:type="dxa"/>
          </w:tcPr>
          <w:p w14:paraId="00B42548" w14:textId="77777777" w:rsidR="00911395" w:rsidRDefault="00911395" w:rsidP="0074404B"/>
        </w:tc>
        <w:tc>
          <w:tcPr>
            <w:tcW w:w="1730" w:type="dxa"/>
          </w:tcPr>
          <w:p w14:paraId="1A06E771" w14:textId="77777777" w:rsidR="00911395" w:rsidRDefault="00911395" w:rsidP="0074404B"/>
        </w:tc>
        <w:tc>
          <w:tcPr>
            <w:tcW w:w="5499" w:type="dxa"/>
          </w:tcPr>
          <w:p w14:paraId="15E99AF1" w14:textId="77777777" w:rsidR="00911395" w:rsidRDefault="00911395" w:rsidP="0074404B"/>
        </w:tc>
        <w:tc>
          <w:tcPr>
            <w:tcW w:w="1809" w:type="dxa"/>
          </w:tcPr>
          <w:p w14:paraId="3DE9DA11" w14:textId="77777777" w:rsidR="00911395" w:rsidRDefault="00911395" w:rsidP="0074404B"/>
        </w:tc>
      </w:tr>
      <w:tr w:rsidR="00911395" w14:paraId="0D976A03" w14:textId="77777777" w:rsidTr="00911395">
        <w:tc>
          <w:tcPr>
            <w:tcW w:w="5524" w:type="dxa"/>
          </w:tcPr>
          <w:p w14:paraId="60E1E77B" w14:textId="77777777" w:rsidR="00911395" w:rsidRDefault="00911395" w:rsidP="0074404B"/>
        </w:tc>
        <w:tc>
          <w:tcPr>
            <w:tcW w:w="1730" w:type="dxa"/>
          </w:tcPr>
          <w:p w14:paraId="557A3E29" w14:textId="77777777" w:rsidR="00911395" w:rsidRDefault="00911395" w:rsidP="0074404B"/>
        </w:tc>
        <w:tc>
          <w:tcPr>
            <w:tcW w:w="5499" w:type="dxa"/>
          </w:tcPr>
          <w:p w14:paraId="4DAF9AFD" w14:textId="77777777" w:rsidR="00911395" w:rsidRDefault="00911395" w:rsidP="0074404B"/>
        </w:tc>
        <w:tc>
          <w:tcPr>
            <w:tcW w:w="1809" w:type="dxa"/>
          </w:tcPr>
          <w:p w14:paraId="64D9AB8F" w14:textId="77777777" w:rsidR="00911395" w:rsidRDefault="00911395" w:rsidP="0074404B"/>
        </w:tc>
      </w:tr>
      <w:tr w:rsidR="00911395" w14:paraId="7574FAD2" w14:textId="77777777" w:rsidTr="00911395">
        <w:tc>
          <w:tcPr>
            <w:tcW w:w="5524" w:type="dxa"/>
          </w:tcPr>
          <w:p w14:paraId="727E92DB" w14:textId="77777777" w:rsidR="00911395" w:rsidRDefault="00911395" w:rsidP="0074404B"/>
        </w:tc>
        <w:tc>
          <w:tcPr>
            <w:tcW w:w="1730" w:type="dxa"/>
          </w:tcPr>
          <w:p w14:paraId="7CD4E2A7" w14:textId="77777777" w:rsidR="00911395" w:rsidRDefault="00911395" w:rsidP="0074404B"/>
        </w:tc>
        <w:tc>
          <w:tcPr>
            <w:tcW w:w="5499" w:type="dxa"/>
          </w:tcPr>
          <w:p w14:paraId="0E080DB1" w14:textId="77777777" w:rsidR="00911395" w:rsidRDefault="00911395" w:rsidP="0074404B"/>
        </w:tc>
        <w:tc>
          <w:tcPr>
            <w:tcW w:w="1809" w:type="dxa"/>
          </w:tcPr>
          <w:p w14:paraId="6601FDDD" w14:textId="77777777" w:rsidR="00911395" w:rsidRDefault="00911395" w:rsidP="0074404B"/>
        </w:tc>
      </w:tr>
      <w:tr w:rsidR="00911395" w14:paraId="68C9F3A8" w14:textId="77777777" w:rsidTr="00911395">
        <w:tc>
          <w:tcPr>
            <w:tcW w:w="5524" w:type="dxa"/>
          </w:tcPr>
          <w:p w14:paraId="17F3D4BF" w14:textId="77777777" w:rsidR="00911395" w:rsidRDefault="00911395" w:rsidP="0074404B"/>
        </w:tc>
        <w:tc>
          <w:tcPr>
            <w:tcW w:w="1730" w:type="dxa"/>
          </w:tcPr>
          <w:p w14:paraId="003550B9" w14:textId="77777777" w:rsidR="00911395" w:rsidRDefault="00911395" w:rsidP="0074404B"/>
        </w:tc>
        <w:tc>
          <w:tcPr>
            <w:tcW w:w="5499" w:type="dxa"/>
          </w:tcPr>
          <w:p w14:paraId="18667891" w14:textId="77777777" w:rsidR="00911395" w:rsidRDefault="00911395" w:rsidP="0074404B"/>
        </w:tc>
        <w:tc>
          <w:tcPr>
            <w:tcW w:w="1809" w:type="dxa"/>
          </w:tcPr>
          <w:p w14:paraId="2E2BFE5D" w14:textId="77777777" w:rsidR="00911395" w:rsidRDefault="00911395" w:rsidP="0074404B"/>
        </w:tc>
      </w:tr>
    </w:tbl>
    <w:p w14:paraId="24E90B2A" w14:textId="46362D41" w:rsidR="00450F78" w:rsidRDefault="00450F78" w:rsidP="00A128AC"/>
    <w:sectPr w:rsidR="00450F78" w:rsidSect="00DC15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0" w:orient="landscape"/>
      <w:pgMar w:top="851" w:right="1134" w:bottom="1134" w:left="1134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C1E30" w14:textId="77777777" w:rsidR="00970993" w:rsidRDefault="00970993" w:rsidP="003B695F">
      <w:pPr>
        <w:spacing w:before="0" w:line="240" w:lineRule="auto"/>
      </w:pPr>
      <w:r>
        <w:separator/>
      </w:r>
    </w:p>
  </w:endnote>
  <w:endnote w:type="continuationSeparator" w:id="0">
    <w:p w14:paraId="115626AE" w14:textId="77777777" w:rsidR="00970993" w:rsidRDefault="00970993" w:rsidP="003B695F">
      <w:pPr>
        <w:spacing w:before="0" w:line="240" w:lineRule="auto"/>
      </w:pPr>
      <w:r>
        <w:continuationSeparator/>
      </w:r>
    </w:p>
  </w:endnote>
  <w:endnote w:type="continuationNotice" w:id="1">
    <w:p w14:paraId="4AB4B136" w14:textId="77777777" w:rsidR="00970993" w:rsidRDefault="0097099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ublic Sans Light">
    <w:altName w:val="Cambria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Public Sans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A51A1" w14:textId="77777777" w:rsidR="00BC255B" w:rsidRDefault="00BC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D5F1" w14:textId="77777777" w:rsidR="0052259E" w:rsidRDefault="00BC255B" w:rsidP="00D065F4">
    <w:pPr>
      <w:pStyle w:val="Footer"/>
      <w:framePr w:h="255" w:hRule="exact" w:wrap="none" w:vAnchor="text" w:hAnchor="page" w:x="10655" w:y="61"/>
      <w:spacing w:before="0"/>
      <w:jc w:val="right"/>
      <w:rPr>
        <w:rStyle w:val="PageNumber"/>
      </w:rPr>
    </w:pPr>
    <w:sdt>
      <w:sdtPr>
        <w:rPr>
          <w:rStyle w:val="PageNumber"/>
        </w:rPr>
        <w:id w:val="18719392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1910A0" w:rsidRPr="00631A09">
          <w:fldChar w:fldCharType="begin"/>
        </w:r>
        <w:r w:rsidR="001910A0" w:rsidRPr="00631A09">
          <w:instrText xml:space="preserve"> PAGE   \* MERGEFORMAT </w:instrText>
        </w:r>
        <w:r w:rsidR="001910A0" w:rsidRPr="00631A09">
          <w:fldChar w:fldCharType="separate"/>
        </w:r>
        <w:r w:rsidR="00804B37">
          <w:rPr>
            <w:noProof/>
          </w:rPr>
          <w:t>4</w:t>
        </w:r>
        <w:r w:rsidR="001910A0" w:rsidRPr="00631A09">
          <w:rPr>
            <w:noProof/>
          </w:rPr>
          <w:fldChar w:fldCharType="end"/>
        </w:r>
      </w:sdtContent>
    </w:sdt>
  </w:p>
  <w:p w14:paraId="0AB4680E" w14:textId="77777777" w:rsidR="0052259E" w:rsidRPr="00A84387" w:rsidRDefault="00F11EA2" w:rsidP="00A84387">
    <w:pPr>
      <w:pStyle w:val="Footer"/>
      <w:spacing w:before="40"/>
      <w:rPr>
        <w:sz w:val="20"/>
        <w:szCs w:val="20"/>
      </w:rPr>
    </w:pPr>
    <w:r w:rsidRPr="00A84387">
      <w:rPr>
        <w:sz w:val="20"/>
        <w:szCs w:val="20"/>
      </w:rPr>
      <w:t>The Australian National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5CA5E" w14:textId="596D10D9" w:rsidR="0052259E" w:rsidRPr="00FE3ED1" w:rsidRDefault="0052259E" w:rsidP="00FE3ED1">
    <w:pPr>
      <w:pStyle w:val="Footer"/>
      <w:spacing w:before="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7C462" w14:textId="77777777" w:rsidR="00970993" w:rsidRDefault="00970993" w:rsidP="003B695F">
      <w:pPr>
        <w:spacing w:before="0" w:line="240" w:lineRule="auto"/>
      </w:pPr>
      <w:r>
        <w:separator/>
      </w:r>
    </w:p>
  </w:footnote>
  <w:footnote w:type="continuationSeparator" w:id="0">
    <w:p w14:paraId="06EC265D" w14:textId="77777777" w:rsidR="00970993" w:rsidRDefault="00970993" w:rsidP="003B695F">
      <w:pPr>
        <w:spacing w:before="0" w:line="240" w:lineRule="auto"/>
      </w:pPr>
      <w:r>
        <w:continuationSeparator/>
      </w:r>
    </w:p>
  </w:footnote>
  <w:footnote w:type="continuationNotice" w:id="1">
    <w:p w14:paraId="0A8D5C15" w14:textId="77777777" w:rsidR="00970993" w:rsidRDefault="0097099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14270" w14:textId="77777777" w:rsidR="00BC255B" w:rsidRDefault="00BC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95927" w14:textId="77777777" w:rsidR="00EE6BC5" w:rsidRDefault="00740383">
    <w:pPr>
      <w:pStyle w:val="Header"/>
    </w:pPr>
    <w:r>
      <w:rPr>
        <w:noProof/>
        <w:lang w:eastAsia="en-AU"/>
      </w:rPr>
      <w:t>ENGN#### S# YYYY - Assignment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BB2D8" w14:textId="2837B265" w:rsidR="00F96D7F" w:rsidRDefault="006D5835" w:rsidP="00F96D7F">
    <w:pPr>
      <w:pStyle w:val="Heading5"/>
      <w:rPr>
        <w:lang w:val="en-US"/>
      </w:rPr>
    </w:pPr>
    <w:r w:rsidRPr="00085792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1B31D12" wp14:editId="02FF84AB">
          <wp:simplePos x="0" y="0"/>
          <wp:positionH relativeFrom="page">
            <wp:posOffset>-298173</wp:posOffset>
          </wp:positionH>
          <wp:positionV relativeFrom="page">
            <wp:align>top</wp:align>
          </wp:positionV>
          <wp:extent cx="1073131" cy="1182756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U Word templat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398" r="85801" b="83524"/>
                  <a:stretch/>
                </pic:blipFill>
                <pic:spPr bwMode="auto">
                  <a:xfrm>
                    <a:off x="0" y="0"/>
                    <a:ext cx="1073131" cy="11827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383">
      <w:rPr>
        <w:lang w:val="en-US"/>
      </w:rPr>
      <w:t>ENGN</w:t>
    </w:r>
    <w:r w:rsidR="00BC255B">
      <w:rPr>
        <w:lang w:val="en-US"/>
      </w:rPr>
      <w:t>8170</w:t>
    </w:r>
    <w:r w:rsidR="00740383">
      <w:rPr>
        <w:lang w:val="en-US"/>
      </w:rPr>
      <w:t xml:space="preserve">   </w:t>
    </w:r>
    <w:r w:rsidR="00F96D7F">
      <w:rPr>
        <w:lang w:val="en-US"/>
      </w:rPr>
      <w:t>Project Status Report</w:t>
    </w:r>
    <w:r w:rsidR="00740383">
      <w:rPr>
        <w:lang w:val="en-US"/>
      </w:rPr>
      <w:t xml:space="preserve">   </w:t>
    </w:r>
  </w:p>
  <w:p w14:paraId="2C7A8FEF" w14:textId="34F06EE9" w:rsidR="00740383" w:rsidRPr="00F96D7F" w:rsidRDefault="00740383" w:rsidP="00F96D7F">
    <w:pPr>
      <w:pStyle w:val="Heading5"/>
      <w:rPr>
        <w:color w:val="auto"/>
        <w:lang w:val="en-US"/>
      </w:rPr>
    </w:pPr>
    <w:r w:rsidRPr="00F96D7F">
      <w:rPr>
        <w:color w:val="auto"/>
        <w:lang w:val="en-US"/>
      </w:rPr>
      <w:t>School of Engineering/ College of Engineering</w:t>
    </w:r>
    <w:r w:rsidR="00F96D7F" w:rsidRPr="00F96D7F">
      <w:rPr>
        <w:color w:val="auto"/>
        <w:lang w:val="en-US"/>
      </w:rPr>
      <w:t xml:space="preserve">, </w:t>
    </w:r>
    <w:r w:rsidRPr="00F96D7F">
      <w:rPr>
        <w:color w:val="auto"/>
        <w:lang w:val="en-US"/>
      </w:rPr>
      <w:t>Comput</w:t>
    </w:r>
    <w:r w:rsidR="00F96D7F" w:rsidRPr="00F96D7F">
      <w:rPr>
        <w:color w:val="auto"/>
        <w:lang w:val="en-US"/>
      </w:rPr>
      <w:t>ing &amp; Cybernetics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F33"/>
    <w:multiLevelType w:val="multilevel"/>
    <w:tmpl w:val="FA32F0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E87E0E"/>
    <w:multiLevelType w:val="hybridMultilevel"/>
    <w:tmpl w:val="510EF4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B765D"/>
    <w:multiLevelType w:val="multilevel"/>
    <w:tmpl w:val="E06C4AD6"/>
    <w:lvl w:ilvl="0">
      <w:start w:val="1"/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112C6FCD"/>
    <w:multiLevelType w:val="multilevel"/>
    <w:tmpl w:val="0186B73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 w15:restartNumberingAfterBreak="0">
    <w:nsid w:val="116B606E"/>
    <w:multiLevelType w:val="multilevel"/>
    <w:tmpl w:val="B3DEEB32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2CC00223"/>
    <w:multiLevelType w:val="multilevel"/>
    <w:tmpl w:val="8A4E6978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C230CA"/>
    <w:multiLevelType w:val="multilevel"/>
    <w:tmpl w:val="C12E8E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CA4B68"/>
    <w:multiLevelType w:val="multilevel"/>
    <w:tmpl w:val="FFA2B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75636E"/>
    <w:multiLevelType w:val="multilevel"/>
    <w:tmpl w:val="27F4182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D692099"/>
    <w:multiLevelType w:val="multilevel"/>
    <w:tmpl w:val="735E7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07E6998"/>
    <w:multiLevelType w:val="multilevel"/>
    <w:tmpl w:val="5D5284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0F47FFA"/>
    <w:multiLevelType w:val="multilevel"/>
    <w:tmpl w:val="9A3EE1F4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6296013"/>
    <w:multiLevelType w:val="multilevel"/>
    <w:tmpl w:val="B3DEEB32"/>
    <w:lvl w:ilvl="0"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46E7551A"/>
    <w:multiLevelType w:val="multilevel"/>
    <w:tmpl w:val="9E00F07A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50574ECE"/>
    <w:multiLevelType w:val="multilevel"/>
    <w:tmpl w:val="CBDAFE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0B168C"/>
    <w:multiLevelType w:val="hybridMultilevel"/>
    <w:tmpl w:val="708E9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54498"/>
    <w:multiLevelType w:val="multilevel"/>
    <w:tmpl w:val="3DEE27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36536C3"/>
    <w:multiLevelType w:val="multilevel"/>
    <w:tmpl w:val="2030511E"/>
    <w:lvl w:ilvl="0">
      <w:start w:val="1"/>
      <w:numFmt w:val="decimal"/>
      <w:pStyle w:val="Numberedsectionheading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732106A"/>
    <w:multiLevelType w:val="multilevel"/>
    <w:tmpl w:val="D8CEDE68"/>
    <w:lvl w:ilvl="0">
      <w:start w:val="1"/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 w15:restartNumberingAfterBreak="0">
    <w:nsid w:val="78F473F9"/>
    <w:multiLevelType w:val="multilevel"/>
    <w:tmpl w:val="9426209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 w16cid:durableId="1650162293">
    <w:abstractNumId w:val="7"/>
  </w:num>
  <w:num w:numId="2" w16cid:durableId="897479263">
    <w:abstractNumId w:val="17"/>
  </w:num>
  <w:num w:numId="3" w16cid:durableId="546576561">
    <w:abstractNumId w:val="18"/>
  </w:num>
  <w:num w:numId="4" w16cid:durableId="1472793219">
    <w:abstractNumId w:val="2"/>
  </w:num>
  <w:num w:numId="5" w16cid:durableId="1955862186">
    <w:abstractNumId w:val="8"/>
  </w:num>
  <w:num w:numId="6" w16cid:durableId="896431224">
    <w:abstractNumId w:val="13"/>
  </w:num>
  <w:num w:numId="7" w16cid:durableId="1907260989">
    <w:abstractNumId w:val="3"/>
  </w:num>
  <w:num w:numId="8" w16cid:durableId="1486554661">
    <w:abstractNumId w:val="19"/>
  </w:num>
  <w:num w:numId="9" w16cid:durableId="782186245">
    <w:abstractNumId w:val="4"/>
  </w:num>
  <w:num w:numId="10" w16cid:durableId="1904173748">
    <w:abstractNumId w:val="5"/>
  </w:num>
  <w:num w:numId="11" w16cid:durableId="834800985">
    <w:abstractNumId w:val="10"/>
  </w:num>
  <w:num w:numId="12" w16cid:durableId="824933059">
    <w:abstractNumId w:val="16"/>
  </w:num>
  <w:num w:numId="13" w16cid:durableId="14075364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0864576">
    <w:abstractNumId w:val="9"/>
  </w:num>
  <w:num w:numId="15" w16cid:durableId="1456279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48909791">
    <w:abstractNumId w:val="6"/>
  </w:num>
  <w:num w:numId="17" w16cid:durableId="1386759767">
    <w:abstractNumId w:val="14"/>
  </w:num>
  <w:num w:numId="18" w16cid:durableId="267010074">
    <w:abstractNumId w:val="12"/>
  </w:num>
  <w:num w:numId="19" w16cid:durableId="207568998">
    <w:abstractNumId w:val="0"/>
  </w:num>
  <w:num w:numId="20" w16cid:durableId="998534446">
    <w:abstractNumId w:val="11"/>
  </w:num>
  <w:num w:numId="21" w16cid:durableId="1533955756">
    <w:abstractNumId w:val="15"/>
  </w:num>
  <w:num w:numId="22" w16cid:durableId="204721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81"/>
  <w:drawingGridVerticalSpacing w:val="181"/>
  <w:displayHorizontalDrawingGridEvery w:val="11"/>
  <w:displayVerticalDrawingGridEvery w:val="1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2F"/>
    <w:rsid w:val="000006D6"/>
    <w:rsid w:val="0001036C"/>
    <w:rsid w:val="00017C77"/>
    <w:rsid w:val="000510F3"/>
    <w:rsid w:val="0006646D"/>
    <w:rsid w:val="00085792"/>
    <w:rsid w:val="00095169"/>
    <w:rsid w:val="000B1F1F"/>
    <w:rsid w:val="000B5187"/>
    <w:rsid w:val="000D14AB"/>
    <w:rsid w:val="000D14B3"/>
    <w:rsid w:val="000D74BB"/>
    <w:rsid w:val="00134F72"/>
    <w:rsid w:val="001468BA"/>
    <w:rsid w:val="00147743"/>
    <w:rsid w:val="001525FB"/>
    <w:rsid w:val="00175402"/>
    <w:rsid w:val="001910A0"/>
    <w:rsid w:val="001C3390"/>
    <w:rsid w:val="001C4FE9"/>
    <w:rsid w:val="001D7D2F"/>
    <w:rsid w:val="001F3F7D"/>
    <w:rsid w:val="001F6A22"/>
    <w:rsid w:val="002000AD"/>
    <w:rsid w:val="00236170"/>
    <w:rsid w:val="00245D3F"/>
    <w:rsid w:val="002553A1"/>
    <w:rsid w:val="00256236"/>
    <w:rsid w:val="00270244"/>
    <w:rsid w:val="0027791E"/>
    <w:rsid w:val="002859B4"/>
    <w:rsid w:val="00290223"/>
    <w:rsid w:val="002954A0"/>
    <w:rsid w:val="002B1CEA"/>
    <w:rsid w:val="002B26CE"/>
    <w:rsid w:val="002B4176"/>
    <w:rsid w:val="002B65B7"/>
    <w:rsid w:val="002C21F8"/>
    <w:rsid w:val="002C3073"/>
    <w:rsid w:val="002E0336"/>
    <w:rsid w:val="002E6BFC"/>
    <w:rsid w:val="002E6DB9"/>
    <w:rsid w:val="00307469"/>
    <w:rsid w:val="00332E79"/>
    <w:rsid w:val="00337421"/>
    <w:rsid w:val="003402E3"/>
    <w:rsid w:val="0034495B"/>
    <w:rsid w:val="003572CC"/>
    <w:rsid w:val="00364936"/>
    <w:rsid w:val="003A4775"/>
    <w:rsid w:val="003A707E"/>
    <w:rsid w:val="003B695F"/>
    <w:rsid w:val="003C2175"/>
    <w:rsid w:val="003C7E4A"/>
    <w:rsid w:val="003F797E"/>
    <w:rsid w:val="003F7B45"/>
    <w:rsid w:val="00413CD7"/>
    <w:rsid w:val="0041543B"/>
    <w:rsid w:val="00440B9D"/>
    <w:rsid w:val="00450F78"/>
    <w:rsid w:val="004769C5"/>
    <w:rsid w:val="00476E4C"/>
    <w:rsid w:val="00485574"/>
    <w:rsid w:val="00492BA9"/>
    <w:rsid w:val="004A5996"/>
    <w:rsid w:val="004C1F9F"/>
    <w:rsid w:val="004C7885"/>
    <w:rsid w:val="004C7AF2"/>
    <w:rsid w:val="004D126C"/>
    <w:rsid w:val="004D72BC"/>
    <w:rsid w:val="005135DB"/>
    <w:rsid w:val="00520293"/>
    <w:rsid w:val="0052259E"/>
    <w:rsid w:val="00524437"/>
    <w:rsid w:val="0053603D"/>
    <w:rsid w:val="00554296"/>
    <w:rsid w:val="0056042B"/>
    <w:rsid w:val="00565726"/>
    <w:rsid w:val="0057212E"/>
    <w:rsid w:val="005733C5"/>
    <w:rsid w:val="005831AA"/>
    <w:rsid w:val="0058680D"/>
    <w:rsid w:val="00590220"/>
    <w:rsid w:val="00595013"/>
    <w:rsid w:val="00595AA3"/>
    <w:rsid w:val="005B361A"/>
    <w:rsid w:val="005C1F1A"/>
    <w:rsid w:val="005C4590"/>
    <w:rsid w:val="006258E6"/>
    <w:rsid w:val="006556E9"/>
    <w:rsid w:val="0068090F"/>
    <w:rsid w:val="006B25A8"/>
    <w:rsid w:val="006D5835"/>
    <w:rsid w:val="00700E73"/>
    <w:rsid w:val="00713158"/>
    <w:rsid w:val="00717B7F"/>
    <w:rsid w:val="00720662"/>
    <w:rsid w:val="007214B5"/>
    <w:rsid w:val="00721968"/>
    <w:rsid w:val="00731518"/>
    <w:rsid w:val="00740383"/>
    <w:rsid w:val="00740552"/>
    <w:rsid w:val="0074404B"/>
    <w:rsid w:val="00755BA5"/>
    <w:rsid w:val="00760A52"/>
    <w:rsid w:val="007772EA"/>
    <w:rsid w:val="00794D3D"/>
    <w:rsid w:val="007C3211"/>
    <w:rsid w:val="007E4731"/>
    <w:rsid w:val="007F167D"/>
    <w:rsid w:val="00804B37"/>
    <w:rsid w:val="00810F47"/>
    <w:rsid w:val="00824E72"/>
    <w:rsid w:val="00841C04"/>
    <w:rsid w:val="00862800"/>
    <w:rsid w:val="00871D59"/>
    <w:rsid w:val="008855D1"/>
    <w:rsid w:val="008A3B4B"/>
    <w:rsid w:val="008F5432"/>
    <w:rsid w:val="008F6926"/>
    <w:rsid w:val="00911395"/>
    <w:rsid w:val="00915B8B"/>
    <w:rsid w:val="009202D8"/>
    <w:rsid w:val="00931DCB"/>
    <w:rsid w:val="00961CDE"/>
    <w:rsid w:val="00965193"/>
    <w:rsid w:val="00970993"/>
    <w:rsid w:val="00992962"/>
    <w:rsid w:val="009A249B"/>
    <w:rsid w:val="009B497F"/>
    <w:rsid w:val="009D1C3C"/>
    <w:rsid w:val="009E1207"/>
    <w:rsid w:val="009F4E83"/>
    <w:rsid w:val="00A04A35"/>
    <w:rsid w:val="00A0768C"/>
    <w:rsid w:val="00A128AC"/>
    <w:rsid w:val="00A16B65"/>
    <w:rsid w:val="00A24587"/>
    <w:rsid w:val="00A34505"/>
    <w:rsid w:val="00A3491C"/>
    <w:rsid w:val="00A4590B"/>
    <w:rsid w:val="00A55CAF"/>
    <w:rsid w:val="00A702B9"/>
    <w:rsid w:val="00A83049"/>
    <w:rsid w:val="00A84387"/>
    <w:rsid w:val="00AA27DC"/>
    <w:rsid w:val="00AB11F8"/>
    <w:rsid w:val="00AB45F8"/>
    <w:rsid w:val="00AC2ECF"/>
    <w:rsid w:val="00AC5157"/>
    <w:rsid w:val="00AD5981"/>
    <w:rsid w:val="00AE5C62"/>
    <w:rsid w:val="00AF25D3"/>
    <w:rsid w:val="00AF473E"/>
    <w:rsid w:val="00B3375C"/>
    <w:rsid w:val="00B35402"/>
    <w:rsid w:val="00B4020D"/>
    <w:rsid w:val="00B51469"/>
    <w:rsid w:val="00B64C5B"/>
    <w:rsid w:val="00B74B70"/>
    <w:rsid w:val="00B76E47"/>
    <w:rsid w:val="00B81476"/>
    <w:rsid w:val="00B83585"/>
    <w:rsid w:val="00B87AF9"/>
    <w:rsid w:val="00BB090D"/>
    <w:rsid w:val="00BB2FA0"/>
    <w:rsid w:val="00BC255B"/>
    <w:rsid w:val="00BC6C9C"/>
    <w:rsid w:val="00BD31E0"/>
    <w:rsid w:val="00BE120E"/>
    <w:rsid w:val="00BE6A4C"/>
    <w:rsid w:val="00C26273"/>
    <w:rsid w:val="00C55BE2"/>
    <w:rsid w:val="00C77B0E"/>
    <w:rsid w:val="00C94167"/>
    <w:rsid w:val="00CB040A"/>
    <w:rsid w:val="00CE10B4"/>
    <w:rsid w:val="00CE34C3"/>
    <w:rsid w:val="00CF37F6"/>
    <w:rsid w:val="00D065F4"/>
    <w:rsid w:val="00D11A1A"/>
    <w:rsid w:val="00D306BE"/>
    <w:rsid w:val="00D31DEC"/>
    <w:rsid w:val="00D3209A"/>
    <w:rsid w:val="00D43D2F"/>
    <w:rsid w:val="00D4526C"/>
    <w:rsid w:val="00D65EC8"/>
    <w:rsid w:val="00D74282"/>
    <w:rsid w:val="00D7659B"/>
    <w:rsid w:val="00D91BFF"/>
    <w:rsid w:val="00D92536"/>
    <w:rsid w:val="00D97101"/>
    <w:rsid w:val="00DB0B07"/>
    <w:rsid w:val="00DC0D55"/>
    <w:rsid w:val="00DC15CE"/>
    <w:rsid w:val="00DE2C7B"/>
    <w:rsid w:val="00E07FD0"/>
    <w:rsid w:val="00E47C96"/>
    <w:rsid w:val="00E50D4B"/>
    <w:rsid w:val="00E569AD"/>
    <w:rsid w:val="00E65343"/>
    <w:rsid w:val="00E81E4F"/>
    <w:rsid w:val="00E9368B"/>
    <w:rsid w:val="00EE3C1B"/>
    <w:rsid w:val="00EE6BC5"/>
    <w:rsid w:val="00F001F2"/>
    <w:rsid w:val="00F063BF"/>
    <w:rsid w:val="00F11EA2"/>
    <w:rsid w:val="00F23906"/>
    <w:rsid w:val="00F33442"/>
    <w:rsid w:val="00F65C26"/>
    <w:rsid w:val="00F71EB3"/>
    <w:rsid w:val="00F96D7F"/>
    <w:rsid w:val="00FB28AD"/>
    <w:rsid w:val="00FB2D9E"/>
    <w:rsid w:val="00FE12D9"/>
    <w:rsid w:val="00FE3ED1"/>
    <w:rsid w:val="7121A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2A88D"/>
  <w15:chartTrackingRefBased/>
  <w15:docId w15:val="{8B69C369-AB7B-42A0-8C9D-D01C86CC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73"/>
    <w:pPr>
      <w:spacing w:before="1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B4B"/>
    <w:pPr>
      <w:keepNext/>
      <w:keepLines/>
      <w:spacing w:before="360" w:after="120"/>
      <w:outlineLvl w:val="0"/>
    </w:pPr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1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11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2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32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321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1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1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1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95F"/>
  </w:style>
  <w:style w:type="paragraph" w:styleId="Footer">
    <w:name w:val="footer"/>
    <w:basedOn w:val="Normal"/>
    <w:link w:val="FooterChar"/>
    <w:uiPriority w:val="99"/>
    <w:unhideWhenUsed/>
    <w:qFormat/>
    <w:rsid w:val="00871D59"/>
    <w:pPr>
      <w:tabs>
        <w:tab w:val="left" w:pos="3969"/>
      </w:tabs>
      <w:spacing w:before="60" w:line="240" w:lineRule="auto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71D59"/>
    <w:rPr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CE10B4"/>
    <w:rPr>
      <w:color w:val="0070C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0AD"/>
    <w:rPr>
      <w:color w:val="BE4E0E" w:themeColor="followedHyperlink"/>
      <w:u w:val="single"/>
    </w:rPr>
  </w:style>
  <w:style w:type="paragraph" w:styleId="NoSpacing">
    <w:name w:val="No Spacing"/>
    <w:uiPriority w:val="1"/>
    <w:qFormat/>
    <w:rsid w:val="00EE3C1B"/>
  </w:style>
  <w:style w:type="character" w:customStyle="1" w:styleId="Heading1Char">
    <w:name w:val="Heading 1 Char"/>
    <w:basedOn w:val="DefaultParagraphFont"/>
    <w:link w:val="Heading1"/>
    <w:uiPriority w:val="9"/>
    <w:rsid w:val="008A3B4B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3A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9C5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4176"/>
    <w:pPr>
      <w:spacing w:before="0" w:after="120" w:line="312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76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59"/>
    <w:pPr>
      <w:numPr>
        <w:ilvl w:val="1"/>
      </w:numPr>
      <w:spacing w:before="0" w:after="120"/>
    </w:pPr>
    <w:rPr>
      <w:rFonts w:eastAsiaTheme="minorEastAsia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1D59"/>
    <w:rPr>
      <w:rFonts w:eastAsiaTheme="minorEastAsia"/>
      <w:spacing w:val="15"/>
      <w:sz w:val="40"/>
      <w:szCs w:val="22"/>
    </w:rPr>
  </w:style>
  <w:style w:type="character" w:styleId="SubtleEmphasis">
    <w:name w:val="Subtle Emphasis"/>
    <w:basedOn w:val="DefaultParagraphFont"/>
    <w:uiPriority w:val="19"/>
    <w:qFormat/>
    <w:rsid w:val="00871D59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871D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1D59"/>
    <w:rPr>
      <w:i/>
      <w:iCs/>
      <w:color w:val="BE830E" w:themeColor="accent1"/>
    </w:rPr>
  </w:style>
  <w:style w:type="character" w:styleId="Strong">
    <w:name w:val="Strong"/>
    <w:basedOn w:val="DefaultParagraphFont"/>
    <w:uiPriority w:val="22"/>
    <w:qFormat/>
    <w:rsid w:val="00871D5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71D59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1D5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59"/>
    <w:pPr>
      <w:pBdr>
        <w:top w:val="single" w:sz="4" w:space="10" w:color="BE830E" w:themeColor="accent1"/>
        <w:bottom w:val="single" w:sz="4" w:space="10" w:color="BE830E" w:themeColor="accent1"/>
      </w:pBdr>
      <w:spacing w:before="360" w:after="360"/>
      <w:ind w:left="864" w:right="864"/>
      <w:jc w:val="center"/>
    </w:pPr>
    <w:rPr>
      <w:i/>
      <w:iCs/>
      <w:color w:val="BE830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59"/>
    <w:rPr>
      <w:i/>
      <w:iCs/>
      <w:color w:val="BE830E" w:themeColor="accent1"/>
    </w:rPr>
  </w:style>
  <w:style w:type="character" w:styleId="SubtleReference">
    <w:name w:val="Subtle Reference"/>
    <w:basedOn w:val="DefaultParagraphFont"/>
    <w:uiPriority w:val="31"/>
    <w:qFormat/>
    <w:rsid w:val="00871D59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871D59"/>
    <w:rPr>
      <w:b/>
      <w:bCs/>
      <w:smallCaps/>
      <w:color w:val="BE830E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1D5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71D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B25A8"/>
  </w:style>
  <w:style w:type="paragraph" w:styleId="BalloonText">
    <w:name w:val="Balloon Text"/>
    <w:basedOn w:val="Normal"/>
    <w:link w:val="BalloonTextChar"/>
    <w:uiPriority w:val="99"/>
    <w:semiHidden/>
    <w:unhideWhenUsed/>
    <w:rsid w:val="0058680D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0D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26273"/>
    <w:pPr>
      <w:spacing w:after="100" w:line="312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26273"/>
    <w:pPr>
      <w:spacing w:after="100" w:line="312" w:lineRule="auto"/>
      <w:ind w:left="20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26273"/>
    <w:pPr>
      <w:spacing w:after="100" w:line="312" w:lineRule="auto"/>
      <w:ind w:left="40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26273"/>
    <w:pPr>
      <w:spacing w:after="120" w:line="240" w:lineRule="auto"/>
    </w:pPr>
    <w:rPr>
      <w:iCs/>
      <w:color w:val="000000" w:themeColor="text1"/>
      <w:sz w:val="18"/>
      <w:szCs w:val="18"/>
    </w:rPr>
  </w:style>
  <w:style w:type="table" w:customStyle="1" w:styleId="ANUrowcolumnheader">
    <w:name w:val="ANU row/column header"/>
    <w:basedOn w:val="TableNormal"/>
    <w:uiPriority w:val="99"/>
    <w:rsid w:val="00C26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Row">
      <w:rPr>
        <w:b/>
      </w:rPr>
      <w:tblPr/>
      <w:tcPr>
        <w:shd w:val="clear" w:color="auto" w:fill="F6D28C" w:themeFill="accent1" w:themeFillTint="66"/>
      </w:tcPr>
    </w:tblStyle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table" w:styleId="TableGrid">
    <w:name w:val="Table Grid"/>
    <w:basedOn w:val="TableNormal"/>
    <w:uiPriority w:val="3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columnheader">
    <w:name w:val="ANU column header"/>
    <w:basedOn w:val="TableNormal"/>
    <w:uiPriority w:val="9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paragraph" w:customStyle="1" w:styleId="Numberedsectionheading">
    <w:name w:val="Numbered section heading"/>
    <w:basedOn w:val="Heading1"/>
    <w:link w:val="NumberedsectionheadingChar"/>
    <w:qFormat/>
    <w:rsid w:val="007C3211"/>
    <w:pPr>
      <w:numPr>
        <w:numId w:val="2"/>
      </w:numPr>
      <w:tabs>
        <w:tab w:val="left" w:pos="1304"/>
      </w:tabs>
      <w:spacing w:line="312" w:lineRule="auto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umberedsectionheadingChar">
    <w:name w:val="Numbered section heading Char"/>
    <w:basedOn w:val="Heading1Char"/>
    <w:link w:val="Numberedsectionheading"/>
    <w:rsid w:val="001D7D2F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customStyle="1" w:styleId="Numbereditemtitle">
    <w:name w:val="Numbered item title"/>
    <w:basedOn w:val="Heading2"/>
    <w:link w:val="NumbereditemtitleChar"/>
    <w:qFormat/>
    <w:rsid w:val="00245D3F"/>
  </w:style>
  <w:style w:type="character" w:customStyle="1" w:styleId="NumbereditemtitleChar">
    <w:name w:val="Numbered item title Char"/>
    <w:basedOn w:val="Heading2Char"/>
    <w:link w:val="Numbereditemtitle"/>
    <w:rsid w:val="00B76E47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table" w:styleId="ListTable1Light-Accent2">
    <w:name w:val="List Table 1 Light Accent 2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9B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9B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4E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4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450F78"/>
    <w:rPr>
      <w:color w:val="D9BB8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EDD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EDD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EDD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EDD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50F78"/>
    <w:rPr>
      <w:color w:val="000000" w:themeColor="text1"/>
    </w:rPr>
    <w:tblPr>
      <w:tblStyleRowBandSize w:val="1"/>
      <w:tblStyleColBandSize w:val="1"/>
      <w:tblBorders>
        <w:top w:val="single" w:sz="8" w:space="0" w:color="BE830E" w:themeColor="accent1"/>
        <w:bottom w:val="single" w:sz="8" w:space="0" w:color="BE830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830E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band1Vert">
      <w:tblPr/>
      <w:tcPr>
        <w:shd w:val="clear" w:color="auto" w:fill="F9E3B8" w:themeFill="accent1" w:themeFillTint="3F"/>
      </w:tcPr>
    </w:tblStylePr>
    <w:tblStylePr w:type="band1Horz">
      <w:tblPr/>
      <w:tcPr>
        <w:shd w:val="clear" w:color="auto" w:fill="F9E3B8" w:themeFill="accent1" w:themeFillTint="3F"/>
      </w:tcPr>
    </w:tblStylePr>
  </w:style>
  <w:style w:type="table" w:styleId="ListTable7Colorful-Accent4">
    <w:name w:val="List Table 7 Colorful Accent 4"/>
    <w:basedOn w:val="TableNormal"/>
    <w:uiPriority w:val="52"/>
    <w:rsid w:val="00450F78"/>
    <w:rPr>
      <w:color w:val="8E3A0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4E0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4E0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4E0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4E0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50F78"/>
    <w:rPr>
      <w:color w:val="8E610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830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830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830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830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450F78"/>
    <w:rPr>
      <w:color w:val="8E3A0A" w:themeColor="accent4" w:themeShade="BF"/>
    </w:rPr>
    <w:tblPr>
      <w:tblStyleRowBandSize w:val="1"/>
      <w:tblStyleColBandSize w:val="1"/>
      <w:tblBorders>
        <w:top w:val="single" w:sz="4" w:space="0" w:color="BE4E0E" w:themeColor="accent4"/>
        <w:bottom w:val="single" w:sz="4" w:space="0" w:color="BE4E0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E4E0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E4E0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450F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BC5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BC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</w:style>
  <w:style w:type="table" w:styleId="GridTable3-Accent2">
    <w:name w:val="Grid Table 3 Accent 2"/>
    <w:basedOn w:val="TableNormal"/>
    <w:uiPriority w:val="48"/>
    <w:rsid w:val="00CE34C3"/>
    <w:tblPr>
      <w:tblStyleRowBandSize w:val="1"/>
      <w:tblStyleColBandSize w:val="1"/>
      <w:tblBorders>
        <w:top w:val="single" w:sz="4" w:space="0" w:color="EBD9B6" w:themeColor="accent2" w:themeTint="99"/>
        <w:left w:val="single" w:sz="4" w:space="0" w:color="EBD9B6" w:themeColor="accent2" w:themeTint="99"/>
        <w:bottom w:val="single" w:sz="4" w:space="0" w:color="EBD9B6" w:themeColor="accent2" w:themeTint="99"/>
        <w:right w:val="single" w:sz="4" w:space="0" w:color="EBD9B6" w:themeColor="accent2" w:themeTint="99"/>
        <w:insideH w:val="single" w:sz="4" w:space="0" w:color="EBD9B6" w:themeColor="accent2" w:themeTint="99"/>
        <w:insideV w:val="single" w:sz="4" w:space="0" w:color="EBD9B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  <w:tblStylePr w:type="neCell">
      <w:tblPr/>
      <w:tcPr>
        <w:tcBorders>
          <w:bottom w:val="single" w:sz="4" w:space="0" w:color="EBD9B6" w:themeColor="accent2" w:themeTint="99"/>
        </w:tcBorders>
      </w:tcPr>
    </w:tblStylePr>
    <w:tblStylePr w:type="nwCell">
      <w:tblPr/>
      <w:tcPr>
        <w:tcBorders>
          <w:bottom w:val="single" w:sz="4" w:space="0" w:color="EBD9B6" w:themeColor="accent2" w:themeTint="99"/>
        </w:tcBorders>
      </w:tcPr>
    </w:tblStylePr>
    <w:tblStylePr w:type="seCell">
      <w:tblPr/>
      <w:tcPr>
        <w:tcBorders>
          <w:top w:val="single" w:sz="4" w:space="0" w:color="EBD9B6" w:themeColor="accent2" w:themeTint="99"/>
        </w:tcBorders>
      </w:tcPr>
    </w:tblStylePr>
    <w:tblStylePr w:type="swCell">
      <w:tblPr/>
      <w:tcPr>
        <w:tcBorders>
          <w:top w:val="single" w:sz="4" w:space="0" w:color="EBD9B6" w:themeColor="accent2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7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768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7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68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F1F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F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F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5608740\OneDrive%20-%20Australian%20National%20University\Custom%20Office%20Templates\Assignment%20template.dotx" TargetMode="External"/></Relationships>
</file>

<file path=word/theme/theme1.xml><?xml version="1.0" encoding="utf-8"?>
<a:theme xmlns:a="http://schemas.openxmlformats.org/drawingml/2006/main" name="ANU Light">
  <a:themeElements>
    <a:clrScheme name="ANU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BE830E"/>
      </a:accent1>
      <a:accent2>
        <a:srgbClr val="DFC187"/>
      </a:accent2>
      <a:accent3>
        <a:srgbClr val="F5EDDE"/>
      </a:accent3>
      <a:accent4>
        <a:srgbClr val="BE4E0E"/>
      </a:accent4>
      <a:accent5>
        <a:srgbClr val="CB7352"/>
      </a:accent5>
      <a:accent6>
        <a:srgbClr val="F2DCD4"/>
      </a:accent6>
      <a:hlink>
        <a:srgbClr val="BE830E"/>
      </a:hlink>
      <a:folHlink>
        <a:srgbClr val="BE4E0E"/>
      </a:folHlink>
    </a:clrScheme>
    <a:fontScheme name="ANU">
      <a:majorFont>
        <a:latin typeface="Public Sans"/>
        <a:ea typeface=""/>
        <a:cs typeface=""/>
      </a:majorFont>
      <a:minorFont>
        <a:latin typeface="Public Sans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NU Light" id="{D6110B67-1046-5445-B2D7-264C31C5A8B7}" vid="{3BC23ECF-AE84-C44D-AD25-3250A919A45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A3DA97A81214880CE60EB934C1D87" ma:contentTypeVersion="12" ma:contentTypeDescription="Create a new document." ma:contentTypeScope="" ma:versionID="e8939f68601b103c1dc934daa3e73943">
  <xsd:schema xmlns:xsd="http://www.w3.org/2001/XMLSchema" xmlns:xs="http://www.w3.org/2001/XMLSchema" xmlns:p="http://schemas.microsoft.com/office/2006/metadata/properties" xmlns:ns2="39e15ce2-c4f1-48f0-96e6-aba07bb3c5b3" xmlns:ns3="979f9313-9035-4a36-a79e-131bc1f41e78" targetNamespace="http://schemas.microsoft.com/office/2006/metadata/properties" ma:root="true" ma:fieldsID="786a23d8f51393d7375988a625fdcce8" ns2:_="" ns3:_="">
    <xsd:import namespace="39e15ce2-c4f1-48f0-96e6-aba07bb3c5b3"/>
    <xsd:import namespace="979f9313-9035-4a36-a79e-131bc1f41e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15ce2-c4f1-48f0-96e6-aba07bb3c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f9313-9035-4a36-a79e-131bc1f41e7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CB0256-7793-4B93-B552-96F9B8E61D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F04E3E-5943-457F-87A3-DAF18B702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15ce2-c4f1-48f0-96e6-aba07bb3c5b3"/>
    <ds:schemaRef ds:uri="979f9313-9035-4a36-a79e-131bc1f41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22F12-2BEE-384F-B04C-498DF2DF8C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3E1FCC-0FF7-4C46-A1C1-4A9F988093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Simmons</dc:creator>
  <cp:keywords/>
  <dc:description/>
  <cp:lastModifiedBy>Catherine Galvin</cp:lastModifiedBy>
  <cp:revision>2</cp:revision>
  <cp:lastPrinted>2021-03-01T18:20:00Z</cp:lastPrinted>
  <dcterms:created xsi:type="dcterms:W3CDTF">2023-07-27T03:30:00Z</dcterms:created>
  <dcterms:modified xsi:type="dcterms:W3CDTF">2023-07-27T03:30:00Z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0x010100A69A3DA97A81214880CE60EB934C1D87</vt:lpwstr>
  </property>
</Properties>
</file>