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430D68C1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3E4D45">
              <w:rPr>
                <w:rFonts w:hint="eastAsia"/>
                <w:lang w:eastAsia="zh-CN"/>
              </w:rPr>
              <w:t>12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03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7AC5DEF3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3E4D45"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529A7866" w:rsidR="00A83049" w:rsidRDefault="00883B0F" w:rsidP="00713158">
            <w:r>
              <w:t>We are trying to recreate the distance measurement experiment.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ED1A056" w:rsidR="002E6DB9" w:rsidRDefault="00804E17" w:rsidP="00713158">
            <w:r>
              <w:t>Xinyu</w:t>
            </w:r>
            <w:r w:rsidR="0072267B">
              <w:t xml:space="preserve"> Qiao</w:t>
            </w:r>
          </w:p>
        </w:tc>
        <w:tc>
          <w:tcPr>
            <w:tcW w:w="8618" w:type="dxa"/>
            <w:shd w:val="clear" w:color="auto" w:fill="auto"/>
          </w:tcPr>
          <w:p w14:paraId="3FEE4AD2" w14:textId="77777777" w:rsidR="002E6DB9" w:rsidRDefault="002E6DB9" w:rsidP="00713158"/>
        </w:tc>
      </w:tr>
      <w:tr w:rsidR="002E6DB9" w14:paraId="31F7A75A" w14:textId="77777777" w:rsidTr="003E4D45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79C1B826" w:rsidR="002E6DB9" w:rsidRDefault="00804E17" w:rsidP="00713158">
            <w:r>
              <w:t>Brian</w:t>
            </w:r>
            <w:r w:rsidR="0072267B">
              <w:t xml:space="preserve"> Ma</w:t>
            </w:r>
          </w:p>
        </w:tc>
        <w:tc>
          <w:tcPr>
            <w:tcW w:w="8618" w:type="dxa"/>
            <w:shd w:val="clear" w:color="auto" w:fill="auto"/>
          </w:tcPr>
          <w:p w14:paraId="494688B7" w14:textId="11A4F272" w:rsidR="002E6DB9" w:rsidRDefault="00804E17" w:rsidP="00713158">
            <w:r>
              <w:t>We acquired the documentation of the beacon.</w:t>
            </w:r>
          </w:p>
        </w:tc>
      </w:tr>
      <w:tr w:rsidR="002E6DB9" w14:paraId="19BEBA60" w14:textId="77777777" w:rsidTr="003E4D45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00B050"/>
          </w:tcPr>
          <w:p w14:paraId="7CB5DFE3" w14:textId="4E0F504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685AF648" w14:textId="1CE89437" w:rsidR="002E6DB9" w:rsidRDefault="00804E17" w:rsidP="00713158">
            <w:r>
              <w:t>Xiang</w:t>
            </w:r>
            <w:r w:rsidR="0072267B">
              <w:t xml:space="preserve"> Peng</w:t>
            </w:r>
          </w:p>
        </w:tc>
        <w:tc>
          <w:tcPr>
            <w:tcW w:w="8618" w:type="dxa"/>
            <w:shd w:val="clear" w:color="auto" w:fill="auto"/>
          </w:tcPr>
          <w:p w14:paraId="04A71AE0" w14:textId="77777777" w:rsidR="002E6DB9" w:rsidRDefault="002E6DB9" w:rsidP="00713158"/>
        </w:tc>
      </w:tr>
      <w:tr w:rsidR="002E6DB9" w14:paraId="1B0A776A" w14:textId="77777777" w:rsidTr="00804E17">
        <w:trPr>
          <w:trHeight w:val="421"/>
        </w:trPr>
        <w:tc>
          <w:tcPr>
            <w:tcW w:w="2410" w:type="dxa"/>
          </w:tcPr>
          <w:p w14:paraId="2E259D6E" w14:textId="2B6FD637" w:rsidR="002E6DB9" w:rsidRDefault="00AB11F8" w:rsidP="00713158">
            <w:r>
              <w:t>Budget</w:t>
            </w:r>
          </w:p>
        </w:tc>
        <w:tc>
          <w:tcPr>
            <w:tcW w:w="2126" w:type="dxa"/>
            <w:shd w:val="clear" w:color="auto" w:fill="auto"/>
          </w:tcPr>
          <w:p w14:paraId="74154ACB" w14:textId="5143E65E" w:rsidR="002E6DB9" w:rsidRDefault="00804E17" w:rsidP="00713158">
            <w:pPr>
              <w:rPr>
                <w:lang w:eastAsia="zh-CN"/>
              </w:rPr>
            </w:pPr>
            <w:r>
              <w:t>N/A</w:t>
            </w:r>
          </w:p>
        </w:tc>
        <w:tc>
          <w:tcPr>
            <w:tcW w:w="1418" w:type="dxa"/>
          </w:tcPr>
          <w:p w14:paraId="6FE332AC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7A1BE418" w14:textId="77777777" w:rsidR="002E6DB9" w:rsidRDefault="002E6DB9" w:rsidP="00713158"/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60E1D952" w:rsidR="002E6DB9" w:rsidRDefault="00804E17" w:rsidP="00713158">
            <w:r>
              <w:t>Yoyo</w:t>
            </w:r>
          </w:p>
        </w:tc>
        <w:tc>
          <w:tcPr>
            <w:tcW w:w="8618" w:type="dxa"/>
            <w:shd w:val="clear" w:color="auto" w:fill="auto"/>
          </w:tcPr>
          <w:p w14:paraId="62D9FA97" w14:textId="77777777" w:rsidR="002E6DB9" w:rsidRDefault="002E6DB9" w:rsidP="00713158"/>
        </w:tc>
      </w:tr>
      <w:tr w:rsidR="00D92536" w14:paraId="66373DBD" w14:textId="77777777" w:rsidTr="003E4D45">
        <w:trPr>
          <w:trHeight w:val="421"/>
        </w:trPr>
        <w:tc>
          <w:tcPr>
            <w:tcW w:w="2410" w:type="dxa"/>
          </w:tcPr>
          <w:p w14:paraId="12C67C94" w14:textId="5329C1CF" w:rsidR="00D92536" w:rsidRDefault="00D92536" w:rsidP="00713158">
            <w:r>
              <w:t>Roadblocks</w:t>
            </w:r>
          </w:p>
        </w:tc>
        <w:tc>
          <w:tcPr>
            <w:tcW w:w="2126" w:type="dxa"/>
            <w:shd w:val="clear" w:color="auto" w:fill="00B050"/>
          </w:tcPr>
          <w:p w14:paraId="63A5FEEC" w14:textId="3A03F1BF" w:rsidR="00D92536" w:rsidRDefault="003E4D45" w:rsidP="00713158">
            <w:r>
              <w:t>On track</w:t>
            </w:r>
          </w:p>
        </w:tc>
        <w:tc>
          <w:tcPr>
            <w:tcW w:w="1418" w:type="dxa"/>
          </w:tcPr>
          <w:p w14:paraId="723196AC" w14:textId="46E2EAD6" w:rsidR="00D92536" w:rsidRDefault="00804E17" w:rsidP="00713158">
            <w:r>
              <w:t>Xiang</w:t>
            </w:r>
            <w:r w:rsidR="0072267B">
              <w:t xml:space="preserve"> Peng</w:t>
            </w:r>
          </w:p>
        </w:tc>
        <w:tc>
          <w:tcPr>
            <w:tcW w:w="8618" w:type="dxa"/>
            <w:shd w:val="clear" w:color="auto" w:fill="auto"/>
          </w:tcPr>
          <w:p w14:paraId="736E36BF" w14:textId="77777777" w:rsidR="00D92536" w:rsidRDefault="00D92536" w:rsidP="00713158"/>
        </w:tc>
      </w:tr>
      <w:tr w:rsidR="00D92536" w14:paraId="17402964" w14:textId="77777777" w:rsidTr="001468BA">
        <w:trPr>
          <w:trHeight w:val="421"/>
        </w:trPr>
        <w:tc>
          <w:tcPr>
            <w:tcW w:w="2410" w:type="dxa"/>
          </w:tcPr>
          <w:p w14:paraId="75542E49" w14:textId="19816D4D" w:rsidR="00D92536" w:rsidRDefault="00D92536" w:rsidP="00713158">
            <w:r>
              <w:t>Other</w:t>
            </w:r>
          </w:p>
        </w:tc>
        <w:tc>
          <w:tcPr>
            <w:tcW w:w="2126" w:type="dxa"/>
            <w:shd w:val="clear" w:color="auto" w:fill="auto"/>
          </w:tcPr>
          <w:p w14:paraId="398098C9" w14:textId="77777777" w:rsidR="00D92536" w:rsidRDefault="00D92536" w:rsidP="00713158"/>
        </w:tc>
        <w:tc>
          <w:tcPr>
            <w:tcW w:w="1418" w:type="dxa"/>
          </w:tcPr>
          <w:p w14:paraId="15723103" w14:textId="77777777" w:rsidR="00D92536" w:rsidRDefault="00D92536" w:rsidP="00713158"/>
        </w:tc>
        <w:tc>
          <w:tcPr>
            <w:tcW w:w="8618" w:type="dxa"/>
            <w:shd w:val="clear" w:color="auto" w:fill="auto"/>
          </w:tcPr>
          <w:p w14:paraId="58CEF955" w14:textId="77777777" w:rsidR="00D92536" w:rsidRDefault="00D92536" w:rsidP="00713158"/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1"/>
        <w:gridCol w:w="1800"/>
        <w:gridCol w:w="5468"/>
        <w:gridCol w:w="1803"/>
      </w:tblGrid>
      <w:tr w:rsidR="00911395" w14:paraId="0FEABB7F" w14:textId="53AD06C5" w:rsidTr="00911395">
        <w:tc>
          <w:tcPr>
            <w:tcW w:w="5524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73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99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9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911395">
        <w:tc>
          <w:tcPr>
            <w:tcW w:w="5524" w:type="dxa"/>
          </w:tcPr>
          <w:p w14:paraId="3B27B195" w14:textId="21EF6935" w:rsidR="00911395" w:rsidRDefault="003E4D45" w:rsidP="00744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Contact 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revious </w:t>
            </w:r>
            <w:r>
              <w:rPr>
                <w:lang w:eastAsia="zh-CN"/>
              </w:rPr>
              <w:t>developer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730" w:type="dxa"/>
          </w:tcPr>
          <w:p w14:paraId="1F70639F" w14:textId="3752CC24" w:rsidR="00911395" w:rsidRDefault="00804E17" w:rsidP="0074404B">
            <w:r>
              <w:t>Yifan</w:t>
            </w:r>
            <w:r w:rsidR="0072267B">
              <w:t xml:space="preserve"> Wu</w:t>
            </w:r>
          </w:p>
        </w:tc>
        <w:tc>
          <w:tcPr>
            <w:tcW w:w="5499" w:type="dxa"/>
          </w:tcPr>
          <w:p w14:paraId="7CD46EAD" w14:textId="3DB3C3EB" w:rsidR="00911395" w:rsidRDefault="00804E17" w:rsidP="0074404B">
            <w:r>
              <w:t xml:space="preserve">Arrange demonstration with </w:t>
            </w:r>
            <w:r>
              <w:t>previous developer</w:t>
            </w:r>
          </w:p>
        </w:tc>
        <w:tc>
          <w:tcPr>
            <w:tcW w:w="1809" w:type="dxa"/>
          </w:tcPr>
          <w:p w14:paraId="39E16BBD" w14:textId="115300F8" w:rsidR="00911395" w:rsidRDefault="00804E17" w:rsidP="0074404B">
            <w:r>
              <w:t>Yifan</w:t>
            </w:r>
            <w:r w:rsidR="0072267B">
              <w:t xml:space="preserve"> Wu</w:t>
            </w:r>
          </w:p>
        </w:tc>
      </w:tr>
      <w:tr w:rsidR="00911395" w14:paraId="4E0B78C8" w14:textId="77777777" w:rsidTr="00911395">
        <w:tc>
          <w:tcPr>
            <w:tcW w:w="5524" w:type="dxa"/>
          </w:tcPr>
          <w:p w14:paraId="2CD99709" w14:textId="51B97E0F" w:rsidR="00911395" w:rsidRDefault="003E4D45" w:rsidP="00744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Configure 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evelopment </w:t>
            </w:r>
            <w:r>
              <w:rPr>
                <w:lang w:eastAsia="zh-CN"/>
              </w:rPr>
              <w:t>environment</w:t>
            </w:r>
          </w:p>
        </w:tc>
        <w:tc>
          <w:tcPr>
            <w:tcW w:w="1730" w:type="dxa"/>
          </w:tcPr>
          <w:p w14:paraId="3283FED3" w14:textId="1B024553" w:rsidR="00911395" w:rsidRDefault="00804E17" w:rsidP="0074404B">
            <w:r>
              <w:t>Yoyo</w:t>
            </w:r>
            <w:r w:rsidR="0072267B">
              <w:t xml:space="preserve"> Lam</w:t>
            </w:r>
          </w:p>
        </w:tc>
        <w:tc>
          <w:tcPr>
            <w:tcW w:w="5499" w:type="dxa"/>
          </w:tcPr>
          <w:p w14:paraId="0CD3B43B" w14:textId="0700F670" w:rsidR="00911395" w:rsidRDefault="00804E17" w:rsidP="0074404B">
            <w:r>
              <w:t>Study the code from previous developer</w:t>
            </w:r>
          </w:p>
        </w:tc>
        <w:tc>
          <w:tcPr>
            <w:tcW w:w="1809" w:type="dxa"/>
          </w:tcPr>
          <w:p w14:paraId="30B5EB2A" w14:textId="48C90E10" w:rsidR="00911395" w:rsidRDefault="00804E17" w:rsidP="0074404B">
            <w:proofErr w:type="spellStart"/>
            <w:r>
              <w:t>YoYo</w:t>
            </w:r>
            <w:proofErr w:type="spellEnd"/>
            <w:r w:rsidR="0072267B">
              <w:t xml:space="preserve"> Lam</w:t>
            </w:r>
          </w:p>
        </w:tc>
      </w:tr>
      <w:tr w:rsidR="00911395" w14:paraId="4F5F9D72" w14:textId="77777777" w:rsidTr="00911395">
        <w:tc>
          <w:tcPr>
            <w:tcW w:w="5524" w:type="dxa"/>
          </w:tcPr>
          <w:p w14:paraId="00B42548" w14:textId="600C67CC" w:rsidR="00911395" w:rsidRPr="003E4D45" w:rsidRDefault="003E4D45" w:rsidP="0074404B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Test data </w:t>
            </w:r>
            <w:r>
              <w:rPr>
                <w:lang w:eastAsia="zh-CN"/>
              </w:rPr>
              <w:t>analysis programs</w:t>
            </w:r>
          </w:p>
        </w:tc>
        <w:tc>
          <w:tcPr>
            <w:tcW w:w="1730" w:type="dxa"/>
          </w:tcPr>
          <w:p w14:paraId="1A06E771" w14:textId="16432F40" w:rsidR="00911395" w:rsidRDefault="00804E17" w:rsidP="0074404B">
            <w:r>
              <w:t>Brian</w:t>
            </w:r>
            <w:r w:rsidR="0072267B">
              <w:t xml:space="preserve"> Ma</w:t>
            </w:r>
          </w:p>
        </w:tc>
        <w:tc>
          <w:tcPr>
            <w:tcW w:w="5499" w:type="dxa"/>
          </w:tcPr>
          <w:p w14:paraId="15E99AF1" w14:textId="77777777" w:rsidR="00911395" w:rsidRDefault="00911395" w:rsidP="0074404B"/>
        </w:tc>
        <w:tc>
          <w:tcPr>
            <w:tcW w:w="1809" w:type="dxa"/>
          </w:tcPr>
          <w:p w14:paraId="3DE9DA11" w14:textId="77777777" w:rsidR="00911395" w:rsidRDefault="00911395" w:rsidP="0074404B"/>
        </w:tc>
      </w:tr>
      <w:tr w:rsidR="00911395" w14:paraId="0D976A03" w14:textId="77777777" w:rsidTr="00911395">
        <w:tc>
          <w:tcPr>
            <w:tcW w:w="5524" w:type="dxa"/>
          </w:tcPr>
          <w:p w14:paraId="60E1E77B" w14:textId="255D0A30" w:rsidR="00911395" w:rsidRDefault="003E4D45" w:rsidP="0074404B">
            <w:r>
              <w:t>Test firmware on beacons</w:t>
            </w:r>
          </w:p>
        </w:tc>
        <w:tc>
          <w:tcPr>
            <w:tcW w:w="1730" w:type="dxa"/>
          </w:tcPr>
          <w:p w14:paraId="557A3E29" w14:textId="78563C72" w:rsidR="00911395" w:rsidRDefault="00804E17" w:rsidP="0074404B">
            <w:proofErr w:type="spellStart"/>
            <w:proofErr w:type="gramStart"/>
            <w:r>
              <w:t>Xingyu,YoYo</w:t>
            </w:r>
            <w:proofErr w:type="gramEnd"/>
            <w:r>
              <w:t>,Brian</w:t>
            </w:r>
            <w:proofErr w:type="spellEnd"/>
          </w:p>
        </w:tc>
        <w:tc>
          <w:tcPr>
            <w:tcW w:w="5499" w:type="dxa"/>
          </w:tcPr>
          <w:p w14:paraId="4DAF9AFD" w14:textId="5FA71849" w:rsidR="00911395" w:rsidRDefault="00804E17" w:rsidP="0074404B">
            <w:r>
              <w:t>Receive data from master beacon beacon</w:t>
            </w:r>
          </w:p>
        </w:tc>
        <w:tc>
          <w:tcPr>
            <w:tcW w:w="1809" w:type="dxa"/>
          </w:tcPr>
          <w:p w14:paraId="64D9AB8F" w14:textId="514B383F" w:rsidR="00911395" w:rsidRDefault="00804E17" w:rsidP="0074404B">
            <w:r>
              <w:t>All members</w:t>
            </w:r>
          </w:p>
        </w:tc>
      </w:tr>
      <w:tr w:rsidR="00911395" w14:paraId="7574FAD2" w14:textId="77777777" w:rsidTr="00911395">
        <w:tc>
          <w:tcPr>
            <w:tcW w:w="5524" w:type="dxa"/>
          </w:tcPr>
          <w:p w14:paraId="727E92DB" w14:textId="77777777" w:rsidR="00911395" w:rsidRDefault="00911395" w:rsidP="0074404B"/>
        </w:tc>
        <w:tc>
          <w:tcPr>
            <w:tcW w:w="1730" w:type="dxa"/>
          </w:tcPr>
          <w:p w14:paraId="7CD4E2A7" w14:textId="77777777" w:rsidR="00911395" w:rsidRDefault="00911395" w:rsidP="0074404B"/>
        </w:tc>
        <w:tc>
          <w:tcPr>
            <w:tcW w:w="5499" w:type="dxa"/>
          </w:tcPr>
          <w:p w14:paraId="0E080DB1" w14:textId="77777777" w:rsidR="00911395" w:rsidRDefault="00911395" w:rsidP="0074404B"/>
        </w:tc>
        <w:tc>
          <w:tcPr>
            <w:tcW w:w="1809" w:type="dxa"/>
          </w:tcPr>
          <w:p w14:paraId="6601FDDD" w14:textId="77777777" w:rsidR="00911395" w:rsidRDefault="00911395" w:rsidP="0074404B"/>
        </w:tc>
      </w:tr>
      <w:tr w:rsidR="00911395" w14:paraId="68C9F3A8" w14:textId="77777777" w:rsidTr="00911395">
        <w:tc>
          <w:tcPr>
            <w:tcW w:w="5524" w:type="dxa"/>
          </w:tcPr>
          <w:p w14:paraId="17F3D4BF" w14:textId="77777777" w:rsidR="00911395" w:rsidRDefault="00911395" w:rsidP="0074404B"/>
        </w:tc>
        <w:tc>
          <w:tcPr>
            <w:tcW w:w="1730" w:type="dxa"/>
          </w:tcPr>
          <w:p w14:paraId="003550B9" w14:textId="77777777" w:rsidR="00911395" w:rsidRDefault="00911395" w:rsidP="0074404B"/>
        </w:tc>
        <w:tc>
          <w:tcPr>
            <w:tcW w:w="5499" w:type="dxa"/>
          </w:tcPr>
          <w:p w14:paraId="18667891" w14:textId="77777777" w:rsidR="00911395" w:rsidRDefault="00911395" w:rsidP="0074404B"/>
        </w:tc>
        <w:tc>
          <w:tcPr>
            <w:tcW w:w="1809" w:type="dxa"/>
          </w:tcPr>
          <w:p w14:paraId="2E2BFE5D" w14:textId="77777777" w:rsidR="00911395" w:rsidRDefault="00911395" w:rsidP="0074404B"/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534AE" w14:textId="77777777" w:rsidR="00215FEC" w:rsidRDefault="00215FEC" w:rsidP="003B695F">
      <w:pPr>
        <w:spacing w:before="0" w:line="240" w:lineRule="auto"/>
      </w:pPr>
      <w:r>
        <w:separator/>
      </w:r>
    </w:p>
  </w:endnote>
  <w:endnote w:type="continuationSeparator" w:id="0">
    <w:p w14:paraId="5669722B" w14:textId="77777777" w:rsidR="00215FEC" w:rsidRDefault="00215FEC" w:rsidP="003B695F">
      <w:pPr>
        <w:spacing w:before="0" w:line="240" w:lineRule="auto"/>
      </w:pPr>
      <w:r>
        <w:continuationSeparator/>
      </w:r>
    </w:p>
  </w:endnote>
  <w:endnote w:type="continuationNotice" w:id="1">
    <w:p w14:paraId="11DA97A4" w14:textId="77777777" w:rsidR="00215FEC" w:rsidRDefault="00215FE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E1592" w14:textId="77777777" w:rsidR="00215FEC" w:rsidRDefault="00215FEC" w:rsidP="003B695F">
      <w:pPr>
        <w:spacing w:before="0" w:line="240" w:lineRule="auto"/>
      </w:pPr>
      <w:r>
        <w:separator/>
      </w:r>
    </w:p>
  </w:footnote>
  <w:footnote w:type="continuationSeparator" w:id="0">
    <w:p w14:paraId="350C18EE" w14:textId="77777777" w:rsidR="00215FEC" w:rsidRDefault="00215FEC" w:rsidP="003B695F">
      <w:pPr>
        <w:spacing w:before="0" w:line="240" w:lineRule="auto"/>
      </w:pPr>
      <w:r>
        <w:continuationSeparator/>
      </w:r>
    </w:p>
  </w:footnote>
  <w:footnote w:type="continuationNotice" w:id="1">
    <w:p w14:paraId="282E8E2F" w14:textId="77777777" w:rsidR="00215FEC" w:rsidRDefault="00215FE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27C04"/>
    <w:rsid w:val="006556E9"/>
    <w:rsid w:val="0068090F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94D3D"/>
    <w:rsid w:val="007C3211"/>
    <w:rsid w:val="007E4731"/>
    <w:rsid w:val="007F167D"/>
    <w:rsid w:val="00804B37"/>
    <w:rsid w:val="00804E17"/>
    <w:rsid w:val="00810F47"/>
    <w:rsid w:val="00824E72"/>
    <w:rsid w:val="00841C04"/>
    <w:rsid w:val="008611BF"/>
    <w:rsid w:val="00862800"/>
    <w:rsid w:val="00871D59"/>
    <w:rsid w:val="00883B0F"/>
    <w:rsid w:val="008855D1"/>
    <w:rsid w:val="008A3B4B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urful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Brian Ma</cp:lastModifiedBy>
  <cp:revision>5</cp:revision>
  <cp:lastPrinted>2021-03-01T18:20:00Z</cp:lastPrinted>
  <dcterms:created xsi:type="dcterms:W3CDTF">2025-03-11T06:51:00Z</dcterms:created>
  <dcterms:modified xsi:type="dcterms:W3CDTF">2025-03-12T05:30:00Z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