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text" w:horzAnchor="margin" w:tblpXSpec="right" w:tblpY="-46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8"/>
      </w:tblGrid>
      <w:tr w:rsidR="00095169" w14:paraId="3270CE8E" w14:textId="77777777" w:rsidTr="00095169">
        <w:trPr>
          <w:trHeight w:val="283"/>
        </w:trPr>
        <w:tc>
          <w:tcPr>
            <w:tcW w:w="2268" w:type="dxa"/>
            <w:shd w:val="clear" w:color="auto" w:fill="F5EDDE" w:themeFill="accent3"/>
          </w:tcPr>
          <w:p w14:paraId="00ED80BF" w14:textId="77777777" w:rsidR="00095169" w:rsidRPr="00AB11F8" w:rsidRDefault="00095169" w:rsidP="00095169">
            <w:pPr>
              <w:jc w:val="center"/>
              <w:rPr>
                <w:b/>
                <w:bCs/>
                <w:noProof/>
              </w:rPr>
            </w:pPr>
            <w:r w:rsidRPr="00AB11F8">
              <w:rPr>
                <w:b/>
                <w:bCs/>
                <w:noProof/>
              </w:rPr>
              <w:t>Status</w:t>
            </w:r>
            <w:r>
              <w:rPr>
                <w:b/>
                <w:bCs/>
                <w:noProof/>
              </w:rPr>
              <w:t xml:space="preserve"> Key</w:t>
            </w:r>
          </w:p>
        </w:tc>
      </w:tr>
      <w:tr w:rsidR="00095169" w14:paraId="1B29882F" w14:textId="77777777" w:rsidTr="00095169">
        <w:trPr>
          <w:trHeight w:val="283"/>
        </w:trPr>
        <w:tc>
          <w:tcPr>
            <w:tcW w:w="2268" w:type="dxa"/>
          </w:tcPr>
          <w:p w14:paraId="2CB0F165" w14:textId="77777777" w:rsidR="00095169" w:rsidRDefault="00095169" w:rsidP="0009516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6F0F7398" wp14:editId="3ED273BF">
                      <wp:simplePos x="0" y="0"/>
                      <wp:positionH relativeFrom="column">
                        <wp:posOffset>1024559</wp:posOffset>
                      </wp:positionH>
                      <wp:positionV relativeFrom="paragraph">
                        <wp:posOffset>24765</wp:posOffset>
                      </wp:positionV>
                      <wp:extent cx="218661" cy="198783"/>
                      <wp:effectExtent l="0" t="0" r="10160" b="10795"/>
                      <wp:wrapNone/>
                      <wp:docPr id="1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8661" cy="198783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25944AE" id="Oval 1" o:spid="_x0000_s1026" style="position:absolute;margin-left:80.65pt;margin-top:1.95pt;width:17.2pt;height:15.6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" fillcolor="#00b050" strokecolor="#00b050" strokeweight="1pt">
                      <v:stroke joinstyle="miter"/>
                    </v:oval>
                  </w:pict>
                </mc:Fallback>
              </mc:AlternateContent>
            </w:r>
            <w:r>
              <w:t>On track</w:t>
            </w:r>
          </w:p>
        </w:tc>
      </w:tr>
      <w:tr w:rsidR="00095169" w14:paraId="577F7E9F" w14:textId="77777777" w:rsidTr="00095169">
        <w:trPr>
          <w:trHeight w:val="283"/>
        </w:trPr>
        <w:tc>
          <w:tcPr>
            <w:tcW w:w="2268" w:type="dxa"/>
          </w:tcPr>
          <w:p w14:paraId="235A3A68" w14:textId="77777777" w:rsidR="00095169" w:rsidRDefault="00095169" w:rsidP="0009516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1" behindDoc="0" locked="0" layoutInCell="1" allowOverlap="1" wp14:anchorId="2AAF4506" wp14:editId="20F7BA78">
                      <wp:simplePos x="0" y="0"/>
                      <wp:positionH relativeFrom="column">
                        <wp:posOffset>1019506</wp:posOffset>
                      </wp:positionH>
                      <wp:positionV relativeFrom="paragraph">
                        <wp:posOffset>24544</wp:posOffset>
                      </wp:positionV>
                      <wp:extent cx="218661" cy="198783"/>
                      <wp:effectExtent l="0" t="0" r="10160" b="10795"/>
                      <wp:wrapNone/>
                      <wp:docPr id="2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8661" cy="198783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C000"/>
                              </a:solidFill>
                              <a:ln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05AD22D" id="Oval 2" o:spid="_x0000_s1026" style="position:absolute;margin-left:80.3pt;margin-top:1.95pt;width:17.2pt;height:15.65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" fillcolor="#ffc000" strokecolor="#ffc000" strokeweight="1pt">
                      <v:stroke joinstyle="miter"/>
                    </v:oval>
                  </w:pict>
                </mc:Fallback>
              </mc:AlternateContent>
            </w:r>
            <w:r>
              <w:t>Potential risk</w:t>
            </w:r>
          </w:p>
        </w:tc>
      </w:tr>
      <w:tr w:rsidR="00095169" w14:paraId="41442A16" w14:textId="77777777" w:rsidTr="00095169">
        <w:trPr>
          <w:trHeight w:val="283"/>
        </w:trPr>
        <w:tc>
          <w:tcPr>
            <w:tcW w:w="2268" w:type="dxa"/>
          </w:tcPr>
          <w:p w14:paraId="5129879B" w14:textId="77777777" w:rsidR="00095169" w:rsidRDefault="00095169" w:rsidP="0009516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2" behindDoc="0" locked="0" layoutInCell="1" allowOverlap="1" wp14:anchorId="5AB9456A" wp14:editId="10A8D9B7">
                      <wp:simplePos x="0" y="0"/>
                      <wp:positionH relativeFrom="column">
                        <wp:posOffset>1019313</wp:posOffset>
                      </wp:positionH>
                      <wp:positionV relativeFrom="paragraph">
                        <wp:posOffset>27277</wp:posOffset>
                      </wp:positionV>
                      <wp:extent cx="218661" cy="198783"/>
                      <wp:effectExtent l="0" t="0" r="10160" b="10795"/>
                      <wp:wrapNone/>
                      <wp:docPr id="3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8661" cy="198783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1C91DF8" id="Oval 3" o:spid="_x0000_s1026" style="position:absolute;margin-left:80.25pt;margin-top:2.15pt;width:17.2pt;height:15.65pt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" fillcolor="red" strokecolor="red" strokeweight="1pt">
                      <v:stroke joinstyle="miter"/>
                    </v:oval>
                  </w:pict>
                </mc:Fallback>
              </mc:AlternateContent>
            </w:r>
            <w:r>
              <w:t>Roadblock</w:t>
            </w:r>
          </w:p>
        </w:tc>
      </w:tr>
    </w:tbl>
    <w:p w14:paraId="6A2D0FC1" w14:textId="16EC3CDC" w:rsidR="00C26273" w:rsidRDefault="00DC15CE" w:rsidP="00965193">
      <w:pPr>
        <w:pStyle w:val="Title"/>
        <w:spacing w:after="0"/>
      </w:pPr>
      <w:r>
        <w:t>Project Name</w:t>
      </w:r>
      <w:r w:rsidR="00E50D4B">
        <w:t xml:space="preserve"> -Client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0"/>
        <w:gridCol w:w="2126"/>
        <w:gridCol w:w="1418"/>
        <w:gridCol w:w="8618"/>
      </w:tblGrid>
      <w:tr w:rsidR="00A83049" w14:paraId="73FCD5FA" w14:textId="77777777" w:rsidTr="001468BA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8CC2ED" w14:textId="55A49A9F" w:rsidR="00A83049" w:rsidRDefault="00A83049" w:rsidP="00713158">
            <w:pPr>
              <w:rPr>
                <w:lang w:eastAsia="zh-CN"/>
              </w:rPr>
            </w:pPr>
            <w:r w:rsidRPr="001468BA">
              <w:rPr>
                <w:b/>
                <w:bCs/>
              </w:rPr>
              <w:t>Date</w:t>
            </w:r>
            <w:r>
              <w:t>:</w:t>
            </w:r>
            <w:r w:rsidR="003402E3">
              <w:t xml:space="preserve"> </w:t>
            </w:r>
            <w:r w:rsidR="00DB5DFB">
              <w:t>07</w:t>
            </w:r>
            <w:r w:rsidR="003402E3">
              <w:t>/</w:t>
            </w:r>
            <w:r w:rsidR="003E4D45">
              <w:rPr>
                <w:rFonts w:hint="eastAsia"/>
                <w:lang w:eastAsia="zh-CN"/>
              </w:rPr>
              <w:t>0</w:t>
            </w:r>
            <w:r w:rsidR="00DB5DFB">
              <w:rPr>
                <w:lang w:eastAsia="zh-CN"/>
              </w:rPr>
              <w:t>5</w:t>
            </w:r>
            <w:r w:rsidR="003402E3">
              <w:t>/</w:t>
            </w:r>
            <w:r w:rsidR="003E4D45">
              <w:rPr>
                <w:rFonts w:hint="eastAsia"/>
                <w:lang w:eastAsia="zh-CN"/>
              </w:rPr>
              <w:t>2025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121EE2F4" w14:textId="55E6BC85" w:rsidR="00A83049" w:rsidRDefault="00A83049" w:rsidP="00713158">
            <w:pPr>
              <w:rPr>
                <w:lang w:eastAsia="zh-CN"/>
              </w:rPr>
            </w:pPr>
            <w:r w:rsidRPr="001468BA">
              <w:rPr>
                <w:b/>
                <w:bCs/>
              </w:rPr>
              <w:t>Week</w:t>
            </w:r>
            <w:r>
              <w:t>:</w:t>
            </w:r>
            <w:r w:rsidR="003402E3">
              <w:t xml:space="preserve"> week </w:t>
            </w:r>
            <w:r w:rsidR="00DB5DFB">
              <w:t>10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5983AFF4" w14:textId="77777777" w:rsidR="00A83049" w:rsidRDefault="00A83049" w:rsidP="00713158"/>
        </w:tc>
        <w:tc>
          <w:tcPr>
            <w:tcW w:w="8618" w:type="dxa"/>
            <w:tcBorders>
              <w:top w:val="nil"/>
              <w:left w:val="nil"/>
              <w:bottom w:val="nil"/>
              <w:right w:val="nil"/>
            </w:tcBorders>
          </w:tcPr>
          <w:p w14:paraId="45F57100" w14:textId="2124FB9E" w:rsidR="00A83049" w:rsidRPr="003E4D45" w:rsidRDefault="00A83049" w:rsidP="00713158">
            <w:pPr>
              <w:rPr>
                <w:rFonts w:eastAsiaTheme="minorEastAsia"/>
                <w:lang w:eastAsia="zh-CN"/>
              </w:rPr>
            </w:pPr>
            <w:r w:rsidRPr="001468BA">
              <w:rPr>
                <w:b/>
                <w:bCs/>
              </w:rPr>
              <w:t>Presenter</w:t>
            </w:r>
            <w:r>
              <w:t>:</w:t>
            </w:r>
            <w:r w:rsidR="001468BA">
              <w:t xml:space="preserve"> </w:t>
            </w:r>
            <w:r w:rsidR="003E4D45">
              <w:rPr>
                <w:rFonts w:asciiTheme="minorEastAsia" w:eastAsiaTheme="minorEastAsia" w:hAnsiTheme="minorEastAsia" w:hint="eastAsia"/>
                <w:lang w:eastAsia="zh-CN"/>
              </w:rPr>
              <w:t>Brian</w:t>
            </w:r>
            <w:r w:rsidR="003E4D45">
              <w:rPr>
                <w:rFonts w:eastAsiaTheme="minorEastAsia" w:hint="eastAsia"/>
                <w:lang w:eastAsia="zh-CN"/>
              </w:rPr>
              <w:t xml:space="preserve"> Ma</w:t>
            </w:r>
          </w:p>
        </w:tc>
      </w:tr>
      <w:tr w:rsidR="00A83049" w14:paraId="7453CAFB" w14:textId="77777777" w:rsidTr="001468BA">
        <w:trPr>
          <w:trHeight w:val="694"/>
        </w:trPr>
        <w:tc>
          <w:tcPr>
            <w:tcW w:w="2410" w:type="dxa"/>
            <w:shd w:val="clear" w:color="auto" w:fill="F5EDDE" w:themeFill="accent3"/>
          </w:tcPr>
          <w:p w14:paraId="55AA2626" w14:textId="6C0A0319" w:rsidR="00A83049" w:rsidRPr="0057212E" w:rsidRDefault="00A83049" w:rsidP="00713158">
            <w:pPr>
              <w:rPr>
                <w:b/>
                <w:bCs/>
              </w:rPr>
            </w:pPr>
            <w:r w:rsidRPr="004C7AF2">
              <w:rPr>
                <w:b/>
                <w:bCs/>
                <w:sz w:val="28"/>
                <w:szCs w:val="36"/>
                <w:shd w:val="clear" w:color="auto" w:fill="F5EDDE" w:themeFill="accent3"/>
              </w:rPr>
              <w:t>Overall</w:t>
            </w:r>
            <w:r w:rsidR="001468BA" w:rsidRPr="004C7AF2">
              <w:rPr>
                <w:b/>
                <w:bCs/>
                <w:sz w:val="28"/>
                <w:szCs w:val="36"/>
                <w:shd w:val="clear" w:color="auto" w:fill="F5EDDE" w:themeFill="accent3"/>
              </w:rPr>
              <w:t xml:space="preserve"> </w:t>
            </w:r>
            <w:r w:rsidR="00931DCB">
              <w:rPr>
                <w:b/>
                <w:bCs/>
                <w:sz w:val="28"/>
                <w:szCs w:val="36"/>
                <w:shd w:val="clear" w:color="auto" w:fill="F5EDDE" w:themeFill="accent3"/>
              </w:rPr>
              <w:t>S</w:t>
            </w:r>
            <w:r w:rsidRPr="004C7AF2">
              <w:rPr>
                <w:b/>
                <w:bCs/>
                <w:sz w:val="28"/>
                <w:szCs w:val="36"/>
                <w:shd w:val="clear" w:color="auto" w:fill="F5EDDE" w:themeFill="accent3"/>
              </w:rPr>
              <w:t>tatus</w:t>
            </w:r>
          </w:p>
        </w:tc>
        <w:tc>
          <w:tcPr>
            <w:tcW w:w="2126" w:type="dxa"/>
            <w:shd w:val="clear" w:color="auto" w:fill="00B050"/>
          </w:tcPr>
          <w:p w14:paraId="7B865691" w14:textId="0CC50E0F" w:rsidR="00A83049" w:rsidRDefault="00A83049" w:rsidP="00713158">
            <w:r>
              <w:t>On track</w:t>
            </w:r>
          </w:p>
        </w:tc>
        <w:tc>
          <w:tcPr>
            <w:tcW w:w="1418" w:type="dxa"/>
            <w:shd w:val="clear" w:color="auto" w:fill="F5EDDE" w:themeFill="accent3"/>
          </w:tcPr>
          <w:p w14:paraId="3EFC5B4C" w14:textId="10B5B878" w:rsidR="00A83049" w:rsidRPr="00485574" w:rsidRDefault="00A83049" w:rsidP="00713158">
            <w:pPr>
              <w:rPr>
                <w:b/>
                <w:bCs/>
              </w:rPr>
            </w:pPr>
            <w:r w:rsidRPr="00485574">
              <w:rPr>
                <w:b/>
                <w:bCs/>
              </w:rPr>
              <w:t>Su</w:t>
            </w:r>
            <w:r w:rsidRPr="008F6926">
              <w:rPr>
                <w:b/>
                <w:bCs/>
                <w:shd w:val="clear" w:color="auto" w:fill="F5EDDE" w:themeFill="accent3"/>
              </w:rPr>
              <w:t>mmary</w:t>
            </w:r>
          </w:p>
        </w:tc>
        <w:tc>
          <w:tcPr>
            <w:tcW w:w="8618" w:type="dxa"/>
            <w:shd w:val="clear" w:color="auto" w:fill="auto"/>
          </w:tcPr>
          <w:p w14:paraId="6BB405EA" w14:textId="03CA33DE" w:rsidR="00A83049" w:rsidRPr="00686114" w:rsidRDefault="0032569A" w:rsidP="00713158">
            <w:r>
              <w:t>Competed technical design and most tests. D</w:t>
            </w:r>
            <w:r w:rsidR="00592F71">
              <w:t>ocument</w:t>
            </w:r>
            <w:r>
              <w:t>ing d</w:t>
            </w:r>
            <w:r>
              <w:t>eliverable</w:t>
            </w:r>
            <w:r>
              <w:t>s.</w:t>
            </w:r>
          </w:p>
        </w:tc>
      </w:tr>
      <w:tr w:rsidR="00AF25D3" w14:paraId="308FDD1E" w14:textId="77777777" w:rsidTr="7121A108">
        <w:trPr>
          <w:trHeight w:val="421"/>
        </w:trPr>
        <w:tc>
          <w:tcPr>
            <w:tcW w:w="14572" w:type="dxa"/>
            <w:gridSpan w:val="4"/>
            <w:shd w:val="clear" w:color="auto" w:fill="F5EDDE" w:themeFill="accent3"/>
          </w:tcPr>
          <w:p w14:paraId="1AC5C7D4" w14:textId="543DAC83" w:rsidR="00AF25D3" w:rsidRPr="00485574" w:rsidRDefault="00AF25D3" w:rsidP="00485574">
            <w:pPr>
              <w:jc w:val="center"/>
              <w:rPr>
                <w:b/>
                <w:bCs/>
              </w:rPr>
            </w:pPr>
            <w:r w:rsidRPr="00485574">
              <w:rPr>
                <w:b/>
                <w:bCs/>
              </w:rPr>
              <w:t>Project Components</w:t>
            </w:r>
          </w:p>
        </w:tc>
      </w:tr>
      <w:tr w:rsidR="00AF25D3" w14:paraId="634A8850" w14:textId="77777777" w:rsidTr="001468BA">
        <w:trPr>
          <w:trHeight w:val="421"/>
        </w:trPr>
        <w:tc>
          <w:tcPr>
            <w:tcW w:w="2410" w:type="dxa"/>
            <w:shd w:val="clear" w:color="auto" w:fill="F5EDDE" w:themeFill="accent3"/>
          </w:tcPr>
          <w:p w14:paraId="1C0D808F" w14:textId="0B7975A4" w:rsidR="00AF25D3" w:rsidRPr="001468BA" w:rsidRDefault="002E6DB9" w:rsidP="00713158">
            <w:pPr>
              <w:rPr>
                <w:b/>
                <w:bCs/>
              </w:rPr>
            </w:pPr>
            <w:r w:rsidRPr="001468BA">
              <w:rPr>
                <w:b/>
                <w:bCs/>
              </w:rPr>
              <w:t>Component</w:t>
            </w:r>
          </w:p>
        </w:tc>
        <w:tc>
          <w:tcPr>
            <w:tcW w:w="2126" w:type="dxa"/>
            <w:shd w:val="clear" w:color="auto" w:fill="F5EDDE" w:themeFill="accent3"/>
          </w:tcPr>
          <w:p w14:paraId="4D09A672" w14:textId="7D351FED" w:rsidR="00AF25D3" w:rsidRPr="001468BA" w:rsidRDefault="002E6DB9" w:rsidP="00713158">
            <w:pPr>
              <w:rPr>
                <w:b/>
                <w:bCs/>
              </w:rPr>
            </w:pPr>
            <w:r w:rsidRPr="001468BA">
              <w:rPr>
                <w:b/>
                <w:bCs/>
              </w:rPr>
              <w:t>Status</w:t>
            </w:r>
          </w:p>
        </w:tc>
        <w:tc>
          <w:tcPr>
            <w:tcW w:w="1418" w:type="dxa"/>
            <w:shd w:val="clear" w:color="auto" w:fill="F5EDDE" w:themeFill="accent3"/>
          </w:tcPr>
          <w:p w14:paraId="06433B9C" w14:textId="3CFF1B56" w:rsidR="00AF25D3" w:rsidRPr="001468BA" w:rsidRDefault="00AF25D3" w:rsidP="00713158">
            <w:pPr>
              <w:rPr>
                <w:b/>
                <w:bCs/>
              </w:rPr>
            </w:pPr>
            <w:r w:rsidRPr="001468BA">
              <w:rPr>
                <w:b/>
                <w:bCs/>
              </w:rPr>
              <w:t>Owner</w:t>
            </w:r>
          </w:p>
        </w:tc>
        <w:tc>
          <w:tcPr>
            <w:tcW w:w="8618" w:type="dxa"/>
            <w:shd w:val="clear" w:color="auto" w:fill="F5EDDE" w:themeFill="accent3"/>
          </w:tcPr>
          <w:p w14:paraId="5C527B21" w14:textId="3F87A174" w:rsidR="00AF25D3" w:rsidRPr="001468BA" w:rsidRDefault="00AF25D3" w:rsidP="00713158">
            <w:pPr>
              <w:rPr>
                <w:b/>
                <w:bCs/>
              </w:rPr>
            </w:pPr>
            <w:r w:rsidRPr="001468BA">
              <w:rPr>
                <w:b/>
                <w:bCs/>
              </w:rPr>
              <w:t>Notes</w:t>
            </w:r>
          </w:p>
        </w:tc>
      </w:tr>
      <w:tr w:rsidR="002E6DB9" w14:paraId="33B92777" w14:textId="77777777" w:rsidTr="003E4D45">
        <w:trPr>
          <w:trHeight w:val="421"/>
        </w:trPr>
        <w:tc>
          <w:tcPr>
            <w:tcW w:w="2410" w:type="dxa"/>
          </w:tcPr>
          <w:p w14:paraId="552480A5" w14:textId="06E64127" w:rsidR="002E6DB9" w:rsidRDefault="002E6DB9" w:rsidP="00713158">
            <w:r>
              <w:t>Scope</w:t>
            </w:r>
          </w:p>
        </w:tc>
        <w:tc>
          <w:tcPr>
            <w:tcW w:w="2126" w:type="dxa"/>
            <w:shd w:val="clear" w:color="auto" w:fill="00B050"/>
          </w:tcPr>
          <w:p w14:paraId="746822EA" w14:textId="448A1371" w:rsidR="002E6DB9" w:rsidRDefault="003E4D45" w:rsidP="00713158">
            <w:r>
              <w:t>On track</w:t>
            </w:r>
          </w:p>
        </w:tc>
        <w:tc>
          <w:tcPr>
            <w:tcW w:w="1418" w:type="dxa"/>
          </w:tcPr>
          <w:p w14:paraId="5A105734" w14:textId="3BE5B69B" w:rsidR="002E6DB9" w:rsidRDefault="00396F44" w:rsidP="00713158">
            <w:r>
              <w:t>Brian Ma</w:t>
            </w:r>
          </w:p>
        </w:tc>
        <w:tc>
          <w:tcPr>
            <w:tcW w:w="8618" w:type="dxa"/>
            <w:shd w:val="clear" w:color="auto" w:fill="auto"/>
          </w:tcPr>
          <w:p w14:paraId="3FEE4AD2" w14:textId="208E5797" w:rsidR="002E6DB9" w:rsidRDefault="00592F71" w:rsidP="00713158">
            <w:pPr>
              <w:rPr>
                <w:lang w:eastAsia="zh-CN"/>
              </w:rPr>
            </w:pPr>
            <w:r>
              <w:t xml:space="preserve">Completed the original </w:t>
            </w:r>
            <w:r w:rsidR="0084211E">
              <w:t xml:space="preserve">scope proposed by client. </w:t>
            </w:r>
          </w:p>
        </w:tc>
      </w:tr>
      <w:tr w:rsidR="002E6DB9" w14:paraId="31F7A75A" w14:textId="77777777" w:rsidTr="00686114">
        <w:trPr>
          <w:trHeight w:val="421"/>
        </w:trPr>
        <w:tc>
          <w:tcPr>
            <w:tcW w:w="2410" w:type="dxa"/>
          </w:tcPr>
          <w:p w14:paraId="4608283D" w14:textId="6C3FF2C0" w:rsidR="002E6DB9" w:rsidRDefault="00AB11F8" w:rsidP="00713158">
            <w:r>
              <w:t>Resources</w:t>
            </w:r>
          </w:p>
        </w:tc>
        <w:tc>
          <w:tcPr>
            <w:tcW w:w="2126" w:type="dxa"/>
            <w:shd w:val="clear" w:color="auto" w:fill="00B050"/>
          </w:tcPr>
          <w:p w14:paraId="41FC7F41" w14:textId="0018AF72" w:rsidR="002E6DB9" w:rsidRDefault="003E4D45" w:rsidP="00713158">
            <w:r>
              <w:t>On track</w:t>
            </w:r>
          </w:p>
        </w:tc>
        <w:tc>
          <w:tcPr>
            <w:tcW w:w="1418" w:type="dxa"/>
          </w:tcPr>
          <w:p w14:paraId="0EAACB51" w14:textId="343A8A83" w:rsidR="002E6DB9" w:rsidRDefault="00396F44" w:rsidP="00713158">
            <w:r>
              <w:t>Yoyo Lam</w:t>
            </w:r>
          </w:p>
        </w:tc>
        <w:tc>
          <w:tcPr>
            <w:tcW w:w="8618" w:type="dxa"/>
            <w:shd w:val="clear" w:color="auto" w:fill="auto"/>
          </w:tcPr>
          <w:p w14:paraId="494688B7" w14:textId="35E86CD0" w:rsidR="002E6DB9" w:rsidRDefault="0084211E" w:rsidP="00713158">
            <w:r>
              <w:t xml:space="preserve">Final field test may require additional </w:t>
            </w:r>
            <w:r w:rsidR="00BA791B">
              <w:t>video camera.</w:t>
            </w:r>
          </w:p>
        </w:tc>
      </w:tr>
      <w:tr w:rsidR="002E6DB9" w14:paraId="19BEBA60" w14:textId="77777777" w:rsidTr="00592F71">
        <w:trPr>
          <w:trHeight w:val="421"/>
        </w:trPr>
        <w:tc>
          <w:tcPr>
            <w:tcW w:w="2410" w:type="dxa"/>
          </w:tcPr>
          <w:p w14:paraId="044240A0" w14:textId="0B4EE972" w:rsidR="002E6DB9" w:rsidRDefault="00931DCB" w:rsidP="00713158">
            <w:r>
              <w:t>Schedule</w:t>
            </w:r>
          </w:p>
        </w:tc>
        <w:tc>
          <w:tcPr>
            <w:tcW w:w="2126" w:type="dxa"/>
            <w:shd w:val="clear" w:color="auto" w:fill="00B050"/>
          </w:tcPr>
          <w:p w14:paraId="7CB5DFE3" w14:textId="2A347D72" w:rsidR="002E6DB9" w:rsidRDefault="00592F71" w:rsidP="00713158">
            <w:r>
              <w:t>On track</w:t>
            </w:r>
          </w:p>
        </w:tc>
        <w:tc>
          <w:tcPr>
            <w:tcW w:w="1418" w:type="dxa"/>
          </w:tcPr>
          <w:p w14:paraId="685AF648" w14:textId="42D588CC" w:rsidR="002E6DB9" w:rsidRDefault="000E2683" w:rsidP="00713158">
            <w:r>
              <w:t>Brian Ma</w:t>
            </w:r>
          </w:p>
        </w:tc>
        <w:tc>
          <w:tcPr>
            <w:tcW w:w="8618" w:type="dxa"/>
            <w:shd w:val="clear" w:color="auto" w:fill="auto"/>
          </w:tcPr>
          <w:p w14:paraId="04A71AE0" w14:textId="46153BE8" w:rsidR="002E6DB9" w:rsidRDefault="00BA791B" w:rsidP="00713158">
            <w:r>
              <w:t xml:space="preserve">System engineering documentation, </w:t>
            </w:r>
            <w:r w:rsidR="00326CE5">
              <w:rPr>
                <w:lang w:val="en-US" w:eastAsia="zh-CN"/>
              </w:rPr>
              <w:t>handover</w:t>
            </w:r>
            <w:r>
              <w:rPr>
                <w:lang w:val="en-US" w:eastAsia="zh-CN"/>
              </w:rPr>
              <w:t xml:space="preserve"> </w:t>
            </w:r>
            <w:r>
              <w:t>documentation</w:t>
            </w:r>
            <w:r>
              <w:t>, technical</w:t>
            </w:r>
            <w:r>
              <w:t xml:space="preserve"> report documentation</w:t>
            </w:r>
          </w:p>
        </w:tc>
      </w:tr>
      <w:tr w:rsidR="002E6DB9" w14:paraId="5F6F693E" w14:textId="77777777" w:rsidTr="003E4D45">
        <w:trPr>
          <w:trHeight w:val="421"/>
        </w:trPr>
        <w:tc>
          <w:tcPr>
            <w:tcW w:w="2410" w:type="dxa"/>
          </w:tcPr>
          <w:p w14:paraId="7D853D69" w14:textId="1F5483D9" w:rsidR="002E6DB9" w:rsidRDefault="00D92536" w:rsidP="00713158">
            <w:r>
              <w:t>Risks</w:t>
            </w:r>
          </w:p>
        </w:tc>
        <w:tc>
          <w:tcPr>
            <w:tcW w:w="2126" w:type="dxa"/>
            <w:shd w:val="clear" w:color="auto" w:fill="00B050"/>
          </w:tcPr>
          <w:p w14:paraId="7B91CE1E" w14:textId="4C06C016" w:rsidR="002E6DB9" w:rsidRDefault="003E4D45" w:rsidP="00713158">
            <w:r>
              <w:t>On track</w:t>
            </w:r>
          </w:p>
        </w:tc>
        <w:tc>
          <w:tcPr>
            <w:tcW w:w="1418" w:type="dxa"/>
          </w:tcPr>
          <w:p w14:paraId="239D412C" w14:textId="1FE02D3F" w:rsidR="002E6DB9" w:rsidRDefault="00396F44" w:rsidP="00713158">
            <w:r>
              <w:t>Xingyu Luan</w:t>
            </w:r>
          </w:p>
        </w:tc>
        <w:tc>
          <w:tcPr>
            <w:tcW w:w="8618" w:type="dxa"/>
            <w:shd w:val="clear" w:color="auto" w:fill="auto"/>
          </w:tcPr>
          <w:p w14:paraId="62D9FA97" w14:textId="1C4A3C25" w:rsidR="002E6DB9" w:rsidRDefault="00BA791B" w:rsidP="00713158">
            <w:r>
              <w:t>Last few weeks could be busy for other team members.</w:t>
            </w:r>
          </w:p>
        </w:tc>
      </w:tr>
      <w:tr w:rsidR="00D92536" w14:paraId="66373DBD" w14:textId="77777777" w:rsidTr="00592F71">
        <w:trPr>
          <w:trHeight w:val="421"/>
        </w:trPr>
        <w:tc>
          <w:tcPr>
            <w:tcW w:w="2410" w:type="dxa"/>
          </w:tcPr>
          <w:p w14:paraId="12C67C94" w14:textId="17186800" w:rsidR="00D92536" w:rsidRDefault="00105A44" w:rsidP="00713158">
            <w:r>
              <w:t>Roadblocks</w:t>
            </w:r>
          </w:p>
        </w:tc>
        <w:tc>
          <w:tcPr>
            <w:tcW w:w="2126" w:type="dxa"/>
            <w:shd w:val="clear" w:color="auto" w:fill="00B050"/>
          </w:tcPr>
          <w:p w14:paraId="63A5FEEC" w14:textId="3CF641D5" w:rsidR="00D92536" w:rsidRDefault="00592F71" w:rsidP="00592F71">
            <w:pPr>
              <w:tabs>
                <w:tab w:val="right" w:pos="1910"/>
              </w:tabs>
            </w:pPr>
            <w:r>
              <w:t>On track</w:t>
            </w:r>
            <w:r>
              <w:tab/>
            </w:r>
          </w:p>
        </w:tc>
        <w:tc>
          <w:tcPr>
            <w:tcW w:w="1418" w:type="dxa"/>
          </w:tcPr>
          <w:p w14:paraId="723196AC" w14:textId="36EBAD8D" w:rsidR="00D92536" w:rsidRDefault="0084211E" w:rsidP="00713158">
            <w:r>
              <w:t>Everyone</w:t>
            </w:r>
          </w:p>
        </w:tc>
        <w:tc>
          <w:tcPr>
            <w:tcW w:w="8618" w:type="dxa"/>
            <w:shd w:val="clear" w:color="auto" w:fill="auto"/>
          </w:tcPr>
          <w:p w14:paraId="736E36BF" w14:textId="26CEF4CC" w:rsidR="00D92536" w:rsidRDefault="00592F71" w:rsidP="00713158">
            <w:r>
              <w:t>Lack of understanding about the project may affect the documentation.</w:t>
            </w:r>
          </w:p>
        </w:tc>
      </w:tr>
    </w:tbl>
    <w:p w14:paraId="3B625682" w14:textId="40C7FEC8" w:rsidR="00713158" w:rsidRDefault="0074404B" w:rsidP="0074404B">
      <w:pPr>
        <w:pStyle w:val="Heading1"/>
        <w:spacing w:before="0"/>
      </w:pPr>
      <w:r>
        <w:t>Progress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2"/>
        <w:gridCol w:w="1800"/>
        <w:gridCol w:w="5467"/>
        <w:gridCol w:w="1803"/>
      </w:tblGrid>
      <w:tr w:rsidR="00911395" w14:paraId="0FEABB7F" w14:textId="53AD06C5" w:rsidTr="00535339">
        <w:tc>
          <w:tcPr>
            <w:tcW w:w="5492" w:type="dxa"/>
            <w:shd w:val="clear" w:color="auto" w:fill="F5EDDE" w:themeFill="accent3"/>
          </w:tcPr>
          <w:p w14:paraId="72C8CA49" w14:textId="6377A999" w:rsidR="00911395" w:rsidRPr="0074404B" w:rsidRDefault="00911395" w:rsidP="0074404B">
            <w:pPr>
              <w:rPr>
                <w:b/>
                <w:bCs/>
              </w:rPr>
            </w:pPr>
            <w:r w:rsidRPr="0074404B">
              <w:rPr>
                <w:b/>
                <w:bCs/>
              </w:rPr>
              <w:t>Completed this week</w:t>
            </w:r>
            <w:r>
              <w:rPr>
                <w:b/>
                <w:bCs/>
              </w:rPr>
              <w:t xml:space="preserve"> incl. owner</w:t>
            </w:r>
          </w:p>
        </w:tc>
        <w:tc>
          <w:tcPr>
            <w:tcW w:w="1800" w:type="dxa"/>
            <w:shd w:val="clear" w:color="auto" w:fill="F5EDDE" w:themeFill="accent3"/>
          </w:tcPr>
          <w:p w14:paraId="2FF42C18" w14:textId="09A3D53F" w:rsidR="00911395" w:rsidRPr="0074404B" w:rsidRDefault="00911395" w:rsidP="0074404B">
            <w:pPr>
              <w:rPr>
                <w:b/>
                <w:bCs/>
              </w:rPr>
            </w:pPr>
            <w:r>
              <w:rPr>
                <w:b/>
                <w:bCs/>
              </w:rPr>
              <w:t>Owner</w:t>
            </w:r>
          </w:p>
        </w:tc>
        <w:tc>
          <w:tcPr>
            <w:tcW w:w="5467" w:type="dxa"/>
            <w:shd w:val="clear" w:color="auto" w:fill="F5EDDE" w:themeFill="accent3"/>
          </w:tcPr>
          <w:p w14:paraId="1C053C65" w14:textId="275EEEEB" w:rsidR="00911395" w:rsidRPr="0074404B" w:rsidRDefault="00911395" w:rsidP="0074404B">
            <w:pPr>
              <w:rPr>
                <w:b/>
                <w:bCs/>
              </w:rPr>
            </w:pPr>
            <w:r w:rsidRPr="0074404B">
              <w:rPr>
                <w:b/>
                <w:bCs/>
              </w:rPr>
              <w:t>Planned for next week</w:t>
            </w:r>
          </w:p>
        </w:tc>
        <w:tc>
          <w:tcPr>
            <w:tcW w:w="1803" w:type="dxa"/>
            <w:shd w:val="clear" w:color="auto" w:fill="F5EDDE" w:themeFill="accent3"/>
          </w:tcPr>
          <w:p w14:paraId="2FE98A2F" w14:textId="3D7A69CF" w:rsidR="00911395" w:rsidRPr="0074404B" w:rsidRDefault="00911395" w:rsidP="0074404B">
            <w:pPr>
              <w:rPr>
                <w:b/>
                <w:bCs/>
              </w:rPr>
            </w:pPr>
            <w:r>
              <w:rPr>
                <w:b/>
                <w:bCs/>
              </w:rPr>
              <w:t>Owner</w:t>
            </w:r>
          </w:p>
        </w:tc>
      </w:tr>
      <w:tr w:rsidR="00911395" w14:paraId="7CA6E2F9" w14:textId="1B1CC5EA" w:rsidTr="00535339">
        <w:tc>
          <w:tcPr>
            <w:tcW w:w="5492" w:type="dxa"/>
          </w:tcPr>
          <w:p w14:paraId="3B27B195" w14:textId="37449681" w:rsidR="00911395" w:rsidRDefault="00592F71" w:rsidP="0074404B">
            <w:pPr>
              <w:rPr>
                <w:lang w:eastAsia="zh-CN"/>
              </w:rPr>
            </w:pPr>
            <w:r>
              <w:rPr>
                <w:lang w:eastAsia="zh-CN"/>
              </w:rPr>
              <w:t>Competed all unit tests, functional tests and 50% of field tests.</w:t>
            </w:r>
          </w:p>
        </w:tc>
        <w:tc>
          <w:tcPr>
            <w:tcW w:w="1800" w:type="dxa"/>
          </w:tcPr>
          <w:p w14:paraId="1F70639F" w14:textId="5FE04154" w:rsidR="00911395" w:rsidRDefault="00686114" w:rsidP="0074404B">
            <w:r>
              <w:t>Yoyo Lam</w:t>
            </w:r>
            <w:r w:rsidR="00592F71">
              <w:t xml:space="preserve">, </w:t>
            </w:r>
            <w:r w:rsidR="00592F71">
              <w:t>Brian Ma</w:t>
            </w:r>
          </w:p>
        </w:tc>
        <w:tc>
          <w:tcPr>
            <w:tcW w:w="5467" w:type="dxa"/>
          </w:tcPr>
          <w:p w14:paraId="7CD46EAD" w14:textId="227B7DF4" w:rsidR="00911395" w:rsidRDefault="00592F71" w:rsidP="0074404B">
            <w:r>
              <w:t>Finish</w:t>
            </w:r>
            <w:r w:rsidR="00686114">
              <w:t xml:space="preserve"> </w:t>
            </w:r>
            <w:r>
              <w:t xml:space="preserve">the field </w:t>
            </w:r>
            <w:r w:rsidR="00686114">
              <w:t xml:space="preserve">tests and document </w:t>
            </w:r>
            <w:r w:rsidR="001B693D">
              <w:t>the result in test plan</w:t>
            </w:r>
          </w:p>
        </w:tc>
        <w:tc>
          <w:tcPr>
            <w:tcW w:w="1803" w:type="dxa"/>
          </w:tcPr>
          <w:p w14:paraId="39E16BBD" w14:textId="4659ADF9" w:rsidR="00911395" w:rsidRDefault="00592F71" w:rsidP="0074404B">
            <w:r>
              <w:t>Yoyo Lam, Brian Ma</w:t>
            </w:r>
            <w:r>
              <w:t xml:space="preserve">, </w:t>
            </w:r>
            <w:r>
              <w:t>Xinyu Qiao</w:t>
            </w:r>
          </w:p>
        </w:tc>
      </w:tr>
      <w:tr w:rsidR="00911395" w14:paraId="4E0B78C8" w14:textId="77777777" w:rsidTr="00535339">
        <w:tc>
          <w:tcPr>
            <w:tcW w:w="5492" w:type="dxa"/>
          </w:tcPr>
          <w:p w14:paraId="2CD99709" w14:textId="0429B6D4" w:rsidR="00911395" w:rsidRPr="00686114" w:rsidRDefault="00592F71" w:rsidP="0074404B">
            <w:pPr>
              <w:rPr>
                <w:lang w:val="en-US" w:eastAsia="zh-CN"/>
              </w:rPr>
            </w:pPr>
            <w:r>
              <w:t>Poster Design</w:t>
            </w:r>
          </w:p>
        </w:tc>
        <w:tc>
          <w:tcPr>
            <w:tcW w:w="1800" w:type="dxa"/>
          </w:tcPr>
          <w:p w14:paraId="3283FED3" w14:textId="2DDF7A07" w:rsidR="00911395" w:rsidRDefault="00592F71" w:rsidP="0074404B">
            <w:r>
              <w:t>Brian Ma</w:t>
            </w:r>
            <w:r>
              <w:t xml:space="preserve">, </w:t>
            </w:r>
            <w:r>
              <w:t>Yoyo Lam, Yifan Wu</w:t>
            </w:r>
          </w:p>
        </w:tc>
        <w:tc>
          <w:tcPr>
            <w:tcW w:w="5467" w:type="dxa"/>
          </w:tcPr>
          <w:p w14:paraId="0CD3B43B" w14:textId="6FFFF8BF" w:rsidR="00911395" w:rsidRDefault="001B693D" w:rsidP="0074404B">
            <w:r>
              <w:t>Design validation</w:t>
            </w:r>
          </w:p>
        </w:tc>
        <w:tc>
          <w:tcPr>
            <w:tcW w:w="1803" w:type="dxa"/>
          </w:tcPr>
          <w:p w14:paraId="30B5EB2A" w14:textId="0D2A4BB2" w:rsidR="00911395" w:rsidRDefault="001B693D" w:rsidP="0074404B">
            <w:r>
              <w:t>Xiang peng, Xu Ben</w:t>
            </w:r>
          </w:p>
        </w:tc>
      </w:tr>
      <w:tr w:rsidR="00911395" w14:paraId="4F5F9D72" w14:textId="77777777" w:rsidTr="00535339">
        <w:tc>
          <w:tcPr>
            <w:tcW w:w="5492" w:type="dxa"/>
          </w:tcPr>
          <w:p w14:paraId="00B42548" w14:textId="716F747B" w:rsidR="00911395" w:rsidRPr="003E4D45" w:rsidRDefault="00592F71" w:rsidP="0074404B">
            <w:pPr>
              <w:rPr>
                <w:lang w:val="en-US" w:eastAsia="zh-CN"/>
              </w:rPr>
            </w:pPr>
            <w:r>
              <w:rPr>
                <w:lang w:val="en-US" w:eastAsia="zh-CN"/>
              </w:rPr>
              <w:t>Handover</w:t>
            </w:r>
            <w:r>
              <w:rPr>
                <w:lang w:val="en-US" w:eastAsia="zh-CN"/>
              </w:rPr>
              <w:t xml:space="preserve"> document drafting</w:t>
            </w:r>
          </w:p>
        </w:tc>
        <w:tc>
          <w:tcPr>
            <w:tcW w:w="1800" w:type="dxa"/>
          </w:tcPr>
          <w:p w14:paraId="1A06E771" w14:textId="2616ABE4" w:rsidR="00911395" w:rsidRDefault="00592F71" w:rsidP="0074404B">
            <w:r>
              <w:t>Xinyu Luan</w:t>
            </w:r>
          </w:p>
        </w:tc>
        <w:tc>
          <w:tcPr>
            <w:tcW w:w="5467" w:type="dxa"/>
          </w:tcPr>
          <w:p w14:paraId="15E99AF1" w14:textId="6D397DB3" w:rsidR="00911395" w:rsidRDefault="00592F71" w:rsidP="0074404B">
            <w:r>
              <w:rPr>
                <w:lang w:val="en-US" w:eastAsia="zh-CN"/>
              </w:rPr>
              <w:t>Complete d</w:t>
            </w:r>
            <w:r>
              <w:rPr>
                <w:lang w:val="en-US" w:eastAsia="zh-CN"/>
              </w:rPr>
              <w:t>eliverable document</w:t>
            </w:r>
            <w:r>
              <w:rPr>
                <w:lang w:val="en-US" w:eastAsia="zh-CN"/>
              </w:rPr>
              <w:t>ation</w:t>
            </w:r>
          </w:p>
        </w:tc>
        <w:tc>
          <w:tcPr>
            <w:tcW w:w="1803" w:type="dxa"/>
          </w:tcPr>
          <w:p w14:paraId="3DE9DA11" w14:textId="785E5E79" w:rsidR="00911395" w:rsidRDefault="00686114" w:rsidP="0074404B">
            <w:r>
              <w:t>Xinyu Qiao</w:t>
            </w:r>
            <w:r w:rsidR="00592F71">
              <w:t xml:space="preserve">, </w:t>
            </w:r>
            <w:r w:rsidR="00592F71">
              <w:t>Brian Ma</w:t>
            </w:r>
          </w:p>
        </w:tc>
      </w:tr>
      <w:tr w:rsidR="00E65DD9" w14:paraId="1F3AF92F" w14:textId="77777777" w:rsidTr="00535339">
        <w:tc>
          <w:tcPr>
            <w:tcW w:w="5492" w:type="dxa"/>
          </w:tcPr>
          <w:p w14:paraId="20ABDBE2" w14:textId="1A8209F7" w:rsidR="00E65DD9" w:rsidRDefault="00592F71" w:rsidP="0074404B">
            <w:pPr>
              <w:rPr>
                <w:lang w:val="en-US" w:eastAsia="zh-CN"/>
              </w:rPr>
            </w:pPr>
            <w:r>
              <w:t xml:space="preserve">Technical </w:t>
            </w:r>
            <w:r w:rsidR="001B693D">
              <w:t>r</w:t>
            </w:r>
            <w:r>
              <w:t>eport</w:t>
            </w:r>
            <w:r w:rsidR="001B693D">
              <w:t xml:space="preserve"> drafting</w:t>
            </w:r>
          </w:p>
        </w:tc>
        <w:tc>
          <w:tcPr>
            <w:tcW w:w="1800" w:type="dxa"/>
          </w:tcPr>
          <w:p w14:paraId="7C1F3C39" w14:textId="60B569C7" w:rsidR="00E65DD9" w:rsidRDefault="001B693D" w:rsidP="0074404B">
            <w:r>
              <w:t>Yoyo Lam</w:t>
            </w:r>
          </w:p>
        </w:tc>
        <w:tc>
          <w:tcPr>
            <w:tcW w:w="5467" w:type="dxa"/>
          </w:tcPr>
          <w:p w14:paraId="55564FB7" w14:textId="700651EF" w:rsidR="00E65DD9" w:rsidRDefault="001B693D" w:rsidP="0074404B">
            <w:r>
              <w:t>Complete t</w:t>
            </w:r>
            <w:r w:rsidR="00E65DD9">
              <w:t xml:space="preserve">echnical </w:t>
            </w:r>
            <w:r>
              <w:t>r</w:t>
            </w:r>
            <w:r w:rsidR="00E65DD9">
              <w:t>eport</w:t>
            </w:r>
          </w:p>
        </w:tc>
        <w:tc>
          <w:tcPr>
            <w:tcW w:w="1803" w:type="dxa"/>
          </w:tcPr>
          <w:p w14:paraId="6B3D06CE" w14:textId="0A86CDE9" w:rsidR="00E65DD9" w:rsidRDefault="001B693D" w:rsidP="0074404B">
            <w:r>
              <w:t>Yoyo Lam</w:t>
            </w:r>
            <w:r>
              <w:t xml:space="preserve">, </w:t>
            </w:r>
            <w:r w:rsidR="00E65DD9">
              <w:t>Brian</w:t>
            </w:r>
          </w:p>
        </w:tc>
      </w:tr>
    </w:tbl>
    <w:p w14:paraId="24E90B2A" w14:textId="46362D41" w:rsidR="00450F78" w:rsidRDefault="00450F78" w:rsidP="00A128AC"/>
    <w:sectPr w:rsidR="00450F78" w:rsidSect="00DC15C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6840" w:h="11900" w:orient="landscape"/>
      <w:pgMar w:top="851" w:right="1134" w:bottom="1134" w:left="1134" w:header="340" w:footer="28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87F4DC" w14:textId="77777777" w:rsidR="00104290" w:rsidRDefault="00104290" w:rsidP="003B695F">
      <w:pPr>
        <w:spacing w:before="0" w:line="240" w:lineRule="auto"/>
      </w:pPr>
      <w:r>
        <w:separator/>
      </w:r>
    </w:p>
  </w:endnote>
  <w:endnote w:type="continuationSeparator" w:id="0">
    <w:p w14:paraId="01F33AC3" w14:textId="77777777" w:rsidR="00104290" w:rsidRDefault="00104290" w:rsidP="003B695F">
      <w:pPr>
        <w:spacing w:before="0" w:line="240" w:lineRule="auto"/>
      </w:pPr>
      <w:r>
        <w:continuationSeparator/>
      </w:r>
    </w:p>
  </w:endnote>
  <w:endnote w:type="continuationNotice" w:id="1">
    <w:p w14:paraId="0F37FCDB" w14:textId="77777777" w:rsidR="00104290" w:rsidRDefault="00104290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ublic Sans Light">
    <w:altName w:val="Cambria"/>
    <w:charset w:val="00"/>
    <w:family w:val="auto"/>
    <w:pitch w:val="variable"/>
    <w:sig w:usb0="A00000FF" w:usb1="4000205B" w:usb2="00000000" w:usb3="00000000" w:csb0="00000193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ublic Sans">
    <w:altName w:val="Calibri"/>
    <w:charset w:val="00"/>
    <w:family w:val="auto"/>
    <w:pitch w:val="variable"/>
    <w:sig w:usb0="A00000FF" w:usb1="4000205B" w:usb2="00000000" w:usb3="00000000" w:csb0="00000193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 (Headings CS)">
    <w:altName w:val="Times New Roman"/>
    <w:charset w:val="00"/>
    <w:family w:val="roman"/>
    <w:pitch w:val="variable"/>
    <w:sig w:usb0="E0002AE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7A51A1" w14:textId="77777777" w:rsidR="00BC255B" w:rsidRDefault="00BC25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78D5F1" w14:textId="77777777" w:rsidR="0052259E" w:rsidRDefault="00000000" w:rsidP="00D065F4">
    <w:pPr>
      <w:pStyle w:val="Footer"/>
      <w:framePr w:h="255" w:hRule="exact" w:wrap="none" w:vAnchor="text" w:hAnchor="page" w:x="10655" w:y="61"/>
      <w:spacing w:before="0"/>
      <w:jc w:val="right"/>
      <w:rPr>
        <w:rStyle w:val="PageNumber"/>
      </w:rPr>
    </w:pPr>
    <w:sdt>
      <w:sdtPr>
        <w:rPr>
          <w:rStyle w:val="PageNumber"/>
        </w:rPr>
        <w:id w:val="187193924"/>
        <w:docPartObj>
          <w:docPartGallery w:val="Page Numbers (Bottom of Page)"/>
          <w:docPartUnique/>
        </w:docPartObj>
      </w:sdtPr>
      <w:sdtContent>
        <w:r w:rsidR="001910A0" w:rsidRPr="00631A09">
          <w:fldChar w:fldCharType="begin"/>
        </w:r>
        <w:r w:rsidR="001910A0" w:rsidRPr="00631A09">
          <w:instrText xml:space="preserve"> PAGE   \* MERGEFORMAT </w:instrText>
        </w:r>
        <w:r w:rsidR="001910A0" w:rsidRPr="00631A09">
          <w:fldChar w:fldCharType="separate"/>
        </w:r>
        <w:r w:rsidR="00804B37">
          <w:rPr>
            <w:noProof/>
          </w:rPr>
          <w:t>4</w:t>
        </w:r>
        <w:r w:rsidR="001910A0" w:rsidRPr="00631A09">
          <w:rPr>
            <w:noProof/>
          </w:rPr>
          <w:fldChar w:fldCharType="end"/>
        </w:r>
      </w:sdtContent>
    </w:sdt>
  </w:p>
  <w:p w14:paraId="0AB4680E" w14:textId="77777777" w:rsidR="0052259E" w:rsidRPr="00A84387" w:rsidRDefault="00F11EA2" w:rsidP="00A84387">
    <w:pPr>
      <w:pStyle w:val="Footer"/>
      <w:spacing w:before="40"/>
      <w:rPr>
        <w:sz w:val="20"/>
        <w:szCs w:val="20"/>
      </w:rPr>
    </w:pPr>
    <w:r w:rsidRPr="00A84387">
      <w:rPr>
        <w:sz w:val="20"/>
        <w:szCs w:val="20"/>
      </w:rPr>
      <w:t>The Australian National University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25CA5E" w14:textId="596D10D9" w:rsidR="0052259E" w:rsidRPr="00FE3ED1" w:rsidRDefault="0052259E" w:rsidP="00FE3ED1">
    <w:pPr>
      <w:pStyle w:val="Footer"/>
      <w:spacing w:before="40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EA2FE7" w14:textId="77777777" w:rsidR="00104290" w:rsidRDefault="00104290" w:rsidP="003B695F">
      <w:pPr>
        <w:spacing w:before="0" w:line="240" w:lineRule="auto"/>
      </w:pPr>
      <w:r>
        <w:separator/>
      </w:r>
    </w:p>
  </w:footnote>
  <w:footnote w:type="continuationSeparator" w:id="0">
    <w:p w14:paraId="163FED35" w14:textId="77777777" w:rsidR="00104290" w:rsidRDefault="00104290" w:rsidP="003B695F">
      <w:pPr>
        <w:spacing w:before="0" w:line="240" w:lineRule="auto"/>
      </w:pPr>
      <w:r>
        <w:continuationSeparator/>
      </w:r>
    </w:p>
  </w:footnote>
  <w:footnote w:type="continuationNotice" w:id="1">
    <w:p w14:paraId="01A2E428" w14:textId="77777777" w:rsidR="00104290" w:rsidRDefault="00104290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214270" w14:textId="77777777" w:rsidR="00BC255B" w:rsidRDefault="00BC255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495927" w14:textId="77777777" w:rsidR="00EE6BC5" w:rsidRDefault="00740383">
    <w:pPr>
      <w:pStyle w:val="Header"/>
    </w:pPr>
    <w:r>
      <w:rPr>
        <w:noProof/>
        <w:lang w:eastAsia="en-AU"/>
      </w:rPr>
      <w:t>ENGN#### S# YYYY - Assignment Title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DBB2D8" w14:textId="2837B265" w:rsidR="00F96D7F" w:rsidRDefault="006D5835" w:rsidP="00F96D7F">
    <w:pPr>
      <w:pStyle w:val="Heading5"/>
      <w:rPr>
        <w:lang w:val="en-US"/>
      </w:rPr>
    </w:pPr>
    <w:r w:rsidRPr="00085792">
      <w:rPr>
        <w:noProof/>
        <w:lang w:eastAsia="en-AU"/>
      </w:rPr>
      <w:drawing>
        <wp:anchor distT="0" distB="0" distL="114300" distR="114300" simplePos="0" relativeHeight="251658240" behindDoc="1" locked="0" layoutInCell="1" allowOverlap="1" wp14:anchorId="21B31D12" wp14:editId="02FF84AB">
          <wp:simplePos x="0" y="0"/>
          <wp:positionH relativeFrom="page">
            <wp:posOffset>-298173</wp:posOffset>
          </wp:positionH>
          <wp:positionV relativeFrom="page">
            <wp:align>top</wp:align>
          </wp:positionV>
          <wp:extent cx="1073131" cy="1182756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NU Word template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5398" r="85801" b="83524"/>
                  <a:stretch/>
                </pic:blipFill>
                <pic:spPr bwMode="auto">
                  <a:xfrm>
                    <a:off x="0" y="0"/>
                    <a:ext cx="1073131" cy="118275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40383">
      <w:rPr>
        <w:lang w:val="en-US"/>
      </w:rPr>
      <w:t>ENGN</w:t>
    </w:r>
    <w:r w:rsidR="00BC255B">
      <w:rPr>
        <w:lang w:val="en-US"/>
      </w:rPr>
      <w:t>8170</w:t>
    </w:r>
    <w:r w:rsidR="00740383">
      <w:rPr>
        <w:lang w:val="en-US"/>
      </w:rPr>
      <w:t xml:space="preserve">   </w:t>
    </w:r>
    <w:r w:rsidR="00F96D7F">
      <w:rPr>
        <w:lang w:val="en-US"/>
      </w:rPr>
      <w:t>Project Status Report</w:t>
    </w:r>
    <w:r w:rsidR="00740383">
      <w:rPr>
        <w:lang w:val="en-US"/>
      </w:rPr>
      <w:t xml:space="preserve">   </w:t>
    </w:r>
  </w:p>
  <w:p w14:paraId="2C7A8FEF" w14:textId="34F06EE9" w:rsidR="00740383" w:rsidRPr="00F96D7F" w:rsidRDefault="00740383" w:rsidP="00F96D7F">
    <w:pPr>
      <w:pStyle w:val="Heading5"/>
      <w:rPr>
        <w:color w:val="auto"/>
        <w:lang w:val="en-US"/>
      </w:rPr>
    </w:pPr>
    <w:r w:rsidRPr="00F96D7F">
      <w:rPr>
        <w:color w:val="auto"/>
        <w:lang w:val="en-US"/>
      </w:rPr>
      <w:t>School of Engineering/ College of Engineering</w:t>
    </w:r>
    <w:r w:rsidR="00F96D7F" w:rsidRPr="00F96D7F">
      <w:rPr>
        <w:color w:val="auto"/>
        <w:lang w:val="en-US"/>
      </w:rPr>
      <w:t xml:space="preserve">, </w:t>
    </w:r>
    <w:r w:rsidRPr="00F96D7F">
      <w:rPr>
        <w:color w:val="auto"/>
        <w:lang w:val="en-US"/>
      </w:rPr>
      <w:t>Comput</w:t>
    </w:r>
    <w:r w:rsidR="00F96D7F" w:rsidRPr="00F96D7F">
      <w:rPr>
        <w:color w:val="auto"/>
        <w:lang w:val="en-US"/>
      </w:rPr>
      <w:t>ing &amp; Cybernetics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D5F33"/>
    <w:multiLevelType w:val="multilevel"/>
    <w:tmpl w:val="FA32F0F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3E87E0E"/>
    <w:multiLevelType w:val="hybridMultilevel"/>
    <w:tmpl w:val="510EF46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43B765D"/>
    <w:multiLevelType w:val="multilevel"/>
    <w:tmpl w:val="E06C4AD6"/>
    <w:lvl w:ilvl="0">
      <w:start w:val="1"/>
      <w:numFmt w:val="decimal"/>
      <w:lvlText w:val="Part %1."/>
      <w:lvlJc w:val="left"/>
      <w:pPr>
        <w:ind w:left="851" w:firstLine="0"/>
      </w:pPr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3" w15:restartNumberingAfterBreak="0">
    <w:nsid w:val="112C6FCD"/>
    <w:multiLevelType w:val="multilevel"/>
    <w:tmpl w:val="0186B73C"/>
    <w:lvl w:ilvl="0">
      <w:numFmt w:val="decimal"/>
      <w:lvlText w:val="Part 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4" w15:restartNumberingAfterBreak="0">
    <w:nsid w:val="116B606E"/>
    <w:multiLevelType w:val="multilevel"/>
    <w:tmpl w:val="B3DEEB32"/>
    <w:lvl w:ilvl="0">
      <w:numFmt w:val="decimal"/>
      <w:lvlText w:val="Part 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1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5" w15:restartNumberingAfterBreak="0">
    <w:nsid w:val="2CC00223"/>
    <w:multiLevelType w:val="multilevel"/>
    <w:tmpl w:val="8A4E6978"/>
    <w:lvl w:ilvl="0">
      <w:start w:val="1"/>
      <w:numFmt w:val="decimal"/>
      <w:lvlText w:val="Part 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2DC230CA"/>
    <w:multiLevelType w:val="multilevel"/>
    <w:tmpl w:val="C12E8ED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2DCA4B68"/>
    <w:multiLevelType w:val="multilevel"/>
    <w:tmpl w:val="FFA2B3D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A75636E"/>
    <w:multiLevelType w:val="multilevel"/>
    <w:tmpl w:val="27F4182C"/>
    <w:lvl w:ilvl="0">
      <w:numFmt w:val="decimal"/>
      <w:lvlText w:val="Part 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9" w15:restartNumberingAfterBreak="0">
    <w:nsid w:val="3D692099"/>
    <w:multiLevelType w:val="multilevel"/>
    <w:tmpl w:val="735E770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407E6998"/>
    <w:multiLevelType w:val="multilevel"/>
    <w:tmpl w:val="5D5284F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40F47FFA"/>
    <w:multiLevelType w:val="multilevel"/>
    <w:tmpl w:val="9A3EE1F4"/>
    <w:lvl w:ilvl="0">
      <w:start w:val="1"/>
      <w:numFmt w:val="decimal"/>
      <w:lvlText w:val="Part 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46296013"/>
    <w:multiLevelType w:val="multilevel"/>
    <w:tmpl w:val="B3DEEB32"/>
    <w:lvl w:ilvl="0">
      <w:numFmt w:val="decimal"/>
      <w:lvlText w:val="Part %1."/>
      <w:lvlJc w:val="left"/>
      <w:pPr>
        <w:ind w:left="851" w:firstLine="0"/>
      </w:pPr>
      <w:rPr>
        <w:rFonts w:hint="default"/>
      </w:rPr>
    </w:lvl>
    <w:lvl w:ilvl="1">
      <w:start w:val="1"/>
      <w:numFmt w:val="decimalZero"/>
      <w:isLgl/>
      <w:lvlText w:val="%1.1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3" w15:restartNumberingAfterBreak="0">
    <w:nsid w:val="46E7551A"/>
    <w:multiLevelType w:val="multilevel"/>
    <w:tmpl w:val="9E00F07A"/>
    <w:lvl w:ilvl="0">
      <w:numFmt w:val="decimal"/>
      <w:lvlText w:val="Part 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4" w15:restartNumberingAfterBreak="0">
    <w:nsid w:val="50574ECE"/>
    <w:multiLevelType w:val="multilevel"/>
    <w:tmpl w:val="CBDAFE7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700B168C"/>
    <w:multiLevelType w:val="hybridMultilevel"/>
    <w:tmpl w:val="708E9AC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E54498"/>
    <w:multiLevelType w:val="multilevel"/>
    <w:tmpl w:val="3DEE272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736536C3"/>
    <w:multiLevelType w:val="multilevel"/>
    <w:tmpl w:val="2030511E"/>
    <w:lvl w:ilvl="0">
      <w:start w:val="1"/>
      <w:numFmt w:val="decimal"/>
      <w:pStyle w:val="Numberedsectionheading"/>
      <w:lvlText w:val="Part 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7732106A"/>
    <w:multiLevelType w:val="multilevel"/>
    <w:tmpl w:val="D8CEDE68"/>
    <w:lvl w:ilvl="0">
      <w:start w:val="1"/>
      <w:numFmt w:val="decimal"/>
      <w:lvlText w:val="Part 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9" w15:restartNumberingAfterBreak="0">
    <w:nsid w:val="78F473F9"/>
    <w:multiLevelType w:val="multilevel"/>
    <w:tmpl w:val="9426209C"/>
    <w:lvl w:ilvl="0">
      <w:numFmt w:val="decimal"/>
      <w:lvlText w:val="Part 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num w:numId="1" w16cid:durableId="1650162293">
    <w:abstractNumId w:val="7"/>
  </w:num>
  <w:num w:numId="2" w16cid:durableId="897479263">
    <w:abstractNumId w:val="17"/>
  </w:num>
  <w:num w:numId="3" w16cid:durableId="546576561">
    <w:abstractNumId w:val="18"/>
  </w:num>
  <w:num w:numId="4" w16cid:durableId="1472793219">
    <w:abstractNumId w:val="2"/>
  </w:num>
  <w:num w:numId="5" w16cid:durableId="1955862186">
    <w:abstractNumId w:val="8"/>
  </w:num>
  <w:num w:numId="6" w16cid:durableId="896431224">
    <w:abstractNumId w:val="13"/>
  </w:num>
  <w:num w:numId="7" w16cid:durableId="1907260989">
    <w:abstractNumId w:val="3"/>
  </w:num>
  <w:num w:numId="8" w16cid:durableId="1486554661">
    <w:abstractNumId w:val="19"/>
  </w:num>
  <w:num w:numId="9" w16cid:durableId="782186245">
    <w:abstractNumId w:val="4"/>
  </w:num>
  <w:num w:numId="10" w16cid:durableId="1904173748">
    <w:abstractNumId w:val="5"/>
  </w:num>
  <w:num w:numId="11" w16cid:durableId="834800985">
    <w:abstractNumId w:val="10"/>
  </w:num>
  <w:num w:numId="12" w16cid:durableId="824933059">
    <w:abstractNumId w:val="16"/>
  </w:num>
  <w:num w:numId="13" w16cid:durableId="140753646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630864576">
    <w:abstractNumId w:val="9"/>
  </w:num>
  <w:num w:numId="15" w16cid:durableId="14562790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848909791">
    <w:abstractNumId w:val="6"/>
  </w:num>
  <w:num w:numId="17" w16cid:durableId="1386759767">
    <w:abstractNumId w:val="14"/>
  </w:num>
  <w:num w:numId="18" w16cid:durableId="267010074">
    <w:abstractNumId w:val="12"/>
  </w:num>
  <w:num w:numId="19" w16cid:durableId="207568998">
    <w:abstractNumId w:val="0"/>
  </w:num>
  <w:num w:numId="20" w16cid:durableId="998534446">
    <w:abstractNumId w:val="11"/>
  </w:num>
  <w:num w:numId="21" w16cid:durableId="1533955756">
    <w:abstractNumId w:val="15"/>
  </w:num>
  <w:num w:numId="22" w16cid:durableId="20472158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attachedTemplate r:id="rId1"/>
  <w:defaultTabStop w:val="720"/>
  <w:drawingGridHorizontalSpacing w:val="181"/>
  <w:drawingGridVerticalSpacing w:val="181"/>
  <w:displayHorizontalDrawingGridEvery w:val="11"/>
  <w:displayVerticalDrawingGridEvery w:val="11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D2F"/>
    <w:rsid w:val="000006D6"/>
    <w:rsid w:val="0001036C"/>
    <w:rsid w:val="00017C77"/>
    <w:rsid w:val="000510F3"/>
    <w:rsid w:val="0006646D"/>
    <w:rsid w:val="00085792"/>
    <w:rsid w:val="00095169"/>
    <w:rsid w:val="000B1F1F"/>
    <w:rsid w:val="000B5187"/>
    <w:rsid w:val="000D14AB"/>
    <w:rsid w:val="000D14B3"/>
    <w:rsid w:val="000D74BB"/>
    <w:rsid w:val="000E2683"/>
    <w:rsid w:val="000F0032"/>
    <w:rsid w:val="00100FFA"/>
    <w:rsid w:val="00104290"/>
    <w:rsid w:val="00105A44"/>
    <w:rsid w:val="0010707D"/>
    <w:rsid w:val="00134F72"/>
    <w:rsid w:val="001468BA"/>
    <w:rsid w:val="00147743"/>
    <w:rsid w:val="001525FB"/>
    <w:rsid w:val="00175402"/>
    <w:rsid w:val="001910A0"/>
    <w:rsid w:val="001B693D"/>
    <w:rsid w:val="001C3390"/>
    <w:rsid w:val="001C4FE9"/>
    <w:rsid w:val="001D7D2F"/>
    <w:rsid w:val="001E43BA"/>
    <w:rsid w:val="001F3F7D"/>
    <w:rsid w:val="001F6A22"/>
    <w:rsid w:val="002000AD"/>
    <w:rsid w:val="00215FEC"/>
    <w:rsid w:val="00236170"/>
    <w:rsid w:val="00245D3F"/>
    <w:rsid w:val="002553A1"/>
    <w:rsid w:val="00256236"/>
    <w:rsid w:val="00270244"/>
    <w:rsid w:val="00271754"/>
    <w:rsid w:val="0027791E"/>
    <w:rsid w:val="002859B4"/>
    <w:rsid w:val="00290223"/>
    <w:rsid w:val="002954A0"/>
    <w:rsid w:val="002B0017"/>
    <w:rsid w:val="002B1CEA"/>
    <w:rsid w:val="002B26CE"/>
    <w:rsid w:val="002B4176"/>
    <w:rsid w:val="002B65B7"/>
    <w:rsid w:val="002C21F8"/>
    <w:rsid w:val="002C3073"/>
    <w:rsid w:val="002E0336"/>
    <w:rsid w:val="002E6BFC"/>
    <w:rsid w:val="002E6DB9"/>
    <w:rsid w:val="00307469"/>
    <w:rsid w:val="0032569A"/>
    <w:rsid w:val="00326CE5"/>
    <w:rsid w:val="00332E79"/>
    <w:rsid w:val="00337421"/>
    <w:rsid w:val="003402E3"/>
    <w:rsid w:val="0034495B"/>
    <w:rsid w:val="003572CC"/>
    <w:rsid w:val="00364936"/>
    <w:rsid w:val="00396F44"/>
    <w:rsid w:val="003A4775"/>
    <w:rsid w:val="003A707E"/>
    <w:rsid w:val="003B695F"/>
    <w:rsid w:val="003C2175"/>
    <w:rsid w:val="003C7E4A"/>
    <w:rsid w:val="003E4D45"/>
    <w:rsid w:val="003F797E"/>
    <w:rsid w:val="003F7B45"/>
    <w:rsid w:val="00413CD7"/>
    <w:rsid w:val="0041543B"/>
    <w:rsid w:val="00423FF5"/>
    <w:rsid w:val="00440B9D"/>
    <w:rsid w:val="00450F78"/>
    <w:rsid w:val="004769C5"/>
    <w:rsid w:val="00476E4C"/>
    <w:rsid w:val="00485574"/>
    <w:rsid w:val="00492BA9"/>
    <w:rsid w:val="004A5996"/>
    <w:rsid w:val="004C1F9F"/>
    <w:rsid w:val="004C7885"/>
    <w:rsid w:val="004C7AF2"/>
    <w:rsid w:val="004D126C"/>
    <w:rsid w:val="004D72BC"/>
    <w:rsid w:val="005135DB"/>
    <w:rsid w:val="00520293"/>
    <w:rsid w:val="0052259E"/>
    <w:rsid w:val="00524437"/>
    <w:rsid w:val="00535339"/>
    <w:rsid w:val="0053603D"/>
    <w:rsid w:val="00554296"/>
    <w:rsid w:val="0056042B"/>
    <w:rsid w:val="00565726"/>
    <w:rsid w:val="0057212E"/>
    <w:rsid w:val="005733C5"/>
    <w:rsid w:val="005831AA"/>
    <w:rsid w:val="0058680D"/>
    <w:rsid w:val="00590220"/>
    <w:rsid w:val="00592F71"/>
    <w:rsid w:val="00595013"/>
    <w:rsid w:val="00595AA3"/>
    <w:rsid w:val="005B361A"/>
    <w:rsid w:val="005C1F1A"/>
    <w:rsid w:val="005C4590"/>
    <w:rsid w:val="00602095"/>
    <w:rsid w:val="006258E6"/>
    <w:rsid w:val="00627C04"/>
    <w:rsid w:val="006556E9"/>
    <w:rsid w:val="00671BE0"/>
    <w:rsid w:val="0068090F"/>
    <w:rsid w:val="00686114"/>
    <w:rsid w:val="006B25A8"/>
    <w:rsid w:val="006D5835"/>
    <w:rsid w:val="00700E73"/>
    <w:rsid w:val="00713158"/>
    <w:rsid w:val="00717B7F"/>
    <w:rsid w:val="00720662"/>
    <w:rsid w:val="007214B5"/>
    <w:rsid w:val="00721968"/>
    <w:rsid w:val="0072267B"/>
    <w:rsid w:val="00731518"/>
    <w:rsid w:val="00740383"/>
    <w:rsid w:val="00740552"/>
    <w:rsid w:val="0074404B"/>
    <w:rsid w:val="00755BA5"/>
    <w:rsid w:val="00760A52"/>
    <w:rsid w:val="007772EA"/>
    <w:rsid w:val="00781366"/>
    <w:rsid w:val="00794D3D"/>
    <w:rsid w:val="007C3211"/>
    <w:rsid w:val="007E4731"/>
    <w:rsid w:val="007F167D"/>
    <w:rsid w:val="00804323"/>
    <w:rsid w:val="00804B37"/>
    <w:rsid w:val="00804E17"/>
    <w:rsid w:val="00810F47"/>
    <w:rsid w:val="00824E72"/>
    <w:rsid w:val="00841C04"/>
    <w:rsid w:val="0084211E"/>
    <w:rsid w:val="008611BF"/>
    <w:rsid w:val="00862800"/>
    <w:rsid w:val="00871D59"/>
    <w:rsid w:val="00883B0F"/>
    <w:rsid w:val="008855D1"/>
    <w:rsid w:val="008A3B4B"/>
    <w:rsid w:val="008A5BC3"/>
    <w:rsid w:val="008F5432"/>
    <w:rsid w:val="008F6926"/>
    <w:rsid w:val="00911395"/>
    <w:rsid w:val="00915B8B"/>
    <w:rsid w:val="009202D8"/>
    <w:rsid w:val="00931DCB"/>
    <w:rsid w:val="00961CDE"/>
    <w:rsid w:val="00965193"/>
    <w:rsid w:val="00970993"/>
    <w:rsid w:val="00992962"/>
    <w:rsid w:val="009A249B"/>
    <w:rsid w:val="009B497F"/>
    <w:rsid w:val="009D1C3C"/>
    <w:rsid w:val="009E1207"/>
    <w:rsid w:val="009F4E83"/>
    <w:rsid w:val="00A04A35"/>
    <w:rsid w:val="00A0768C"/>
    <w:rsid w:val="00A128AC"/>
    <w:rsid w:val="00A16B65"/>
    <w:rsid w:val="00A24587"/>
    <w:rsid w:val="00A34505"/>
    <w:rsid w:val="00A3491C"/>
    <w:rsid w:val="00A4590B"/>
    <w:rsid w:val="00A55CAF"/>
    <w:rsid w:val="00A702B9"/>
    <w:rsid w:val="00A83049"/>
    <w:rsid w:val="00A84387"/>
    <w:rsid w:val="00AA27DC"/>
    <w:rsid w:val="00AB11F8"/>
    <w:rsid w:val="00AB45F8"/>
    <w:rsid w:val="00AC2ECF"/>
    <w:rsid w:val="00AC5157"/>
    <w:rsid w:val="00AD31D9"/>
    <w:rsid w:val="00AD5981"/>
    <w:rsid w:val="00AE5C62"/>
    <w:rsid w:val="00AF25D3"/>
    <w:rsid w:val="00AF473E"/>
    <w:rsid w:val="00B3375C"/>
    <w:rsid w:val="00B35402"/>
    <w:rsid w:val="00B4020D"/>
    <w:rsid w:val="00B51469"/>
    <w:rsid w:val="00B64C5B"/>
    <w:rsid w:val="00B74B70"/>
    <w:rsid w:val="00B76E47"/>
    <w:rsid w:val="00B81476"/>
    <w:rsid w:val="00B83585"/>
    <w:rsid w:val="00B87AF9"/>
    <w:rsid w:val="00BA791B"/>
    <w:rsid w:val="00BB090D"/>
    <w:rsid w:val="00BB2FA0"/>
    <w:rsid w:val="00BC255B"/>
    <w:rsid w:val="00BC6C9C"/>
    <w:rsid w:val="00BD31E0"/>
    <w:rsid w:val="00BE120E"/>
    <w:rsid w:val="00BE6A4C"/>
    <w:rsid w:val="00C26273"/>
    <w:rsid w:val="00C31F3E"/>
    <w:rsid w:val="00C55BE2"/>
    <w:rsid w:val="00C77B0E"/>
    <w:rsid w:val="00C94167"/>
    <w:rsid w:val="00CB040A"/>
    <w:rsid w:val="00CC062B"/>
    <w:rsid w:val="00CE10B4"/>
    <w:rsid w:val="00CE34C3"/>
    <w:rsid w:val="00CF37F6"/>
    <w:rsid w:val="00D065F4"/>
    <w:rsid w:val="00D10269"/>
    <w:rsid w:val="00D11A1A"/>
    <w:rsid w:val="00D306BE"/>
    <w:rsid w:val="00D31DEC"/>
    <w:rsid w:val="00D3209A"/>
    <w:rsid w:val="00D43D2F"/>
    <w:rsid w:val="00D4526C"/>
    <w:rsid w:val="00D65EC8"/>
    <w:rsid w:val="00D74282"/>
    <w:rsid w:val="00D7659B"/>
    <w:rsid w:val="00D91BFF"/>
    <w:rsid w:val="00D92536"/>
    <w:rsid w:val="00D97101"/>
    <w:rsid w:val="00DB0B07"/>
    <w:rsid w:val="00DB5DFB"/>
    <w:rsid w:val="00DC0D55"/>
    <w:rsid w:val="00DC15CE"/>
    <w:rsid w:val="00DE2C7B"/>
    <w:rsid w:val="00E07FD0"/>
    <w:rsid w:val="00E411C4"/>
    <w:rsid w:val="00E47C96"/>
    <w:rsid w:val="00E50D4B"/>
    <w:rsid w:val="00E569AD"/>
    <w:rsid w:val="00E65343"/>
    <w:rsid w:val="00E65DD9"/>
    <w:rsid w:val="00E81E4F"/>
    <w:rsid w:val="00E9368B"/>
    <w:rsid w:val="00EE3C1B"/>
    <w:rsid w:val="00EE6BC5"/>
    <w:rsid w:val="00F001F2"/>
    <w:rsid w:val="00F063BF"/>
    <w:rsid w:val="00F11EA2"/>
    <w:rsid w:val="00F23906"/>
    <w:rsid w:val="00F33442"/>
    <w:rsid w:val="00F65C26"/>
    <w:rsid w:val="00F71EB3"/>
    <w:rsid w:val="00F96D7F"/>
    <w:rsid w:val="00FB28AD"/>
    <w:rsid w:val="00FB2D9E"/>
    <w:rsid w:val="00FE12D9"/>
    <w:rsid w:val="00FE3ED1"/>
    <w:rsid w:val="7121A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12A88D"/>
  <w15:chartTrackingRefBased/>
  <w15:docId w15:val="{8B69C369-AB7B-42A0-8C9D-D01C86CCE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SimSun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6273"/>
    <w:pPr>
      <w:spacing w:before="120" w:line="264" w:lineRule="auto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3B4B"/>
    <w:pPr>
      <w:keepNext/>
      <w:keepLines/>
      <w:spacing w:before="360" w:after="120"/>
      <w:outlineLvl w:val="0"/>
    </w:pPr>
    <w:rPr>
      <w:rFonts w:asciiTheme="majorHAnsi" w:eastAsiaTheme="majorEastAsia" w:hAnsiTheme="majorHAnsi" w:cs="Times New Roman (Headings CS)"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3211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3211"/>
    <w:pPr>
      <w:keepNext/>
      <w:keepLines/>
      <w:spacing w:before="240"/>
      <w:outlineLvl w:val="2"/>
    </w:pPr>
    <w:rPr>
      <w:rFonts w:asciiTheme="majorHAnsi" w:eastAsiaTheme="majorEastAsia" w:hAnsiTheme="majorHAnsi" w:cstheme="majorBidi"/>
      <w:color w:val="000000" w:themeColor="text1"/>
      <w:sz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C321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BE830E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C321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BE830E" w:themeColor="accent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C3211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BE830E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3211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BE830E" w:themeColor="accen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3211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3211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69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695F"/>
  </w:style>
  <w:style w:type="paragraph" w:styleId="Footer">
    <w:name w:val="footer"/>
    <w:basedOn w:val="Normal"/>
    <w:link w:val="FooterChar"/>
    <w:uiPriority w:val="99"/>
    <w:unhideWhenUsed/>
    <w:qFormat/>
    <w:rsid w:val="00871D59"/>
    <w:pPr>
      <w:tabs>
        <w:tab w:val="left" w:pos="3969"/>
      </w:tabs>
      <w:spacing w:before="60" w:line="240" w:lineRule="auto"/>
    </w:pPr>
    <w:rPr>
      <w:sz w:val="18"/>
      <w:szCs w:val="18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871D59"/>
    <w:rPr>
      <w:sz w:val="18"/>
      <w:szCs w:val="18"/>
      <w:lang w:val="en-US"/>
    </w:rPr>
  </w:style>
  <w:style w:type="character" w:styleId="Hyperlink">
    <w:name w:val="Hyperlink"/>
    <w:basedOn w:val="DefaultParagraphFont"/>
    <w:uiPriority w:val="99"/>
    <w:unhideWhenUsed/>
    <w:rsid w:val="00CE10B4"/>
    <w:rPr>
      <w:color w:val="0070C0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000A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000AD"/>
    <w:rPr>
      <w:color w:val="BE4E0E" w:themeColor="followedHyperlink"/>
      <w:u w:val="single"/>
    </w:rPr>
  </w:style>
  <w:style w:type="paragraph" w:styleId="NoSpacing">
    <w:name w:val="No Spacing"/>
    <w:uiPriority w:val="1"/>
    <w:qFormat/>
    <w:rsid w:val="00EE3C1B"/>
  </w:style>
  <w:style w:type="character" w:customStyle="1" w:styleId="Heading1Char">
    <w:name w:val="Heading 1 Char"/>
    <w:basedOn w:val="DefaultParagraphFont"/>
    <w:link w:val="Heading1"/>
    <w:uiPriority w:val="9"/>
    <w:rsid w:val="008A3B4B"/>
    <w:rPr>
      <w:rFonts w:asciiTheme="majorHAnsi" w:eastAsiaTheme="majorEastAsia" w:hAnsiTheme="majorHAnsi" w:cs="Times New Roman (Headings CS)"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553A1"/>
    <w:rPr>
      <w:rFonts w:asciiTheme="majorHAnsi" w:eastAsiaTheme="majorEastAsia" w:hAnsiTheme="majorHAnsi" w:cstheme="majorBidi"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769C5"/>
    <w:rPr>
      <w:rFonts w:asciiTheme="majorHAnsi" w:eastAsiaTheme="majorEastAsia" w:hAnsiTheme="majorHAnsi" w:cstheme="majorBidi"/>
      <w:color w:val="000000" w:themeColor="text1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EE3C1B"/>
    <w:rPr>
      <w:rFonts w:asciiTheme="majorHAnsi" w:eastAsiaTheme="majorEastAsia" w:hAnsiTheme="majorHAnsi" w:cstheme="majorBidi"/>
      <w:i/>
      <w:iCs/>
      <w:color w:val="BE830E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EE3C1B"/>
    <w:rPr>
      <w:rFonts w:asciiTheme="majorHAnsi" w:eastAsiaTheme="majorEastAsia" w:hAnsiTheme="majorHAnsi" w:cstheme="majorBidi"/>
      <w:color w:val="BE830E" w:themeColor="accent1"/>
    </w:rPr>
  </w:style>
  <w:style w:type="character" w:customStyle="1" w:styleId="Heading6Char">
    <w:name w:val="Heading 6 Char"/>
    <w:basedOn w:val="DefaultParagraphFont"/>
    <w:link w:val="Heading6"/>
    <w:uiPriority w:val="9"/>
    <w:rsid w:val="00EE3C1B"/>
    <w:rPr>
      <w:rFonts w:asciiTheme="majorHAnsi" w:eastAsiaTheme="majorEastAsia" w:hAnsiTheme="majorHAnsi" w:cstheme="majorBidi"/>
      <w:color w:val="BE830E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3C1B"/>
    <w:rPr>
      <w:rFonts w:asciiTheme="majorHAnsi" w:eastAsiaTheme="majorEastAsia" w:hAnsiTheme="majorHAnsi" w:cstheme="majorBidi"/>
      <w:i/>
      <w:iCs/>
      <w:color w:val="BE830E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2B4176"/>
    <w:pPr>
      <w:spacing w:before="0" w:after="120" w:line="312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4176"/>
    <w:rPr>
      <w:rFonts w:asciiTheme="majorHAnsi" w:eastAsiaTheme="majorEastAsia" w:hAnsiTheme="majorHAnsi" w:cstheme="majorBidi"/>
      <w:spacing w:val="-10"/>
      <w:kern w:val="28"/>
      <w:sz w:val="7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1D59"/>
    <w:pPr>
      <w:numPr>
        <w:ilvl w:val="1"/>
      </w:numPr>
      <w:spacing w:before="0" w:after="120"/>
    </w:pPr>
    <w:rPr>
      <w:rFonts w:eastAsiaTheme="minorEastAsia"/>
      <w:spacing w:val="15"/>
      <w:sz w:val="4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71D59"/>
    <w:rPr>
      <w:rFonts w:eastAsiaTheme="minorEastAsia"/>
      <w:spacing w:val="15"/>
      <w:sz w:val="40"/>
      <w:szCs w:val="22"/>
    </w:rPr>
  </w:style>
  <w:style w:type="character" w:styleId="SubtleEmphasis">
    <w:name w:val="Subtle Emphasis"/>
    <w:basedOn w:val="DefaultParagraphFont"/>
    <w:uiPriority w:val="19"/>
    <w:qFormat/>
    <w:rsid w:val="00871D59"/>
    <w:rPr>
      <w:i/>
      <w:iCs/>
      <w:color w:val="auto"/>
    </w:rPr>
  </w:style>
  <w:style w:type="character" w:styleId="Emphasis">
    <w:name w:val="Emphasis"/>
    <w:basedOn w:val="DefaultParagraphFont"/>
    <w:uiPriority w:val="20"/>
    <w:qFormat/>
    <w:rsid w:val="00871D59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871D59"/>
    <w:rPr>
      <w:i/>
      <w:iCs/>
      <w:color w:val="BE830E" w:themeColor="accent1"/>
    </w:rPr>
  </w:style>
  <w:style w:type="character" w:styleId="Strong">
    <w:name w:val="Strong"/>
    <w:basedOn w:val="DefaultParagraphFont"/>
    <w:uiPriority w:val="22"/>
    <w:qFormat/>
    <w:rsid w:val="00871D59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871D59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71D5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1D59"/>
    <w:pPr>
      <w:pBdr>
        <w:top w:val="single" w:sz="4" w:space="10" w:color="BE830E" w:themeColor="accent1"/>
        <w:bottom w:val="single" w:sz="4" w:space="10" w:color="BE830E" w:themeColor="accent1"/>
      </w:pBdr>
      <w:spacing w:before="360" w:after="360"/>
      <w:ind w:left="864" w:right="864"/>
      <w:jc w:val="center"/>
    </w:pPr>
    <w:rPr>
      <w:i/>
      <w:iCs/>
      <w:color w:val="BE830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1D59"/>
    <w:rPr>
      <w:i/>
      <w:iCs/>
      <w:color w:val="BE830E" w:themeColor="accent1"/>
    </w:rPr>
  </w:style>
  <w:style w:type="character" w:styleId="SubtleReference">
    <w:name w:val="Subtle Reference"/>
    <w:basedOn w:val="DefaultParagraphFont"/>
    <w:uiPriority w:val="31"/>
    <w:qFormat/>
    <w:rsid w:val="00871D59"/>
    <w:rPr>
      <w:smallCaps/>
      <w:color w:val="auto"/>
    </w:rPr>
  </w:style>
  <w:style w:type="character" w:styleId="IntenseReference">
    <w:name w:val="Intense Reference"/>
    <w:basedOn w:val="DefaultParagraphFont"/>
    <w:uiPriority w:val="32"/>
    <w:qFormat/>
    <w:rsid w:val="00871D59"/>
    <w:rPr>
      <w:b/>
      <w:bCs/>
      <w:smallCaps/>
      <w:color w:val="BE830E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871D59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871D59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6B25A8"/>
  </w:style>
  <w:style w:type="paragraph" w:styleId="BalloonText">
    <w:name w:val="Balloon Text"/>
    <w:basedOn w:val="Normal"/>
    <w:link w:val="BalloonTextChar"/>
    <w:uiPriority w:val="99"/>
    <w:semiHidden/>
    <w:unhideWhenUsed/>
    <w:rsid w:val="0058680D"/>
    <w:pPr>
      <w:spacing w:before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680D"/>
    <w:rPr>
      <w:rFonts w:ascii="Times New Roman" w:hAnsi="Times New Roman" w:cs="Times New Roman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C26273"/>
    <w:pPr>
      <w:spacing w:after="100" w:line="312" w:lineRule="auto"/>
    </w:pPr>
    <w:rPr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C26273"/>
    <w:pPr>
      <w:spacing w:after="100" w:line="312" w:lineRule="auto"/>
      <w:ind w:left="200"/>
    </w:pPr>
    <w:rPr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C26273"/>
    <w:pPr>
      <w:spacing w:after="100" w:line="312" w:lineRule="auto"/>
      <w:ind w:left="400"/>
    </w:pPr>
    <w:rPr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C26273"/>
    <w:pPr>
      <w:spacing w:after="120" w:line="240" w:lineRule="auto"/>
    </w:pPr>
    <w:rPr>
      <w:iCs/>
      <w:color w:val="000000" w:themeColor="text1"/>
      <w:sz w:val="18"/>
      <w:szCs w:val="18"/>
    </w:rPr>
  </w:style>
  <w:style w:type="table" w:customStyle="1" w:styleId="ANUrowcolumnheader">
    <w:name w:val="ANU row/column header"/>
    <w:basedOn w:val="TableNormal"/>
    <w:uiPriority w:val="99"/>
    <w:rsid w:val="00C262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13" w:type="dxa"/>
        <w:bottom w:w="113" w:type="dxa"/>
      </w:tblCellMar>
    </w:tblPr>
    <w:tblStylePr w:type="firstRow">
      <w:rPr>
        <w:b/>
      </w:rPr>
      <w:tblPr/>
      <w:tcPr>
        <w:shd w:val="clear" w:color="auto" w:fill="F6D28C" w:themeFill="accent1" w:themeFillTint="66"/>
      </w:tcPr>
    </w:tblStylePr>
    <w:tblStylePr w:type="firstCol">
      <w:rPr>
        <w:b/>
      </w:rPr>
      <w:tblPr/>
      <w:tcPr>
        <w:shd w:val="clear" w:color="auto" w:fill="F6D28C" w:themeFill="accent1" w:themeFillTint="66"/>
      </w:tcPr>
    </w:tblStylePr>
  </w:style>
  <w:style w:type="table" w:styleId="TableGrid">
    <w:name w:val="Table Grid"/>
    <w:basedOn w:val="TableNormal"/>
    <w:uiPriority w:val="39"/>
    <w:rsid w:val="008A3B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NUcolumnheader">
    <w:name w:val="ANU column header"/>
    <w:basedOn w:val="TableNormal"/>
    <w:uiPriority w:val="99"/>
    <w:rsid w:val="008A3B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13" w:type="dxa"/>
        <w:bottom w:w="113" w:type="dxa"/>
      </w:tblCellMar>
    </w:tblPr>
    <w:tblStylePr w:type="firstCol">
      <w:rPr>
        <w:b/>
      </w:rPr>
      <w:tblPr/>
      <w:tcPr>
        <w:shd w:val="clear" w:color="auto" w:fill="F6D28C" w:themeFill="accent1" w:themeFillTint="66"/>
      </w:tcPr>
    </w:tblStylePr>
  </w:style>
  <w:style w:type="paragraph" w:customStyle="1" w:styleId="Numberedsectionheading">
    <w:name w:val="Numbered section heading"/>
    <w:basedOn w:val="Heading1"/>
    <w:link w:val="NumberedsectionheadingChar"/>
    <w:qFormat/>
    <w:rsid w:val="007C3211"/>
    <w:pPr>
      <w:numPr>
        <w:numId w:val="2"/>
      </w:numPr>
      <w:tabs>
        <w:tab w:val="left" w:pos="1304"/>
      </w:tabs>
      <w:spacing w:line="312" w:lineRule="auto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1D7D2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7D2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NumberedsectionheadingChar">
    <w:name w:val="Numbered section heading Char"/>
    <w:basedOn w:val="Heading1Char"/>
    <w:link w:val="Numberedsectionheading"/>
    <w:rsid w:val="001D7D2F"/>
    <w:rPr>
      <w:rFonts w:asciiTheme="majorHAnsi" w:eastAsiaTheme="majorEastAsia" w:hAnsiTheme="majorHAnsi" w:cs="Times New Roman (Headings CS)"/>
      <w:color w:val="000000" w:themeColor="text1"/>
      <w:sz w:val="36"/>
      <w:szCs w:val="32"/>
    </w:rPr>
  </w:style>
  <w:style w:type="paragraph" w:customStyle="1" w:styleId="Numbereditemtitle">
    <w:name w:val="Numbered item title"/>
    <w:basedOn w:val="Heading2"/>
    <w:link w:val="NumbereditemtitleChar"/>
    <w:qFormat/>
    <w:rsid w:val="00245D3F"/>
  </w:style>
  <w:style w:type="character" w:customStyle="1" w:styleId="NumbereditemtitleChar">
    <w:name w:val="Numbered item title Char"/>
    <w:basedOn w:val="Heading2Char"/>
    <w:link w:val="Numbereditemtitle"/>
    <w:rsid w:val="00B76E47"/>
    <w:rPr>
      <w:rFonts w:asciiTheme="majorHAnsi" w:eastAsiaTheme="majorEastAsia" w:hAnsiTheme="majorHAnsi" w:cstheme="majorBidi"/>
      <w:color w:val="000000" w:themeColor="text1"/>
      <w:sz w:val="28"/>
      <w:szCs w:val="26"/>
    </w:rPr>
  </w:style>
  <w:style w:type="table" w:styleId="ListTable1Light-Accent2">
    <w:name w:val="List Table 1 Light Accent 2"/>
    <w:basedOn w:val="TableNormal"/>
    <w:uiPriority w:val="46"/>
    <w:rsid w:val="003A477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D9B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D9B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2E6" w:themeFill="accent2" w:themeFillTint="33"/>
      </w:tcPr>
    </w:tblStylePr>
    <w:tblStylePr w:type="band1Horz">
      <w:tblPr/>
      <w:tcPr>
        <w:shd w:val="clear" w:color="auto" w:fill="F8F2E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3A477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F4E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F4E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8" w:themeFill="accent3" w:themeFillTint="33"/>
      </w:tcPr>
    </w:tblStylePr>
    <w:tblStylePr w:type="band1Horz">
      <w:tblPr/>
      <w:tcPr>
        <w:shd w:val="clear" w:color="auto" w:fill="FDFBF8" w:themeFill="accent3" w:themeFillTint="33"/>
      </w:tcPr>
    </w:tblStylePr>
  </w:style>
  <w:style w:type="table" w:styleId="ListTable7ColourfulAccent3">
    <w:name w:val="List Table 7 Colorful Accent 3"/>
    <w:basedOn w:val="TableNormal"/>
    <w:uiPriority w:val="52"/>
    <w:rsid w:val="00450F78"/>
    <w:rPr>
      <w:color w:val="D9BB83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5EDD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5EDD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5EDD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5EDD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DFBF8" w:themeFill="accent3" w:themeFillTint="33"/>
      </w:tcPr>
    </w:tblStylePr>
    <w:tblStylePr w:type="band1Horz">
      <w:tblPr/>
      <w:tcPr>
        <w:shd w:val="clear" w:color="auto" w:fill="FDFBF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450F78"/>
    <w:rPr>
      <w:color w:val="000000" w:themeColor="text1"/>
    </w:rPr>
    <w:tblPr>
      <w:tblStyleRowBandSize w:val="1"/>
      <w:tblStyleColBandSize w:val="1"/>
      <w:tblBorders>
        <w:top w:val="single" w:sz="8" w:space="0" w:color="BE830E" w:themeColor="accent1"/>
        <w:bottom w:val="single" w:sz="8" w:space="0" w:color="BE830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E830E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E830E" w:themeColor="accent1"/>
          <w:bottom w:val="single" w:sz="8" w:space="0" w:color="BE830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E830E" w:themeColor="accent1"/>
          <w:bottom w:val="single" w:sz="8" w:space="0" w:color="BE830E" w:themeColor="accent1"/>
        </w:tcBorders>
      </w:tcPr>
    </w:tblStylePr>
    <w:tblStylePr w:type="band1Vert">
      <w:tblPr/>
      <w:tcPr>
        <w:shd w:val="clear" w:color="auto" w:fill="F9E3B8" w:themeFill="accent1" w:themeFillTint="3F"/>
      </w:tcPr>
    </w:tblStylePr>
    <w:tblStylePr w:type="band1Horz">
      <w:tblPr/>
      <w:tcPr>
        <w:shd w:val="clear" w:color="auto" w:fill="F9E3B8" w:themeFill="accent1" w:themeFillTint="3F"/>
      </w:tcPr>
    </w:tblStylePr>
  </w:style>
  <w:style w:type="table" w:styleId="ListTable7ColourfulAccent4">
    <w:name w:val="List Table 7 Colorful Accent 4"/>
    <w:basedOn w:val="TableNormal"/>
    <w:uiPriority w:val="52"/>
    <w:rsid w:val="00450F78"/>
    <w:rPr>
      <w:color w:val="8E3A0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E4E0E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E4E0E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E4E0E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E4E0E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AD8C5" w:themeFill="accent4" w:themeFillTint="33"/>
      </w:tcPr>
    </w:tblStylePr>
    <w:tblStylePr w:type="band1Horz">
      <w:tblPr/>
      <w:tcPr>
        <w:shd w:val="clear" w:color="auto" w:fill="FAD8C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1">
    <w:name w:val="List Table 7 Colorful Accent 1"/>
    <w:basedOn w:val="TableNormal"/>
    <w:uiPriority w:val="52"/>
    <w:rsid w:val="00450F78"/>
    <w:rPr>
      <w:color w:val="8E610A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E830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E830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E830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E830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E8C5" w:themeFill="accent1" w:themeFillTint="33"/>
      </w:tcPr>
    </w:tblStylePr>
    <w:tblStylePr w:type="band1Horz">
      <w:tblPr/>
      <w:tcPr>
        <w:shd w:val="clear" w:color="auto" w:fill="FAE8C5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6ColourfulAccent4">
    <w:name w:val="List Table 6 Colorful Accent 4"/>
    <w:basedOn w:val="TableNormal"/>
    <w:uiPriority w:val="51"/>
    <w:rsid w:val="00450F78"/>
    <w:rPr>
      <w:color w:val="8E3A0A" w:themeColor="accent4" w:themeShade="BF"/>
    </w:rPr>
    <w:tblPr>
      <w:tblStyleRowBandSize w:val="1"/>
      <w:tblStyleColBandSize w:val="1"/>
      <w:tblBorders>
        <w:top w:val="single" w:sz="4" w:space="0" w:color="BE4E0E" w:themeColor="accent4"/>
        <w:bottom w:val="single" w:sz="4" w:space="0" w:color="BE4E0E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BE4E0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BE4E0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8C5" w:themeFill="accent4" w:themeFillTint="33"/>
      </w:tcPr>
    </w:tblStylePr>
    <w:tblStylePr w:type="band1Horz">
      <w:tblPr/>
      <w:tcPr>
        <w:shd w:val="clear" w:color="auto" w:fill="FAD8C5" w:themeFill="accent4" w:themeFillTint="33"/>
      </w:tcPr>
    </w:tblStylePr>
  </w:style>
  <w:style w:type="table" w:styleId="ListTable1Light-Accent1">
    <w:name w:val="List Table 1 Light Accent 1"/>
    <w:basedOn w:val="TableNormal"/>
    <w:uiPriority w:val="46"/>
    <w:rsid w:val="00450F7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BC5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BC5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8C5" w:themeFill="accent1" w:themeFillTint="33"/>
      </w:tcPr>
    </w:tblStylePr>
    <w:tblStylePr w:type="band1Horz">
      <w:tblPr/>
      <w:tcPr>
        <w:shd w:val="clear" w:color="auto" w:fill="FAE8C5" w:themeFill="accent1" w:themeFillTint="33"/>
      </w:tcPr>
    </w:tblStylePr>
  </w:style>
  <w:style w:type="table" w:styleId="GridTable3-Accent2">
    <w:name w:val="Grid Table 3 Accent 2"/>
    <w:basedOn w:val="TableNormal"/>
    <w:uiPriority w:val="48"/>
    <w:rsid w:val="00CE34C3"/>
    <w:tblPr>
      <w:tblStyleRowBandSize w:val="1"/>
      <w:tblStyleColBandSize w:val="1"/>
      <w:tblBorders>
        <w:top w:val="single" w:sz="4" w:space="0" w:color="EBD9B6" w:themeColor="accent2" w:themeTint="99"/>
        <w:left w:val="single" w:sz="4" w:space="0" w:color="EBD9B6" w:themeColor="accent2" w:themeTint="99"/>
        <w:bottom w:val="single" w:sz="4" w:space="0" w:color="EBD9B6" w:themeColor="accent2" w:themeTint="99"/>
        <w:right w:val="single" w:sz="4" w:space="0" w:color="EBD9B6" w:themeColor="accent2" w:themeTint="99"/>
        <w:insideH w:val="single" w:sz="4" w:space="0" w:color="EBD9B6" w:themeColor="accent2" w:themeTint="99"/>
        <w:insideV w:val="single" w:sz="4" w:space="0" w:color="EBD9B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2E6" w:themeFill="accent2" w:themeFillTint="33"/>
      </w:tcPr>
    </w:tblStylePr>
    <w:tblStylePr w:type="band1Horz">
      <w:tblPr/>
      <w:tcPr>
        <w:shd w:val="clear" w:color="auto" w:fill="F8F2E6" w:themeFill="accent2" w:themeFillTint="33"/>
      </w:tcPr>
    </w:tblStylePr>
    <w:tblStylePr w:type="neCell">
      <w:tblPr/>
      <w:tcPr>
        <w:tcBorders>
          <w:bottom w:val="single" w:sz="4" w:space="0" w:color="EBD9B6" w:themeColor="accent2" w:themeTint="99"/>
        </w:tcBorders>
      </w:tcPr>
    </w:tblStylePr>
    <w:tblStylePr w:type="nwCell">
      <w:tblPr/>
      <w:tcPr>
        <w:tcBorders>
          <w:bottom w:val="single" w:sz="4" w:space="0" w:color="EBD9B6" w:themeColor="accent2" w:themeTint="99"/>
        </w:tcBorders>
      </w:tcPr>
    </w:tblStylePr>
    <w:tblStylePr w:type="seCell">
      <w:tblPr/>
      <w:tcPr>
        <w:tcBorders>
          <w:top w:val="single" w:sz="4" w:space="0" w:color="EBD9B6" w:themeColor="accent2" w:themeTint="99"/>
        </w:tcBorders>
      </w:tcPr>
    </w:tblStylePr>
    <w:tblStylePr w:type="swCell">
      <w:tblPr/>
      <w:tcPr>
        <w:tcBorders>
          <w:top w:val="single" w:sz="4" w:space="0" w:color="EBD9B6" w:themeColor="accent2" w:themeTint="99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076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0768C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0768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768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768C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B1F1F"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B1F1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B1F1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5608740\OneDrive%20-%20Australian%20National%20University\Custom%20Office%20Templates\Assignment%20template.dotx" TargetMode="External"/></Relationships>
</file>

<file path=word/theme/theme1.xml><?xml version="1.0" encoding="utf-8"?>
<a:theme xmlns:a="http://schemas.openxmlformats.org/drawingml/2006/main" name="ANU Light">
  <a:themeElements>
    <a:clrScheme name="ANU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BE830E"/>
      </a:accent1>
      <a:accent2>
        <a:srgbClr val="DFC187"/>
      </a:accent2>
      <a:accent3>
        <a:srgbClr val="F5EDDE"/>
      </a:accent3>
      <a:accent4>
        <a:srgbClr val="BE4E0E"/>
      </a:accent4>
      <a:accent5>
        <a:srgbClr val="CB7352"/>
      </a:accent5>
      <a:accent6>
        <a:srgbClr val="F2DCD4"/>
      </a:accent6>
      <a:hlink>
        <a:srgbClr val="BE830E"/>
      </a:hlink>
      <a:folHlink>
        <a:srgbClr val="BE4E0E"/>
      </a:folHlink>
    </a:clrScheme>
    <a:fontScheme name="ANU">
      <a:majorFont>
        <a:latin typeface="Public Sans"/>
        <a:ea typeface=""/>
        <a:cs typeface=""/>
      </a:majorFont>
      <a:minorFont>
        <a:latin typeface="Public Sans Light"/>
        <a:ea typeface=""/>
        <a:cs typeface="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ANU Light" id="{D6110B67-1046-5445-B2D7-264C31C5A8B7}" vid="{3BC23ECF-AE84-C44D-AD25-3250A919A451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9A3DA97A81214880CE60EB934C1D87" ma:contentTypeVersion="12" ma:contentTypeDescription="Create a new document." ma:contentTypeScope="" ma:versionID="e8939f68601b103c1dc934daa3e73943">
  <xsd:schema xmlns:xsd="http://www.w3.org/2001/XMLSchema" xmlns:xs="http://www.w3.org/2001/XMLSchema" xmlns:p="http://schemas.microsoft.com/office/2006/metadata/properties" xmlns:ns2="39e15ce2-c4f1-48f0-96e6-aba07bb3c5b3" xmlns:ns3="979f9313-9035-4a36-a79e-131bc1f41e78" targetNamespace="http://schemas.microsoft.com/office/2006/metadata/properties" ma:root="true" ma:fieldsID="786a23d8f51393d7375988a625fdcce8" ns2:_="" ns3:_="">
    <xsd:import namespace="39e15ce2-c4f1-48f0-96e6-aba07bb3c5b3"/>
    <xsd:import namespace="979f9313-9035-4a36-a79e-131bc1f41e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e15ce2-c4f1-48f0-96e6-aba07bb3c5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9f9313-9035-4a36-a79e-131bc1f41e78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CCB0256-7793-4B93-B552-96F9B8E61DF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2F04E3E-5943-457F-87A3-DAF18B702B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e15ce2-c4f1-48f0-96e6-aba07bb3c5b3"/>
    <ds:schemaRef ds:uri="979f9313-9035-4a36-a79e-131bc1f41e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BD22F12-2BEE-384F-B04C-498DF2DF8C9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F3E1FCC-0FF7-4C46-A1C1-4A9F9880932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Assignment template.dotx</Template>
  <TotalTime>98</TotalTime>
  <Pages>1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Simmons</dc:creator>
  <cp:keywords/>
  <dc:description/>
  <cp:lastModifiedBy>Brian Ma</cp:lastModifiedBy>
  <cp:revision>17</cp:revision>
  <cp:lastPrinted>2021-03-01T18:20:00Z</cp:lastPrinted>
  <dcterms:created xsi:type="dcterms:W3CDTF">2025-03-11T06:51:00Z</dcterms:created>
  <dcterms:modified xsi:type="dcterms:W3CDTF">2025-05-07T03:47:00Z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0x010100A69A3DA97A81214880CE60EB934C1D87</vt:lpwstr>
  </property>
</Properties>
</file>