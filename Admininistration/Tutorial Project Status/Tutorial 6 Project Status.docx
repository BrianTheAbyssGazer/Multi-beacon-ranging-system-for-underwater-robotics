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right" w:tblpY="-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095169" w14:paraId="3270CE8E" w14:textId="77777777" w:rsidTr="00095169">
        <w:trPr>
          <w:trHeight w:val="283"/>
        </w:trPr>
        <w:tc>
          <w:tcPr>
            <w:tcW w:w="2268" w:type="dxa"/>
            <w:shd w:val="clear" w:color="auto" w:fill="F5EDDE" w:themeFill="accent3"/>
          </w:tcPr>
          <w:p w14:paraId="00ED80BF" w14:textId="77777777" w:rsidR="00095169" w:rsidRPr="00AB11F8" w:rsidRDefault="00095169" w:rsidP="00095169">
            <w:pPr>
              <w:jc w:val="center"/>
              <w:rPr>
                <w:b/>
                <w:bCs/>
                <w:noProof/>
              </w:rPr>
            </w:pPr>
            <w:r w:rsidRPr="00AB11F8">
              <w:rPr>
                <w:b/>
                <w:bCs/>
                <w:noProof/>
              </w:rPr>
              <w:t>Status</w:t>
            </w:r>
            <w:r>
              <w:rPr>
                <w:b/>
                <w:bCs/>
                <w:noProof/>
              </w:rPr>
              <w:t xml:space="preserve"> Key</w:t>
            </w:r>
          </w:p>
        </w:tc>
      </w:tr>
      <w:tr w:rsidR="00095169" w14:paraId="1B29882F" w14:textId="77777777" w:rsidTr="00095169">
        <w:trPr>
          <w:trHeight w:val="283"/>
        </w:trPr>
        <w:tc>
          <w:tcPr>
            <w:tcW w:w="2268" w:type="dxa"/>
          </w:tcPr>
          <w:p w14:paraId="2CB0F165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0F7398" wp14:editId="3ED273BF">
                      <wp:simplePos x="0" y="0"/>
                      <wp:positionH relativeFrom="column">
                        <wp:posOffset>1024559</wp:posOffset>
                      </wp:positionH>
                      <wp:positionV relativeFrom="paragraph">
                        <wp:posOffset>24765</wp:posOffset>
                      </wp:positionV>
                      <wp:extent cx="218661" cy="198783"/>
                      <wp:effectExtent l="0" t="0" r="10160" b="107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5944AE" id="Oval 1" o:spid="_x0000_s1026" style="position:absolute;margin-left:80.65pt;margin-top:1.95pt;width:17.2pt;height:1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" fillcolor="#00b050" strokecolor="#00b050" strokeweight="1pt">
                      <v:stroke joinstyle="miter"/>
                    </v:oval>
                  </w:pict>
                </mc:Fallback>
              </mc:AlternateContent>
            </w:r>
            <w:r>
              <w:t>On track</w:t>
            </w:r>
          </w:p>
        </w:tc>
      </w:tr>
      <w:tr w:rsidR="00095169" w14:paraId="577F7E9F" w14:textId="77777777" w:rsidTr="00095169">
        <w:trPr>
          <w:trHeight w:val="283"/>
        </w:trPr>
        <w:tc>
          <w:tcPr>
            <w:tcW w:w="2268" w:type="dxa"/>
          </w:tcPr>
          <w:p w14:paraId="235A3A68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AAF4506" wp14:editId="20F7BA78">
                      <wp:simplePos x="0" y="0"/>
                      <wp:positionH relativeFrom="column">
                        <wp:posOffset>1019506</wp:posOffset>
                      </wp:positionH>
                      <wp:positionV relativeFrom="paragraph">
                        <wp:posOffset>24544</wp:posOffset>
                      </wp:positionV>
                      <wp:extent cx="218661" cy="198783"/>
                      <wp:effectExtent l="0" t="0" r="10160" b="107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5AD22D" id="Oval 2" o:spid="_x0000_s1026" style="position:absolute;margin-left:80.3pt;margin-top:1.95pt;width:17.2pt;height:15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t>Potential risk</w:t>
            </w:r>
          </w:p>
        </w:tc>
      </w:tr>
      <w:tr w:rsidR="00095169" w14:paraId="41442A16" w14:textId="77777777" w:rsidTr="00095169">
        <w:trPr>
          <w:trHeight w:val="283"/>
        </w:trPr>
        <w:tc>
          <w:tcPr>
            <w:tcW w:w="2268" w:type="dxa"/>
          </w:tcPr>
          <w:p w14:paraId="5129879B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AB9456A" wp14:editId="10A8D9B7">
                      <wp:simplePos x="0" y="0"/>
                      <wp:positionH relativeFrom="column">
                        <wp:posOffset>1019313</wp:posOffset>
                      </wp:positionH>
                      <wp:positionV relativeFrom="paragraph">
                        <wp:posOffset>27277</wp:posOffset>
                      </wp:positionV>
                      <wp:extent cx="218661" cy="198783"/>
                      <wp:effectExtent l="0" t="0" r="10160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C91DF8" id="Oval 3" o:spid="_x0000_s1026" style="position:absolute;margin-left:80.25pt;margin-top:2.15pt;width:17.2pt;height:15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t>Roadblock</w:t>
            </w:r>
          </w:p>
        </w:tc>
      </w:tr>
    </w:tbl>
    <w:p w14:paraId="6A2D0FC1" w14:textId="16EC3CDC" w:rsidR="00C26273" w:rsidRDefault="00DC15CE" w:rsidP="00965193">
      <w:pPr>
        <w:pStyle w:val="Title"/>
        <w:spacing w:after="0"/>
      </w:pPr>
      <w:r>
        <w:t>Project Name</w:t>
      </w:r>
      <w:r w:rsidR="00E50D4B">
        <w:t xml:space="preserve"> -Client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1418"/>
        <w:gridCol w:w="8618"/>
      </w:tblGrid>
      <w:tr w:rsidR="00A83049" w14:paraId="73FCD5FA" w14:textId="77777777" w:rsidTr="001468B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CC2ED" w14:textId="34F3457B" w:rsidR="00A83049" w:rsidRDefault="00A83049" w:rsidP="00713158">
            <w:pPr>
              <w:rPr>
                <w:lang w:eastAsia="zh-CN"/>
              </w:rPr>
            </w:pPr>
            <w:r w:rsidRPr="001468BA">
              <w:rPr>
                <w:b/>
                <w:bCs/>
              </w:rPr>
              <w:t>Date</w:t>
            </w:r>
            <w:r>
              <w:t>:</w:t>
            </w:r>
            <w:r w:rsidR="003402E3">
              <w:t xml:space="preserve"> </w:t>
            </w:r>
            <w:r w:rsidR="003E4D45">
              <w:rPr>
                <w:rFonts w:hint="eastAsia"/>
                <w:lang w:eastAsia="zh-CN"/>
              </w:rPr>
              <w:t>1</w:t>
            </w:r>
            <w:r w:rsidR="00396F44">
              <w:rPr>
                <w:lang w:eastAsia="zh-CN"/>
              </w:rPr>
              <w:t>6</w:t>
            </w:r>
            <w:r w:rsidR="003402E3">
              <w:t>/</w:t>
            </w:r>
            <w:r w:rsidR="003E4D45">
              <w:rPr>
                <w:rFonts w:hint="eastAsia"/>
                <w:lang w:eastAsia="zh-CN"/>
              </w:rPr>
              <w:t>0</w:t>
            </w:r>
            <w:r w:rsidR="00396F44">
              <w:rPr>
                <w:lang w:eastAsia="zh-CN"/>
              </w:rPr>
              <w:t>4</w:t>
            </w:r>
            <w:r w:rsidR="003402E3">
              <w:t>/</w:t>
            </w:r>
            <w:r w:rsidR="003E4D45">
              <w:rPr>
                <w:rFonts w:hint="eastAsia"/>
                <w:lang w:eastAsia="zh-CN"/>
              </w:rPr>
              <w:t>2025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21EE2F4" w14:textId="6FE7AF67" w:rsidR="00A83049" w:rsidRDefault="00A83049" w:rsidP="00713158">
            <w:pPr>
              <w:rPr>
                <w:lang w:eastAsia="zh-CN"/>
              </w:rPr>
            </w:pPr>
            <w:r w:rsidRPr="001468BA">
              <w:rPr>
                <w:b/>
                <w:bCs/>
              </w:rPr>
              <w:t>Week</w:t>
            </w:r>
            <w:r>
              <w:t>:</w:t>
            </w:r>
            <w:r w:rsidR="003402E3">
              <w:t xml:space="preserve"> week </w:t>
            </w:r>
            <w:r w:rsidR="00396F44"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83AFF4" w14:textId="77777777" w:rsidR="00A83049" w:rsidRDefault="00A83049" w:rsidP="00713158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45F57100" w14:textId="2124FB9E" w:rsidR="00A83049" w:rsidRPr="003E4D45" w:rsidRDefault="00A83049" w:rsidP="00713158">
            <w:pPr>
              <w:rPr>
                <w:rFonts w:eastAsiaTheme="minorEastAsia"/>
                <w:lang w:eastAsia="zh-CN"/>
              </w:rPr>
            </w:pPr>
            <w:r w:rsidRPr="001468BA">
              <w:rPr>
                <w:b/>
                <w:bCs/>
              </w:rPr>
              <w:t>Presenter</w:t>
            </w:r>
            <w:r>
              <w:t>:</w:t>
            </w:r>
            <w:r w:rsidR="001468BA">
              <w:t xml:space="preserve"> </w:t>
            </w:r>
            <w:r w:rsidR="003E4D45">
              <w:rPr>
                <w:rFonts w:asciiTheme="minorEastAsia" w:eastAsiaTheme="minorEastAsia" w:hAnsiTheme="minorEastAsia" w:hint="eastAsia"/>
                <w:lang w:eastAsia="zh-CN"/>
              </w:rPr>
              <w:t>Brian</w:t>
            </w:r>
            <w:r w:rsidR="003E4D45">
              <w:rPr>
                <w:rFonts w:eastAsiaTheme="minorEastAsia" w:hint="eastAsia"/>
                <w:lang w:eastAsia="zh-CN"/>
              </w:rPr>
              <w:t xml:space="preserve"> Ma</w:t>
            </w:r>
          </w:p>
        </w:tc>
      </w:tr>
      <w:tr w:rsidR="00A83049" w14:paraId="7453CAFB" w14:textId="77777777" w:rsidTr="001468BA">
        <w:trPr>
          <w:trHeight w:val="694"/>
        </w:trPr>
        <w:tc>
          <w:tcPr>
            <w:tcW w:w="2410" w:type="dxa"/>
            <w:shd w:val="clear" w:color="auto" w:fill="F5EDDE" w:themeFill="accent3"/>
          </w:tcPr>
          <w:p w14:paraId="55AA2626" w14:textId="6C0A0319" w:rsidR="00A83049" w:rsidRPr="0057212E" w:rsidRDefault="00A83049" w:rsidP="00713158">
            <w:pPr>
              <w:rPr>
                <w:b/>
                <w:bCs/>
              </w:rPr>
            </w:pP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Overall</w:t>
            </w:r>
            <w:r w:rsidR="001468BA"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 xml:space="preserve"> </w:t>
            </w:r>
            <w:r w:rsidR="00931DCB">
              <w:rPr>
                <w:b/>
                <w:bCs/>
                <w:sz w:val="28"/>
                <w:szCs w:val="36"/>
                <w:shd w:val="clear" w:color="auto" w:fill="F5EDDE" w:themeFill="accent3"/>
              </w:rPr>
              <w:t>S</w:t>
            </w: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tatus</w:t>
            </w:r>
          </w:p>
        </w:tc>
        <w:tc>
          <w:tcPr>
            <w:tcW w:w="2126" w:type="dxa"/>
            <w:shd w:val="clear" w:color="auto" w:fill="00B050"/>
          </w:tcPr>
          <w:p w14:paraId="7B865691" w14:textId="0CC50E0F" w:rsidR="00A83049" w:rsidRDefault="00A83049" w:rsidP="00713158">
            <w:r>
              <w:t>On track</w:t>
            </w:r>
          </w:p>
        </w:tc>
        <w:tc>
          <w:tcPr>
            <w:tcW w:w="1418" w:type="dxa"/>
            <w:shd w:val="clear" w:color="auto" w:fill="F5EDDE" w:themeFill="accent3"/>
          </w:tcPr>
          <w:p w14:paraId="3EFC5B4C" w14:textId="10B5B878" w:rsidR="00A83049" w:rsidRPr="00485574" w:rsidRDefault="00A83049" w:rsidP="00713158">
            <w:pPr>
              <w:rPr>
                <w:b/>
                <w:bCs/>
              </w:rPr>
            </w:pPr>
            <w:r w:rsidRPr="00485574">
              <w:rPr>
                <w:b/>
                <w:bCs/>
              </w:rPr>
              <w:t>Su</w:t>
            </w:r>
            <w:r w:rsidRPr="008F6926">
              <w:rPr>
                <w:b/>
                <w:bCs/>
                <w:shd w:val="clear" w:color="auto" w:fill="F5EDDE" w:themeFill="accent3"/>
              </w:rPr>
              <w:t>mmary</w:t>
            </w:r>
          </w:p>
        </w:tc>
        <w:tc>
          <w:tcPr>
            <w:tcW w:w="8618" w:type="dxa"/>
            <w:shd w:val="clear" w:color="auto" w:fill="auto"/>
          </w:tcPr>
          <w:p w14:paraId="6BB405EA" w14:textId="529A7866" w:rsidR="00A83049" w:rsidRDefault="00883B0F" w:rsidP="00713158">
            <w:r>
              <w:t>We are trying to recreate the distance measurement experiment.</w:t>
            </w:r>
          </w:p>
        </w:tc>
      </w:tr>
      <w:tr w:rsidR="00AF25D3" w14:paraId="308FDD1E" w14:textId="77777777" w:rsidTr="7121A108">
        <w:trPr>
          <w:trHeight w:val="421"/>
        </w:trPr>
        <w:tc>
          <w:tcPr>
            <w:tcW w:w="14572" w:type="dxa"/>
            <w:gridSpan w:val="4"/>
            <w:shd w:val="clear" w:color="auto" w:fill="F5EDDE" w:themeFill="accent3"/>
          </w:tcPr>
          <w:p w14:paraId="1AC5C7D4" w14:textId="543DAC83" w:rsidR="00AF25D3" w:rsidRPr="00485574" w:rsidRDefault="00AF25D3" w:rsidP="00485574">
            <w:pPr>
              <w:jc w:val="center"/>
              <w:rPr>
                <w:b/>
                <w:bCs/>
              </w:rPr>
            </w:pPr>
            <w:r w:rsidRPr="00485574">
              <w:rPr>
                <w:b/>
                <w:bCs/>
              </w:rPr>
              <w:t>Project Components</w:t>
            </w:r>
          </w:p>
        </w:tc>
      </w:tr>
      <w:tr w:rsidR="00AF25D3" w14:paraId="634A8850" w14:textId="77777777" w:rsidTr="001468BA">
        <w:trPr>
          <w:trHeight w:val="421"/>
        </w:trPr>
        <w:tc>
          <w:tcPr>
            <w:tcW w:w="2410" w:type="dxa"/>
            <w:shd w:val="clear" w:color="auto" w:fill="F5EDDE" w:themeFill="accent3"/>
          </w:tcPr>
          <w:p w14:paraId="1C0D808F" w14:textId="0B7975A4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Component</w:t>
            </w:r>
          </w:p>
        </w:tc>
        <w:tc>
          <w:tcPr>
            <w:tcW w:w="2126" w:type="dxa"/>
            <w:shd w:val="clear" w:color="auto" w:fill="F5EDDE" w:themeFill="accent3"/>
          </w:tcPr>
          <w:p w14:paraId="4D09A672" w14:textId="7D351FED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Status</w:t>
            </w:r>
          </w:p>
        </w:tc>
        <w:tc>
          <w:tcPr>
            <w:tcW w:w="1418" w:type="dxa"/>
            <w:shd w:val="clear" w:color="auto" w:fill="F5EDDE" w:themeFill="accent3"/>
          </w:tcPr>
          <w:p w14:paraId="06433B9C" w14:textId="3CFF1B56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Owner</w:t>
            </w:r>
          </w:p>
        </w:tc>
        <w:tc>
          <w:tcPr>
            <w:tcW w:w="8618" w:type="dxa"/>
            <w:shd w:val="clear" w:color="auto" w:fill="F5EDDE" w:themeFill="accent3"/>
          </w:tcPr>
          <w:p w14:paraId="5C527B21" w14:textId="3F87A174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Notes</w:t>
            </w:r>
          </w:p>
        </w:tc>
      </w:tr>
      <w:tr w:rsidR="002E6DB9" w14:paraId="33B92777" w14:textId="77777777" w:rsidTr="003E4D45">
        <w:trPr>
          <w:trHeight w:val="421"/>
        </w:trPr>
        <w:tc>
          <w:tcPr>
            <w:tcW w:w="2410" w:type="dxa"/>
          </w:tcPr>
          <w:p w14:paraId="552480A5" w14:textId="06E64127" w:rsidR="002E6DB9" w:rsidRDefault="002E6DB9" w:rsidP="00713158">
            <w:r>
              <w:t>Scope</w:t>
            </w:r>
          </w:p>
        </w:tc>
        <w:tc>
          <w:tcPr>
            <w:tcW w:w="2126" w:type="dxa"/>
            <w:shd w:val="clear" w:color="auto" w:fill="00B050"/>
          </w:tcPr>
          <w:p w14:paraId="746822EA" w14:textId="448A1371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5A105734" w14:textId="3BE5B69B" w:rsidR="002E6DB9" w:rsidRDefault="00396F44" w:rsidP="00713158">
            <w:r>
              <w:t>Brian Ma</w:t>
            </w:r>
          </w:p>
        </w:tc>
        <w:tc>
          <w:tcPr>
            <w:tcW w:w="8618" w:type="dxa"/>
            <w:shd w:val="clear" w:color="auto" w:fill="auto"/>
          </w:tcPr>
          <w:p w14:paraId="3FEE4AD2" w14:textId="2A07D9B1" w:rsidR="002E6DB9" w:rsidRDefault="00396F44" w:rsidP="00713158">
            <w:r>
              <w:t>The scope of the project changed in the meeting in week 6 with clients</w:t>
            </w:r>
          </w:p>
        </w:tc>
      </w:tr>
      <w:tr w:rsidR="002E6DB9" w14:paraId="31F7A75A" w14:textId="77777777" w:rsidTr="00396F44">
        <w:trPr>
          <w:trHeight w:val="421"/>
        </w:trPr>
        <w:tc>
          <w:tcPr>
            <w:tcW w:w="2410" w:type="dxa"/>
          </w:tcPr>
          <w:p w14:paraId="4608283D" w14:textId="6C3FF2C0" w:rsidR="002E6DB9" w:rsidRDefault="00AB11F8" w:rsidP="00713158">
            <w:r>
              <w:t>Resources</w:t>
            </w:r>
          </w:p>
        </w:tc>
        <w:tc>
          <w:tcPr>
            <w:tcW w:w="2126" w:type="dxa"/>
            <w:shd w:val="clear" w:color="auto" w:fill="FFC000"/>
          </w:tcPr>
          <w:p w14:paraId="41FC7F41" w14:textId="0018AF72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0EAACB51" w14:textId="343A8A83" w:rsidR="002E6DB9" w:rsidRDefault="00396F44" w:rsidP="00713158">
            <w:r>
              <w:t>Yoyo Lam</w:t>
            </w:r>
          </w:p>
        </w:tc>
        <w:tc>
          <w:tcPr>
            <w:tcW w:w="8618" w:type="dxa"/>
            <w:shd w:val="clear" w:color="auto" w:fill="auto"/>
          </w:tcPr>
          <w:p w14:paraId="494688B7" w14:textId="495649AF" w:rsidR="002E6DB9" w:rsidRDefault="00396F44" w:rsidP="00713158">
            <w:r>
              <w:t>We are acquiring additional hardware support from clients.</w:t>
            </w:r>
          </w:p>
        </w:tc>
      </w:tr>
      <w:tr w:rsidR="002E6DB9" w14:paraId="19BEBA60" w14:textId="77777777" w:rsidTr="000E2683">
        <w:trPr>
          <w:trHeight w:val="421"/>
        </w:trPr>
        <w:tc>
          <w:tcPr>
            <w:tcW w:w="2410" w:type="dxa"/>
          </w:tcPr>
          <w:p w14:paraId="044240A0" w14:textId="0B4EE972" w:rsidR="002E6DB9" w:rsidRDefault="00931DCB" w:rsidP="00713158">
            <w:r>
              <w:t>Schedule</w:t>
            </w:r>
          </w:p>
        </w:tc>
        <w:tc>
          <w:tcPr>
            <w:tcW w:w="2126" w:type="dxa"/>
            <w:shd w:val="clear" w:color="auto" w:fill="FFC000"/>
          </w:tcPr>
          <w:p w14:paraId="7CB5DFE3" w14:textId="4E0F5046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685AF648" w14:textId="052F2E8C" w:rsidR="002E6DB9" w:rsidRDefault="00396F44" w:rsidP="00713158">
            <w:r>
              <w:t>Yoyo Lam</w:t>
            </w:r>
            <w:r w:rsidR="000E2683">
              <w:t xml:space="preserve">, </w:t>
            </w:r>
            <w:r w:rsidR="000E2683">
              <w:t>Brian Ma</w:t>
            </w:r>
          </w:p>
        </w:tc>
        <w:tc>
          <w:tcPr>
            <w:tcW w:w="8618" w:type="dxa"/>
            <w:shd w:val="clear" w:color="auto" w:fill="auto"/>
          </w:tcPr>
          <w:p w14:paraId="04A71AE0" w14:textId="7F9CA5E3" w:rsidR="002E6DB9" w:rsidRDefault="000E2683" w:rsidP="00713158">
            <w:r>
              <w:t>System engineering documentation is a bit behind schedule. Technical development can be slowed down by testing pipeline.</w:t>
            </w:r>
          </w:p>
        </w:tc>
      </w:tr>
      <w:tr w:rsidR="002E6DB9" w14:paraId="5F6F693E" w14:textId="77777777" w:rsidTr="003E4D45">
        <w:trPr>
          <w:trHeight w:val="421"/>
        </w:trPr>
        <w:tc>
          <w:tcPr>
            <w:tcW w:w="2410" w:type="dxa"/>
          </w:tcPr>
          <w:p w14:paraId="7D853D69" w14:textId="1F5483D9" w:rsidR="002E6DB9" w:rsidRDefault="00D92536" w:rsidP="00713158">
            <w:r>
              <w:t>Risks</w:t>
            </w:r>
          </w:p>
        </w:tc>
        <w:tc>
          <w:tcPr>
            <w:tcW w:w="2126" w:type="dxa"/>
            <w:shd w:val="clear" w:color="auto" w:fill="00B050"/>
          </w:tcPr>
          <w:p w14:paraId="7B91CE1E" w14:textId="4C06C016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239D412C" w14:textId="1FE02D3F" w:rsidR="002E6DB9" w:rsidRDefault="00396F44" w:rsidP="00713158">
            <w:proofErr w:type="spellStart"/>
            <w:r>
              <w:t>Xingyu</w:t>
            </w:r>
            <w:proofErr w:type="spellEnd"/>
            <w:r>
              <w:t xml:space="preserve"> Luan</w:t>
            </w:r>
          </w:p>
        </w:tc>
        <w:tc>
          <w:tcPr>
            <w:tcW w:w="8618" w:type="dxa"/>
            <w:shd w:val="clear" w:color="auto" w:fill="auto"/>
          </w:tcPr>
          <w:p w14:paraId="62D9FA97" w14:textId="72011C28" w:rsidR="002E6DB9" w:rsidRDefault="00396F44" w:rsidP="00713158">
            <w:r>
              <w:t>The documentation of decisions and potential risks are ongoing.</w:t>
            </w:r>
          </w:p>
        </w:tc>
      </w:tr>
      <w:tr w:rsidR="00D92536" w14:paraId="66373DBD" w14:textId="77777777" w:rsidTr="00396F44">
        <w:trPr>
          <w:trHeight w:val="421"/>
        </w:trPr>
        <w:tc>
          <w:tcPr>
            <w:tcW w:w="2410" w:type="dxa"/>
          </w:tcPr>
          <w:p w14:paraId="12C67C94" w14:textId="2FCA0328" w:rsidR="00D92536" w:rsidRDefault="00396F44" w:rsidP="00713158">
            <w:r>
              <w:t>Simulated test pipeline</w:t>
            </w:r>
          </w:p>
        </w:tc>
        <w:tc>
          <w:tcPr>
            <w:tcW w:w="2126" w:type="dxa"/>
            <w:shd w:val="clear" w:color="auto" w:fill="FFC000"/>
          </w:tcPr>
          <w:p w14:paraId="63A5FEEC" w14:textId="50833224" w:rsidR="00D92536" w:rsidRDefault="00396F44" w:rsidP="00713158">
            <w:r>
              <w:t>Potential risk</w:t>
            </w:r>
          </w:p>
        </w:tc>
        <w:tc>
          <w:tcPr>
            <w:tcW w:w="1418" w:type="dxa"/>
          </w:tcPr>
          <w:p w14:paraId="723196AC" w14:textId="0FB72B46" w:rsidR="00D92536" w:rsidRDefault="00396F44" w:rsidP="00713158">
            <w:r>
              <w:t>Yoyo Lam</w:t>
            </w:r>
          </w:p>
        </w:tc>
        <w:tc>
          <w:tcPr>
            <w:tcW w:w="8618" w:type="dxa"/>
            <w:shd w:val="clear" w:color="auto" w:fill="auto"/>
          </w:tcPr>
          <w:p w14:paraId="736E36BF" w14:textId="5994AA62" w:rsidR="00D92536" w:rsidRDefault="00535339" w:rsidP="00713158">
            <w:r>
              <w:t>The time for setting up the test pipeline is unpredictable.</w:t>
            </w:r>
          </w:p>
        </w:tc>
      </w:tr>
    </w:tbl>
    <w:p w14:paraId="3B625682" w14:textId="40C7FEC8" w:rsidR="00713158" w:rsidRDefault="0074404B" w:rsidP="0074404B">
      <w:pPr>
        <w:pStyle w:val="Heading1"/>
        <w:spacing w:before="0"/>
      </w:pPr>
      <w:r>
        <w:t>Progress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2"/>
        <w:gridCol w:w="1800"/>
        <w:gridCol w:w="5467"/>
        <w:gridCol w:w="1803"/>
      </w:tblGrid>
      <w:tr w:rsidR="00911395" w14:paraId="0FEABB7F" w14:textId="53AD06C5" w:rsidTr="00535339">
        <w:tc>
          <w:tcPr>
            <w:tcW w:w="5492" w:type="dxa"/>
            <w:shd w:val="clear" w:color="auto" w:fill="F5EDDE" w:themeFill="accent3"/>
          </w:tcPr>
          <w:p w14:paraId="72C8CA49" w14:textId="6377A999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Completed this week</w:t>
            </w:r>
            <w:r>
              <w:rPr>
                <w:b/>
                <w:bCs/>
              </w:rPr>
              <w:t xml:space="preserve"> incl. owner</w:t>
            </w:r>
          </w:p>
        </w:tc>
        <w:tc>
          <w:tcPr>
            <w:tcW w:w="1800" w:type="dxa"/>
            <w:shd w:val="clear" w:color="auto" w:fill="F5EDDE" w:themeFill="accent3"/>
          </w:tcPr>
          <w:p w14:paraId="2FF42C18" w14:textId="09A3D53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5467" w:type="dxa"/>
            <w:shd w:val="clear" w:color="auto" w:fill="F5EDDE" w:themeFill="accent3"/>
          </w:tcPr>
          <w:p w14:paraId="1C053C65" w14:textId="275EEEEB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Planned for next week</w:t>
            </w:r>
          </w:p>
        </w:tc>
        <w:tc>
          <w:tcPr>
            <w:tcW w:w="1803" w:type="dxa"/>
            <w:shd w:val="clear" w:color="auto" w:fill="F5EDDE" w:themeFill="accent3"/>
          </w:tcPr>
          <w:p w14:paraId="2FE98A2F" w14:textId="3D7A69C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911395" w14:paraId="7CA6E2F9" w14:textId="1B1CC5EA" w:rsidTr="00535339">
        <w:tc>
          <w:tcPr>
            <w:tcW w:w="5492" w:type="dxa"/>
          </w:tcPr>
          <w:p w14:paraId="3B27B195" w14:textId="21F8C56E" w:rsidR="00911395" w:rsidRDefault="00396F44" w:rsidP="007440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Source code modification, adding data packet to transmission protocol. </w:t>
            </w:r>
          </w:p>
        </w:tc>
        <w:tc>
          <w:tcPr>
            <w:tcW w:w="1800" w:type="dxa"/>
          </w:tcPr>
          <w:p w14:paraId="1F70639F" w14:textId="76AF0D37" w:rsidR="00911395" w:rsidRDefault="00396F44" w:rsidP="0074404B">
            <w:r>
              <w:t>Brian Ma</w:t>
            </w:r>
          </w:p>
        </w:tc>
        <w:tc>
          <w:tcPr>
            <w:tcW w:w="5467" w:type="dxa"/>
          </w:tcPr>
          <w:p w14:paraId="7CD46EAD" w14:textId="30A0C544" w:rsidR="00911395" w:rsidRDefault="00535339" w:rsidP="0074404B">
            <w:r>
              <w:t>Look into potential phase keying method.</w:t>
            </w:r>
          </w:p>
        </w:tc>
        <w:tc>
          <w:tcPr>
            <w:tcW w:w="1803" w:type="dxa"/>
          </w:tcPr>
          <w:p w14:paraId="39E16BBD" w14:textId="3A0022F4" w:rsidR="00911395" w:rsidRDefault="00535339" w:rsidP="0074404B">
            <w:r>
              <w:t>Brian Ma</w:t>
            </w:r>
          </w:p>
        </w:tc>
      </w:tr>
      <w:tr w:rsidR="00911395" w14:paraId="4E0B78C8" w14:textId="77777777" w:rsidTr="00535339">
        <w:tc>
          <w:tcPr>
            <w:tcW w:w="5492" w:type="dxa"/>
          </w:tcPr>
          <w:p w14:paraId="2CD99709" w14:textId="0AD0F1DE" w:rsidR="00911395" w:rsidRDefault="00535339" w:rsidP="007440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Acquire additional </w:t>
            </w:r>
            <w:r>
              <w:t>nuclear (simulation) board</w:t>
            </w:r>
            <w:r>
              <w:t xml:space="preserve"> and run 1 to 1 communication test with 2 boards.</w:t>
            </w:r>
          </w:p>
        </w:tc>
        <w:tc>
          <w:tcPr>
            <w:tcW w:w="1800" w:type="dxa"/>
          </w:tcPr>
          <w:p w14:paraId="3283FED3" w14:textId="1B024553" w:rsidR="00911395" w:rsidRDefault="00804E17" w:rsidP="0074404B">
            <w:r>
              <w:t>Yoyo</w:t>
            </w:r>
            <w:r w:rsidR="0072267B">
              <w:t xml:space="preserve"> Lam</w:t>
            </w:r>
          </w:p>
        </w:tc>
        <w:tc>
          <w:tcPr>
            <w:tcW w:w="5467" w:type="dxa"/>
          </w:tcPr>
          <w:p w14:paraId="0CD3B43B" w14:textId="013F1E17" w:rsidR="00911395" w:rsidRDefault="00535339" w:rsidP="0074404B">
            <w:r>
              <w:t>Test the</w:t>
            </w:r>
            <w:r>
              <w:t xml:space="preserve"> data packet protocol on </w:t>
            </w:r>
            <w:r>
              <w:t>nuclear (simulation) board</w:t>
            </w:r>
            <w:r>
              <w:t>.</w:t>
            </w:r>
          </w:p>
        </w:tc>
        <w:tc>
          <w:tcPr>
            <w:tcW w:w="1803" w:type="dxa"/>
          </w:tcPr>
          <w:p w14:paraId="30B5EB2A" w14:textId="6EE6E831" w:rsidR="00911395" w:rsidRDefault="00535339" w:rsidP="0074404B">
            <w:r>
              <w:t>Yoyo Lam</w:t>
            </w:r>
          </w:p>
        </w:tc>
      </w:tr>
      <w:tr w:rsidR="00911395" w14:paraId="4F5F9D72" w14:textId="77777777" w:rsidTr="00535339">
        <w:tc>
          <w:tcPr>
            <w:tcW w:w="5492" w:type="dxa"/>
          </w:tcPr>
          <w:p w14:paraId="00B42548" w14:textId="68C8A31D" w:rsidR="00911395" w:rsidRPr="003E4D45" w:rsidRDefault="00535339" w:rsidP="0074404B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Decision making documentation</w:t>
            </w:r>
          </w:p>
        </w:tc>
        <w:tc>
          <w:tcPr>
            <w:tcW w:w="1800" w:type="dxa"/>
          </w:tcPr>
          <w:p w14:paraId="1A06E771" w14:textId="653F039E" w:rsidR="00911395" w:rsidRDefault="00535339" w:rsidP="0074404B">
            <w:proofErr w:type="spellStart"/>
            <w:r>
              <w:t>Xingyu</w:t>
            </w:r>
            <w:proofErr w:type="spellEnd"/>
            <w:r>
              <w:t xml:space="preserve"> Luan</w:t>
            </w:r>
          </w:p>
        </w:tc>
        <w:tc>
          <w:tcPr>
            <w:tcW w:w="5467" w:type="dxa"/>
          </w:tcPr>
          <w:p w14:paraId="15E99AF1" w14:textId="7C31A0AD" w:rsidR="00911395" w:rsidRDefault="00535339" w:rsidP="0074404B">
            <w:r>
              <w:t>Keep updating new decisions</w:t>
            </w:r>
          </w:p>
        </w:tc>
        <w:tc>
          <w:tcPr>
            <w:tcW w:w="1803" w:type="dxa"/>
          </w:tcPr>
          <w:p w14:paraId="3DE9DA11" w14:textId="0C3B7A7C" w:rsidR="00911395" w:rsidRDefault="00535339" w:rsidP="0074404B">
            <w:proofErr w:type="spellStart"/>
            <w:r>
              <w:t>Xingyu</w:t>
            </w:r>
            <w:proofErr w:type="spellEnd"/>
            <w:r>
              <w:t xml:space="preserve"> Luan</w:t>
            </w:r>
          </w:p>
        </w:tc>
      </w:tr>
      <w:tr w:rsidR="00911395" w14:paraId="0D976A03" w14:textId="77777777" w:rsidTr="00535339">
        <w:tc>
          <w:tcPr>
            <w:tcW w:w="5492" w:type="dxa"/>
          </w:tcPr>
          <w:p w14:paraId="60E1E77B" w14:textId="7B965AB7" w:rsidR="00911395" w:rsidRDefault="00535339" w:rsidP="0074404B">
            <w:r>
              <w:t>Feedback plan</w:t>
            </w:r>
            <w:r>
              <w:rPr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documentation</w:t>
            </w:r>
          </w:p>
        </w:tc>
        <w:tc>
          <w:tcPr>
            <w:tcW w:w="1800" w:type="dxa"/>
          </w:tcPr>
          <w:p w14:paraId="557A3E29" w14:textId="10C4B421" w:rsidR="00911395" w:rsidRDefault="00535339" w:rsidP="0074404B">
            <w:proofErr w:type="spellStart"/>
            <w:r>
              <w:t>Xingyu</w:t>
            </w:r>
            <w:proofErr w:type="spellEnd"/>
            <w:r>
              <w:t xml:space="preserve"> Luan</w:t>
            </w:r>
          </w:p>
        </w:tc>
        <w:tc>
          <w:tcPr>
            <w:tcW w:w="5467" w:type="dxa"/>
          </w:tcPr>
          <w:p w14:paraId="4DAF9AFD" w14:textId="2D426300" w:rsidR="00911395" w:rsidRDefault="00911395" w:rsidP="0074404B"/>
        </w:tc>
        <w:tc>
          <w:tcPr>
            <w:tcW w:w="1803" w:type="dxa"/>
          </w:tcPr>
          <w:p w14:paraId="64D9AB8F" w14:textId="66DCB6FD" w:rsidR="00911395" w:rsidRDefault="00911395" w:rsidP="0074404B"/>
        </w:tc>
      </w:tr>
      <w:tr w:rsidR="00911395" w14:paraId="7574FAD2" w14:textId="77777777" w:rsidTr="00535339">
        <w:tc>
          <w:tcPr>
            <w:tcW w:w="5492" w:type="dxa"/>
          </w:tcPr>
          <w:p w14:paraId="727E92DB" w14:textId="77777777" w:rsidR="00911395" w:rsidRDefault="00911395" w:rsidP="0074404B"/>
        </w:tc>
        <w:tc>
          <w:tcPr>
            <w:tcW w:w="1800" w:type="dxa"/>
          </w:tcPr>
          <w:p w14:paraId="7CD4E2A7" w14:textId="77777777" w:rsidR="00911395" w:rsidRDefault="00911395" w:rsidP="0074404B"/>
        </w:tc>
        <w:tc>
          <w:tcPr>
            <w:tcW w:w="5467" w:type="dxa"/>
          </w:tcPr>
          <w:p w14:paraId="0E080DB1" w14:textId="2BD4285B" w:rsidR="00911395" w:rsidRDefault="00535339" w:rsidP="0074404B">
            <w:r>
              <w:t>Finishing the conceptual design documentation</w:t>
            </w:r>
          </w:p>
        </w:tc>
        <w:tc>
          <w:tcPr>
            <w:tcW w:w="1803" w:type="dxa"/>
          </w:tcPr>
          <w:p w14:paraId="6601FDDD" w14:textId="5468916F" w:rsidR="00911395" w:rsidRDefault="0010707D" w:rsidP="0074404B">
            <w:r>
              <w:t>Xiang Peng, Yifan Wu, Xu Ben, Xinyu Qiao</w:t>
            </w:r>
          </w:p>
        </w:tc>
      </w:tr>
    </w:tbl>
    <w:p w14:paraId="24E90B2A" w14:textId="46362D41" w:rsidR="00450F78" w:rsidRDefault="00450F78" w:rsidP="00A128AC"/>
    <w:sectPr w:rsidR="00450F78" w:rsidSect="00DC15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0" w:orient="landscape"/>
      <w:pgMar w:top="851" w:right="1134" w:bottom="1134" w:left="1134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352F5" w14:textId="77777777" w:rsidR="00781366" w:rsidRDefault="00781366" w:rsidP="003B695F">
      <w:pPr>
        <w:spacing w:before="0" w:line="240" w:lineRule="auto"/>
      </w:pPr>
      <w:r>
        <w:separator/>
      </w:r>
    </w:p>
  </w:endnote>
  <w:endnote w:type="continuationSeparator" w:id="0">
    <w:p w14:paraId="0087D5BB" w14:textId="77777777" w:rsidR="00781366" w:rsidRDefault="00781366" w:rsidP="003B695F">
      <w:pPr>
        <w:spacing w:before="0" w:line="240" w:lineRule="auto"/>
      </w:pPr>
      <w:r>
        <w:continuationSeparator/>
      </w:r>
    </w:p>
  </w:endnote>
  <w:endnote w:type="continuationNotice" w:id="1">
    <w:p w14:paraId="206D9507" w14:textId="77777777" w:rsidR="00781366" w:rsidRDefault="0078136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altName w:val="Cambria"/>
    <w:charset w:val="00"/>
    <w:family w:val="auto"/>
    <w:pitch w:val="variable"/>
    <w:sig w:usb0="A00000FF" w:usb1="4000205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A51A1" w14:textId="77777777" w:rsidR="00BC255B" w:rsidRDefault="00BC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8D5F1" w14:textId="77777777" w:rsidR="0052259E" w:rsidRDefault="00000000" w:rsidP="00D065F4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187193924"/>
        <w:docPartObj>
          <w:docPartGallery w:val="Page Numbers (Bottom of Page)"/>
          <w:docPartUnique/>
        </w:docPartObj>
      </w:sdt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4</w:t>
        </w:r>
        <w:r w:rsidR="001910A0" w:rsidRPr="00631A09">
          <w:rPr>
            <w:noProof/>
          </w:rPr>
          <w:fldChar w:fldCharType="end"/>
        </w:r>
      </w:sdtContent>
    </w:sdt>
  </w:p>
  <w:p w14:paraId="0AB4680E" w14:textId="77777777" w:rsidR="0052259E" w:rsidRPr="00A84387" w:rsidRDefault="00F11EA2" w:rsidP="00A84387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5CA5E" w14:textId="596D10D9" w:rsidR="0052259E" w:rsidRPr="00FE3ED1" w:rsidRDefault="0052259E" w:rsidP="00FE3ED1">
    <w:pPr>
      <w:pStyle w:val="Footer"/>
      <w:spacing w:before="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25845" w14:textId="77777777" w:rsidR="00781366" w:rsidRDefault="00781366" w:rsidP="003B695F">
      <w:pPr>
        <w:spacing w:before="0" w:line="240" w:lineRule="auto"/>
      </w:pPr>
      <w:r>
        <w:separator/>
      </w:r>
    </w:p>
  </w:footnote>
  <w:footnote w:type="continuationSeparator" w:id="0">
    <w:p w14:paraId="1A09773C" w14:textId="77777777" w:rsidR="00781366" w:rsidRDefault="00781366" w:rsidP="003B695F">
      <w:pPr>
        <w:spacing w:before="0" w:line="240" w:lineRule="auto"/>
      </w:pPr>
      <w:r>
        <w:continuationSeparator/>
      </w:r>
    </w:p>
  </w:footnote>
  <w:footnote w:type="continuationNotice" w:id="1">
    <w:p w14:paraId="6134AEDA" w14:textId="77777777" w:rsidR="00781366" w:rsidRDefault="0078136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4270" w14:textId="77777777" w:rsidR="00BC255B" w:rsidRDefault="00BC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95927" w14:textId="77777777" w:rsidR="00EE6BC5" w:rsidRDefault="00740383">
    <w:pPr>
      <w:pStyle w:val="Header"/>
    </w:pPr>
    <w:r>
      <w:rPr>
        <w:noProof/>
        <w:lang w:eastAsia="en-AU"/>
      </w:rPr>
      <w:t>ENGN#### S# YYYY - Assignment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BB2D8" w14:textId="2837B265" w:rsidR="00F96D7F" w:rsidRDefault="006D5835" w:rsidP="00F96D7F">
    <w:pPr>
      <w:pStyle w:val="Heading5"/>
      <w:rPr>
        <w:lang w:val="en-US"/>
      </w:rPr>
    </w:pPr>
    <w:r w:rsidRPr="00085792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1B31D12" wp14:editId="02FF84AB">
          <wp:simplePos x="0" y="0"/>
          <wp:positionH relativeFrom="page">
            <wp:posOffset>-298173</wp:posOffset>
          </wp:positionH>
          <wp:positionV relativeFrom="page">
            <wp:align>top</wp:align>
          </wp:positionV>
          <wp:extent cx="1073131" cy="118275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U Word templa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398" r="85801" b="83524"/>
                  <a:stretch/>
                </pic:blipFill>
                <pic:spPr bwMode="auto">
                  <a:xfrm>
                    <a:off x="0" y="0"/>
                    <a:ext cx="1073131" cy="11827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383">
      <w:rPr>
        <w:lang w:val="en-US"/>
      </w:rPr>
      <w:t>ENGN</w:t>
    </w:r>
    <w:r w:rsidR="00BC255B">
      <w:rPr>
        <w:lang w:val="en-US"/>
      </w:rPr>
      <w:t>8170</w:t>
    </w:r>
    <w:r w:rsidR="00740383">
      <w:rPr>
        <w:lang w:val="en-US"/>
      </w:rPr>
      <w:t xml:space="preserve">   </w:t>
    </w:r>
    <w:r w:rsidR="00F96D7F">
      <w:rPr>
        <w:lang w:val="en-US"/>
      </w:rPr>
      <w:t>Project Status Report</w:t>
    </w:r>
    <w:r w:rsidR="00740383">
      <w:rPr>
        <w:lang w:val="en-US"/>
      </w:rPr>
      <w:t xml:space="preserve">   </w:t>
    </w:r>
  </w:p>
  <w:p w14:paraId="2C7A8FEF" w14:textId="34F06EE9" w:rsidR="00740383" w:rsidRPr="00F96D7F" w:rsidRDefault="00740383" w:rsidP="00F96D7F">
    <w:pPr>
      <w:pStyle w:val="Heading5"/>
      <w:rPr>
        <w:color w:val="auto"/>
        <w:lang w:val="en-US"/>
      </w:rPr>
    </w:pPr>
    <w:r w:rsidRPr="00F96D7F">
      <w:rPr>
        <w:color w:val="auto"/>
        <w:lang w:val="en-US"/>
      </w:rPr>
      <w:t>School of Engineering/ College of Engineering</w:t>
    </w:r>
    <w:r w:rsidR="00F96D7F" w:rsidRPr="00F96D7F">
      <w:rPr>
        <w:color w:val="auto"/>
        <w:lang w:val="en-US"/>
      </w:rPr>
      <w:t xml:space="preserve">, </w:t>
    </w:r>
    <w:r w:rsidRPr="00F96D7F">
      <w:rPr>
        <w:color w:val="auto"/>
        <w:lang w:val="en-US"/>
      </w:rPr>
      <w:t>Comput</w:t>
    </w:r>
    <w:r w:rsidR="00F96D7F" w:rsidRPr="00F96D7F">
      <w:rPr>
        <w:color w:val="auto"/>
        <w:lang w:val="en-US"/>
      </w:rPr>
      <w:t>ing &amp; Cybernetics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F33"/>
    <w:multiLevelType w:val="multilevel"/>
    <w:tmpl w:val="FA32F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E87E0E"/>
    <w:multiLevelType w:val="hybridMultilevel"/>
    <w:tmpl w:val="510EF4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B765D"/>
    <w:multiLevelType w:val="multilevel"/>
    <w:tmpl w:val="E06C4AD6"/>
    <w:lvl w:ilvl="0">
      <w:start w:val="1"/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112C6FCD"/>
    <w:multiLevelType w:val="multilevel"/>
    <w:tmpl w:val="0186B73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116B606E"/>
    <w:multiLevelType w:val="multilevel"/>
    <w:tmpl w:val="B3DEEB32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2CC00223"/>
    <w:multiLevelType w:val="multilevel"/>
    <w:tmpl w:val="8A4E6978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C230CA"/>
    <w:multiLevelType w:val="multilevel"/>
    <w:tmpl w:val="C12E8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CA4B68"/>
    <w:multiLevelType w:val="multilevel"/>
    <w:tmpl w:val="FFA2B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75636E"/>
    <w:multiLevelType w:val="multilevel"/>
    <w:tmpl w:val="27F4182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D692099"/>
    <w:multiLevelType w:val="multilevel"/>
    <w:tmpl w:val="735E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7E6998"/>
    <w:multiLevelType w:val="multilevel"/>
    <w:tmpl w:val="5D5284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0F47FFA"/>
    <w:multiLevelType w:val="multilevel"/>
    <w:tmpl w:val="9A3EE1F4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6296013"/>
    <w:multiLevelType w:val="multilevel"/>
    <w:tmpl w:val="B3DEEB32"/>
    <w:lvl w:ilvl="0"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46E7551A"/>
    <w:multiLevelType w:val="multilevel"/>
    <w:tmpl w:val="9E00F07A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50574ECE"/>
    <w:multiLevelType w:val="multilevel"/>
    <w:tmpl w:val="CBDAFE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0B168C"/>
    <w:multiLevelType w:val="hybridMultilevel"/>
    <w:tmpl w:val="708E9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4498"/>
    <w:multiLevelType w:val="multilevel"/>
    <w:tmpl w:val="3DEE27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36536C3"/>
    <w:multiLevelType w:val="multilevel"/>
    <w:tmpl w:val="2030511E"/>
    <w:lvl w:ilvl="0">
      <w:start w:val="1"/>
      <w:numFmt w:val="decimal"/>
      <w:pStyle w:val="Numberedsectionheading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32106A"/>
    <w:multiLevelType w:val="multilevel"/>
    <w:tmpl w:val="D8CEDE68"/>
    <w:lvl w:ilvl="0">
      <w:start w:val="1"/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8F473F9"/>
    <w:multiLevelType w:val="multilevel"/>
    <w:tmpl w:val="9426209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1650162293">
    <w:abstractNumId w:val="7"/>
  </w:num>
  <w:num w:numId="2" w16cid:durableId="897479263">
    <w:abstractNumId w:val="17"/>
  </w:num>
  <w:num w:numId="3" w16cid:durableId="546576561">
    <w:abstractNumId w:val="18"/>
  </w:num>
  <w:num w:numId="4" w16cid:durableId="1472793219">
    <w:abstractNumId w:val="2"/>
  </w:num>
  <w:num w:numId="5" w16cid:durableId="1955862186">
    <w:abstractNumId w:val="8"/>
  </w:num>
  <w:num w:numId="6" w16cid:durableId="896431224">
    <w:abstractNumId w:val="13"/>
  </w:num>
  <w:num w:numId="7" w16cid:durableId="1907260989">
    <w:abstractNumId w:val="3"/>
  </w:num>
  <w:num w:numId="8" w16cid:durableId="1486554661">
    <w:abstractNumId w:val="19"/>
  </w:num>
  <w:num w:numId="9" w16cid:durableId="782186245">
    <w:abstractNumId w:val="4"/>
  </w:num>
  <w:num w:numId="10" w16cid:durableId="1904173748">
    <w:abstractNumId w:val="5"/>
  </w:num>
  <w:num w:numId="11" w16cid:durableId="834800985">
    <w:abstractNumId w:val="10"/>
  </w:num>
  <w:num w:numId="12" w16cid:durableId="824933059">
    <w:abstractNumId w:val="16"/>
  </w:num>
  <w:num w:numId="13" w16cid:durableId="1407536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0864576">
    <w:abstractNumId w:val="9"/>
  </w:num>
  <w:num w:numId="15" w16cid:durableId="1456279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8909791">
    <w:abstractNumId w:val="6"/>
  </w:num>
  <w:num w:numId="17" w16cid:durableId="1386759767">
    <w:abstractNumId w:val="14"/>
  </w:num>
  <w:num w:numId="18" w16cid:durableId="267010074">
    <w:abstractNumId w:val="12"/>
  </w:num>
  <w:num w:numId="19" w16cid:durableId="207568998">
    <w:abstractNumId w:val="0"/>
  </w:num>
  <w:num w:numId="20" w16cid:durableId="998534446">
    <w:abstractNumId w:val="11"/>
  </w:num>
  <w:num w:numId="21" w16cid:durableId="1533955756">
    <w:abstractNumId w:val="15"/>
  </w:num>
  <w:num w:numId="22" w16cid:durableId="204721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81"/>
  <w:drawingGridVerticalSpacing w:val="181"/>
  <w:displayHorizontalDrawingGridEvery w:val="11"/>
  <w:displayVerticalDrawingGridEvery w:val="1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F"/>
    <w:rsid w:val="000006D6"/>
    <w:rsid w:val="0001036C"/>
    <w:rsid w:val="00017C77"/>
    <w:rsid w:val="000510F3"/>
    <w:rsid w:val="0006646D"/>
    <w:rsid w:val="00085792"/>
    <w:rsid w:val="00095169"/>
    <w:rsid w:val="000B1F1F"/>
    <w:rsid w:val="000B5187"/>
    <w:rsid w:val="000D14AB"/>
    <w:rsid w:val="000D14B3"/>
    <w:rsid w:val="000D74BB"/>
    <w:rsid w:val="000E2683"/>
    <w:rsid w:val="000F0032"/>
    <w:rsid w:val="00100FFA"/>
    <w:rsid w:val="0010707D"/>
    <w:rsid w:val="00134F72"/>
    <w:rsid w:val="001468BA"/>
    <w:rsid w:val="00147743"/>
    <w:rsid w:val="001525FB"/>
    <w:rsid w:val="00175402"/>
    <w:rsid w:val="001910A0"/>
    <w:rsid w:val="001C3390"/>
    <w:rsid w:val="001C4FE9"/>
    <w:rsid w:val="001D7D2F"/>
    <w:rsid w:val="001E43BA"/>
    <w:rsid w:val="001F3F7D"/>
    <w:rsid w:val="001F6A22"/>
    <w:rsid w:val="002000AD"/>
    <w:rsid w:val="00215FEC"/>
    <w:rsid w:val="00236170"/>
    <w:rsid w:val="00245D3F"/>
    <w:rsid w:val="002553A1"/>
    <w:rsid w:val="00256236"/>
    <w:rsid w:val="00270244"/>
    <w:rsid w:val="0027791E"/>
    <w:rsid w:val="002859B4"/>
    <w:rsid w:val="00290223"/>
    <w:rsid w:val="002954A0"/>
    <w:rsid w:val="002B1CEA"/>
    <w:rsid w:val="002B26CE"/>
    <w:rsid w:val="002B4176"/>
    <w:rsid w:val="002B65B7"/>
    <w:rsid w:val="002C21F8"/>
    <w:rsid w:val="002C3073"/>
    <w:rsid w:val="002E0336"/>
    <w:rsid w:val="002E6BFC"/>
    <w:rsid w:val="002E6DB9"/>
    <w:rsid w:val="00307469"/>
    <w:rsid w:val="00332E79"/>
    <w:rsid w:val="00337421"/>
    <w:rsid w:val="003402E3"/>
    <w:rsid w:val="0034495B"/>
    <w:rsid w:val="003572CC"/>
    <w:rsid w:val="00364936"/>
    <w:rsid w:val="00396F44"/>
    <w:rsid w:val="003A4775"/>
    <w:rsid w:val="003A707E"/>
    <w:rsid w:val="003B695F"/>
    <w:rsid w:val="003C2175"/>
    <w:rsid w:val="003C7E4A"/>
    <w:rsid w:val="003E4D45"/>
    <w:rsid w:val="003F797E"/>
    <w:rsid w:val="003F7B45"/>
    <w:rsid w:val="00413CD7"/>
    <w:rsid w:val="0041543B"/>
    <w:rsid w:val="00423FF5"/>
    <w:rsid w:val="00440B9D"/>
    <w:rsid w:val="00450F78"/>
    <w:rsid w:val="004769C5"/>
    <w:rsid w:val="00476E4C"/>
    <w:rsid w:val="00485574"/>
    <w:rsid w:val="00492BA9"/>
    <w:rsid w:val="004A5996"/>
    <w:rsid w:val="004C1F9F"/>
    <w:rsid w:val="004C7885"/>
    <w:rsid w:val="004C7AF2"/>
    <w:rsid w:val="004D126C"/>
    <w:rsid w:val="004D72BC"/>
    <w:rsid w:val="005135DB"/>
    <w:rsid w:val="00520293"/>
    <w:rsid w:val="0052259E"/>
    <w:rsid w:val="00524437"/>
    <w:rsid w:val="00535339"/>
    <w:rsid w:val="0053603D"/>
    <w:rsid w:val="00554296"/>
    <w:rsid w:val="0056042B"/>
    <w:rsid w:val="00565726"/>
    <w:rsid w:val="0057212E"/>
    <w:rsid w:val="005733C5"/>
    <w:rsid w:val="005831AA"/>
    <w:rsid w:val="0058680D"/>
    <w:rsid w:val="00590220"/>
    <w:rsid w:val="00595013"/>
    <w:rsid w:val="00595AA3"/>
    <w:rsid w:val="005B361A"/>
    <w:rsid w:val="005C1F1A"/>
    <w:rsid w:val="005C4590"/>
    <w:rsid w:val="006258E6"/>
    <w:rsid w:val="00627C04"/>
    <w:rsid w:val="006556E9"/>
    <w:rsid w:val="0068090F"/>
    <w:rsid w:val="006B25A8"/>
    <w:rsid w:val="006D5835"/>
    <w:rsid w:val="00700E73"/>
    <w:rsid w:val="00713158"/>
    <w:rsid w:val="00717B7F"/>
    <w:rsid w:val="00720662"/>
    <w:rsid w:val="007214B5"/>
    <w:rsid w:val="00721968"/>
    <w:rsid w:val="0072267B"/>
    <w:rsid w:val="00731518"/>
    <w:rsid w:val="00740383"/>
    <w:rsid w:val="00740552"/>
    <w:rsid w:val="0074404B"/>
    <w:rsid w:val="00755BA5"/>
    <w:rsid w:val="00760A52"/>
    <w:rsid w:val="007772EA"/>
    <w:rsid w:val="00781366"/>
    <w:rsid w:val="00794D3D"/>
    <w:rsid w:val="007C3211"/>
    <w:rsid w:val="007E4731"/>
    <w:rsid w:val="007F167D"/>
    <w:rsid w:val="00804B37"/>
    <w:rsid w:val="00804E17"/>
    <w:rsid w:val="00810F47"/>
    <w:rsid w:val="00824E72"/>
    <w:rsid w:val="00841C04"/>
    <w:rsid w:val="008611BF"/>
    <w:rsid w:val="00862800"/>
    <w:rsid w:val="00871D59"/>
    <w:rsid w:val="00883B0F"/>
    <w:rsid w:val="008855D1"/>
    <w:rsid w:val="008A3B4B"/>
    <w:rsid w:val="008F5432"/>
    <w:rsid w:val="008F6926"/>
    <w:rsid w:val="00911395"/>
    <w:rsid w:val="00915B8B"/>
    <w:rsid w:val="009202D8"/>
    <w:rsid w:val="00931DCB"/>
    <w:rsid w:val="00961CDE"/>
    <w:rsid w:val="00965193"/>
    <w:rsid w:val="00970993"/>
    <w:rsid w:val="00992962"/>
    <w:rsid w:val="009A249B"/>
    <w:rsid w:val="009B497F"/>
    <w:rsid w:val="009D1C3C"/>
    <w:rsid w:val="009E1207"/>
    <w:rsid w:val="009F4E83"/>
    <w:rsid w:val="00A04A35"/>
    <w:rsid w:val="00A0768C"/>
    <w:rsid w:val="00A128AC"/>
    <w:rsid w:val="00A16B65"/>
    <w:rsid w:val="00A24587"/>
    <w:rsid w:val="00A34505"/>
    <w:rsid w:val="00A3491C"/>
    <w:rsid w:val="00A4590B"/>
    <w:rsid w:val="00A55CAF"/>
    <w:rsid w:val="00A702B9"/>
    <w:rsid w:val="00A83049"/>
    <w:rsid w:val="00A84387"/>
    <w:rsid w:val="00AA27DC"/>
    <w:rsid w:val="00AB11F8"/>
    <w:rsid w:val="00AB45F8"/>
    <w:rsid w:val="00AC2ECF"/>
    <w:rsid w:val="00AC5157"/>
    <w:rsid w:val="00AD5981"/>
    <w:rsid w:val="00AE5C62"/>
    <w:rsid w:val="00AF25D3"/>
    <w:rsid w:val="00AF473E"/>
    <w:rsid w:val="00B3375C"/>
    <w:rsid w:val="00B35402"/>
    <w:rsid w:val="00B4020D"/>
    <w:rsid w:val="00B51469"/>
    <w:rsid w:val="00B64C5B"/>
    <w:rsid w:val="00B74B70"/>
    <w:rsid w:val="00B76E47"/>
    <w:rsid w:val="00B81476"/>
    <w:rsid w:val="00B83585"/>
    <w:rsid w:val="00B87AF9"/>
    <w:rsid w:val="00BB090D"/>
    <w:rsid w:val="00BB2FA0"/>
    <w:rsid w:val="00BC255B"/>
    <w:rsid w:val="00BC6C9C"/>
    <w:rsid w:val="00BD31E0"/>
    <w:rsid w:val="00BE120E"/>
    <w:rsid w:val="00BE6A4C"/>
    <w:rsid w:val="00C26273"/>
    <w:rsid w:val="00C55BE2"/>
    <w:rsid w:val="00C77B0E"/>
    <w:rsid w:val="00C94167"/>
    <w:rsid w:val="00CB040A"/>
    <w:rsid w:val="00CE10B4"/>
    <w:rsid w:val="00CE34C3"/>
    <w:rsid w:val="00CF37F6"/>
    <w:rsid w:val="00D065F4"/>
    <w:rsid w:val="00D10269"/>
    <w:rsid w:val="00D11A1A"/>
    <w:rsid w:val="00D306BE"/>
    <w:rsid w:val="00D31DEC"/>
    <w:rsid w:val="00D3209A"/>
    <w:rsid w:val="00D43D2F"/>
    <w:rsid w:val="00D4526C"/>
    <w:rsid w:val="00D65EC8"/>
    <w:rsid w:val="00D74282"/>
    <w:rsid w:val="00D7659B"/>
    <w:rsid w:val="00D91BFF"/>
    <w:rsid w:val="00D92536"/>
    <w:rsid w:val="00D97101"/>
    <w:rsid w:val="00DB0B07"/>
    <w:rsid w:val="00DC0D55"/>
    <w:rsid w:val="00DC15CE"/>
    <w:rsid w:val="00DE2C7B"/>
    <w:rsid w:val="00E07FD0"/>
    <w:rsid w:val="00E411C4"/>
    <w:rsid w:val="00E47C96"/>
    <w:rsid w:val="00E50D4B"/>
    <w:rsid w:val="00E569AD"/>
    <w:rsid w:val="00E65343"/>
    <w:rsid w:val="00E81E4F"/>
    <w:rsid w:val="00E9368B"/>
    <w:rsid w:val="00EE3C1B"/>
    <w:rsid w:val="00EE6BC5"/>
    <w:rsid w:val="00F001F2"/>
    <w:rsid w:val="00F063BF"/>
    <w:rsid w:val="00F11EA2"/>
    <w:rsid w:val="00F23906"/>
    <w:rsid w:val="00F33442"/>
    <w:rsid w:val="00F65C26"/>
    <w:rsid w:val="00F71EB3"/>
    <w:rsid w:val="00F96D7F"/>
    <w:rsid w:val="00FB28AD"/>
    <w:rsid w:val="00FB2D9E"/>
    <w:rsid w:val="00FE12D9"/>
    <w:rsid w:val="00FE3ED1"/>
    <w:rsid w:val="7121A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2A88D"/>
  <w15:chartTrackingRefBased/>
  <w15:docId w15:val="{8B69C369-AB7B-42A0-8C9D-D01C86C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73"/>
    <w:pPr>
      <w:spacing w:before="1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B4B"/>
    <w:pPr>
      <w:keepNext/>
      <w:keepLines/>
      <w:spacing w:before="360" w:after="120"/>
      <w:outlineLvl w:val="0"/>
    </w:pPr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1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1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32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32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5F"/>
  </w:style>
  <w:style w:type="paragraph" w:styleId="Footer">
    <w:name w:val="footer"/>
    <w:basedOn w:val="Normal"/>
    <w:link w:val="FooterChar"/>
    <w:uiPriority w:val="99"/>
    <w:unhideWhenUsed/>
    <w:qFormat/>
    <w:rsid w:val="00871D59"/>
    <w:pPr>
      <w:tabs>
        <w:tab w:val="left" w:pos="3969"/>
      </w:tabs>
      <w:spacing w:before="60" w:line="240" w:lineRule="auto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1D59"/>
    <w:rPr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E10B4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0AD"/>
    <w:rPr>
      <w:color w:val="BE4E0E" w:themeColor="followedHyperlink"/>
      <w:u w:val="single"/>
    </w:rPr>
  </w:style>
  <w:style w:type="paragraph" w:styleId="NoSpacing">
    <w:name w:val="No Spacing"/>
    <w:uiPriority w:val="1"/>
    <w:qFormat/>
    <w:rsid w:val="00EE3C1B"/>
  </w:style>
  <w:style w:type="character" w:customStyle="1" w:styleId="Heading1Char">
    <w:name w:val="Heading 1 Char"/>
    <w:basedOn w:val="DefaultParagraphFont"/>
    <w:link w:val="Heading1"/>
    <w:uiPriority w:val="9"/>
    <w:rsid w:val="008A3B4B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3A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C5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4176"/>
    <w:pPr>
      <w:spacing w:before="0" w:after="120" w:line="312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7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59"/>
    <w:pPr>
      <w:numPr>
        <w:ilvl w:val="1"/>
      </w:numPr>
      <w:spacing w:before="0" w:after="120"/>
    </w:pPr>
    <w:rPr>
      <w:rFonts w:eastAsiaTheme="minorEastAsia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D59"/>
    <w:rPr>
      <w:rFonts w:eastAsiaTheme="minorEastAsia"/>
      <w:spacing w:val="15"/>
      <w:sz w:val="40"/>
      <w:szCs w:val="22"/>
    </w:rPr>
  </w:style>
  <w:style w:type="character" w:styleId="SubtleEmphasis">
    <w:name w:val="Subtle Emphasis"/>
    <w:basedOn w:val="DefaultParagraphFont"/>
    <w:uiPriority w:val="19"/>
    <w:qFormat/>
    <w:rsid w:val="00871D59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71D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1D59"/>
    <w:rPr>
      <w:i/>
      <w:iCs/>
      <w:color w:val="BE830E" w:themeColor="accent1"/>
    </w:rPr>
  </w:style>
  <w:style w:type="character" w:styleId="Strong">
    <w:name w:val="Strong"/>
    <w:basedOn w:val="DefaultParagraphFont"/>
    <w:uiPriority w:val="22"/>
    <w:qFormat/>
    <w:rsid w:val="00871D5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71D59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1D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59"/>
    <w:pPr>
      <w:pBdr>
        <w:top w:val="single" w:sz="4" w:space="10" w:color="BE830E" w:themeColor="accent1"/>
        <w:bottom w:val="single" w:sz="4" w:space="10" w:color="BE830E" w:themeColor="accent1"/>
      </w:pBdr>
      <w:spacing w:before="360" w:after="360"/>
      <w:ind w:left="864" w:right="864"/>
      <w:jc w:val="center"/>
    </w:pPr>
    <w:rPr>
      <w:i/>
      <w:iCs/>
      <w:color w:val="BE830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59"/>
    <w:rPr>
      <w:i/>
      <w:iCs/>
      <w:color w:val="BE830E" w:themeColor="accent1"/>
    </w:rPr>
  </w:style>
  <w:style w:type="character" w:styleId="SubtleReference">
    <w:name w:val="Subtle Reference"/>
    <w:basedOn w:val="DefaultParagraphFont"/>
    <w:uiPriority w:val="31"/>
    <w:qFormat/>
    <w:rsid w:val="00871D59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871D59"/>
    <w:rPr>
      <w:b/>
      <w:bCs/>
      <w:smallCaps/>
      <w:color w:val="BE830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1D5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1D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B25A8"/>
  </w:style>
  <w:style w:type="paragraph" w:styleId="BalloonText">
    <w:name w:val="Balloon Text"/>
    <w:basedOn w:val="Normal"/>
    <w:link w:val="BalloonTextChar"/>
    <w:uiPriority w:val="99"/>
    <w:semiHidden/>
    <w:unhideWhenUsed/>
    <w:rsid w:val="0058680D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0D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273"/>
    <w:pPr>
      <w:spacing w:after="100" w:line="312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273"/>
    <w:pPr>
      <w:spacing w:after="100" w:line="312" w:lineRule="auto"/>
      <w:ind w:left="20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273"/>
    <w:pPr>
      <w:spacing w:after="100" w:line="312" w:lineRule="auto"/>
      <w:ind w:left="40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273"/>
    <w:pPr>
      <w:spacing w:after="120" w:line="240" w:lineRule="auto"/>
    </w:pPr>
    <w:rPr>
      <w:iCs/>
      <w:color w:val="000000" w:themeColor="text1"/>
      <w:sz w:val="18"/>
      <w:szCs w:val="18"/>
    </w:rPr>
  </w:style>
  <w:style w:type="table" w:customStyle="1" w:styleId="ANUrowcolumnheader">
    <w:name w:val="ANU row/column header"/>
    <w:basedOn w:val="TableNormal"/>
    <w:uiPriority w:val="99"/>
    <w:rsid w:val="00C26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rPr>
        <w:b/>
      </w:rPr>
      <w:tblPr/>
      <w:tcPr>
        <w:shd w:val="clear" w:color="auto" w:fill="F6D28C" w:themeFill="accent1" w:themeFillTint="66"/>
      </w:tcPr>
    </w:tblStyle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table" w:styleId="TableGrid">
    <w:name w:val="Table Grid"/>
    <w:basedOn w:val="TableNormal"/>
    <w:uiPriority w:val="3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columnheader">
    <w:name w:val="ANU column header"/>
    <w:basedOn w:val="TableNormal"/>
    <w:uiPriority w:val="9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paragraph" w:customStyle="1" w:styleId="Numberedsectionheading">
    <w:name w:val="Numbered section heading"/>
    <w:basedOn w:val="Heading1"/>
    <w:link w:val="NumberedsectionheadingChar"/>
    <w:qFormat/>
    <w:rsid w:val="007C3211"/>
    <w:pPr>
      <w:numPr>
        <w:numId w:val="2"/>
      </w:numPr>
      <w:tabs>
        <w:tab w:val="left" w:pos="1304"/>
      </w:tabs>
      <w:spacing w:line="312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umberedsectionheadingChar">
    <w:name w:val="Numbered section heading Char"/>
    <w:basedOn w:val="Heading1Char"/>
    <w:link w:val="Numberedsectionheading"/>
    <w:rsid w:val="001D7D2F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customStyle="1" w:styleId="Numbereditemtitle">
    <w:name w:val="Numbered item title"/>
    <w:basedOn w:val="Heading2"/>
    <w:link w:val="NumbereditemtitleChar"/>
    <w:qFormat/>
    <w:rsid w:val="00245D3F"/>
  </w:style>
  <w:style w:type="character" w:customStyle="1" w:styleId="NumbereditemtitleChar">
    <w:name w:val="Numbered item title Char"/>
    <w:basedOn w:val="Heading2Char"/>
    <w:link w:val="Numbereditemtitle"/>
    <w:rsid w:val="00B76E4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table" w:styleId="ListTable1Light-Accent2">
    <w:name w:val="List Table 1 Light Accent 2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9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9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4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4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</w:style>
  <w:style w:type="table" w:styleId="ListTable7ColourfulAccent3">
    <w:name w:val="List Table 7 Colorful Accent 3"/>
    <w:basedOn w:val="TableNormal"/>
    <w:uiPriority w:val="52"/>
    <w:rsid w:val="00450F78"/>
    <w:rPr>
      <w:color w:val="D9BB8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EDD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EDD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EDD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EDD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50F78"/>
    <w:rPr>
      <w:color w:val="000000" w:themeColor="text1"/>
    </w:rPr>
    <w:tblPr>
      <w:tblStyleRowBandSize w:val="1"/>
      <w:tblStyleColBandSize w:val="1"/>
      <w:tblBorders>
        <w:top w:val="single" w:sz="8" w:space="0" w:color="BE830E" w:themeColor="accent1"/>
        <w:bottom w:val="single" w:sz="8" w:space="0" w:color="BE830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30E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band1Vert">
      <w:tblPr/>
      <w:tcPr>
        <w:shd w:val="clear" w:color="auto" w:fill="F9E3B8" w:themeFill="accent1" w:themeFillTint="3F"/>
      </w:tcPr>
    </w:tblStylePr>
    <w:tblStylePr w:type="band1Horz">
      <w:tblPr/>
      <w:tcPr>
        <w:shd w:val="clear" w:color="auto" w:fill="F9E3B8" w:themeFill="accent1" w:themeFillTint="3F"/>
      </w:tcPr>
    </w:tblStylePr>
  </w:style>
  <w:style w:type="table" w:styleId="ListTable7ColourfulAccent4">
    <w:name w:val="List Table 7 Colorful Accent 4"/>
    <w:basedOn w:val="TableNormal"/>
    <w:uiPriority w:val="52"/>
    <w:rsid w:val="00450F78"/>
    <w:rPr>
      <w:color w:val="8E3A0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4E0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4E0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4E0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4E0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450F78"/>
    <w:rPr>
      <w:color w:val="8E610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30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30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30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30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urfulAccent4">
    <w:name w:val="List Table 6 Colorful Accent 4"/>
    <w:basedOn w:val="TableNormal"/>
    <w:uiPriority w:val="51"/>
    <w:rsid w:val="00450F78"/>
    <w:rPr>
      <w:color w:val="8E3A0A" w:themeColor="accent4" w:themeShade="BF"/>
    </w:rPr>
    <w:tblPr>
      <w:tblStyleRowBandSize w:val="1"/>
      <w:tblStyleColBandSize w:val="1"/>
      <w:tblBorders>
        <w:top w:val="single" w:sz="4" w:space="0" w:color="BE4E0E" w:themeColor="accent4"/>
        <w:bottom w:val="single" w:sz="4" w:space="0" w:color="BE4E0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E4E0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E4E0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50F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BC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BC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CE34C3"/>
    <w:tblPr>
      <w:tblStyleRowBandSize w:val="1"/>
      <w:tblStyleColBandSize w:val="1"/>
      <w:tblBorders>
        <w:top w:val="single" w:sz="4" w:space="0" w:color="EBD9B6" w:themeColor="accent2" w:themeTint="99"/>
        <w:left w:val="single" w:sz="4" w:space="0" w:color="EBD9B6" w:themeColor="accent2" w:themeTint="99"/>
        <w:bottom w:val="single" w:sz="4" w:space="0" w:color="EBD9B6" w:themeColor="accent2" w:themeTint="99"/>
        <w:right w:val="single" w:sz="4" w:space="0" w:color="EBD9B6" w:themeColor="accent2" w:themeTint="99"/>
        <w:insideH w:val="single" w:sz="4" w:space="0" w:color="EBD9B6" w:themeColor="accent2" w:themeTint="99"/>
        <w:insideV w:val="single" w:sz="4" w:space="0" w:color="EBD9B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  <w:tblStylePr w:type="neCell">
      <w:tblPr/>
      <w:tcPr>
        <w:tcBorders>
          <w:bottom w:val="single" w:sz="4" w:space="0" w:color="EBD9B6" w:themeColor="accent2" w:themeTint="99"/>
        </w:tcBorders>
      </w:tcPr>
    </w:tblStylePr>
    <w:tblStylePr w:type="nwCell">
      <w:tblPr/>
      <w:tcPr>
        <w:tcBorders>
          <w:bottom w:val="single" w:sz="4" w:space="0" w:color="EBD9B6" w:themeColor="accent2" w:themeTint="99"/>
        </w:tcBorders>
      </w:tcPr>
    </w:tblStylePr>
    <w:tblStylePr w:type="seCell">
      <w:tblPr/>
      <w:tcPr>
        <w:tcBorders>
          <w:top w:val="single" w:sz="4" w:space="0" w:color="EBD9B6" w:themeColor="accent2" w:themeTint="99"/>
        </w:tcBorders>
      </w:tcPr>
    </w:tblStylePr>
    <w:tblStylePr w:type="swCell">
      <w:tblPr/>
      <w:tcPr>
        <w:tcBorders>
          <w:top w:val="single" w:sz="4" w:space="0" w:color="EBD9B6" w:themeColor="accent2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7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76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7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68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F1F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F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5608740\OneDrive%20-%20Australian%20National%20University\Custom%20Office%20Templates\Assignment%20template.dotx" TargetMode="External"/></Relationships>
</file>

<file path=word/theme/theme1.xml><?xml version="1.0" encoding="utf-8"?>
<a:theme xmlns:a="http://schemas.openxmlformats.org/drawingml/2006/main" name="ANU Light">
  <a:themeElements>
    <a:clrScheme name="ANU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BE830E"/>
      </a:accent1>
      <a:accent2>
        <a:srgbClr val="DFC187"/>
      </a:accent2>
      <a:accent3>
        <a:srgbClr val="F5EDDE"/>
      </a:accent3>
      <a:accent4>
        <a:srgbClr val="BE4E0E"/>
      </a:accent4>
      <a:accent5>
        <a:srgbClr val="CB7352"/>
      </a:accent5>
      <a:accent6>
        <a:srgbClr val="F2DCD4"/>
      </a:accent6>
      <a:hlink>
        <a:srgbClr val="BE830E"/>
      </a:hlink>
      <a:folHlink>
        <a:srgbClr val="BE4E0E"/>
      </a:folHlink>
    </a:clrScheme>
    <a:fontScheme name="ANU">
      <a:majorFont>
        <a:latin typeface="Public Sans"/>
        <a:ea typeface=""/>
        <a:cs typeface=""/>
      </a:majorFont>
      <a:minorFont>
        <a:latin typeface="Public Sans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NU Light" id="{D6110B67-1046-5445-B2D7-264C31C5A8B7}" vid="{3BC23ECF-AE84-C44D-AD25-3250A919A4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A3DA97A81214880CE60EB934C1D87" ma:contentTypeVersion="12" ma:contentTypeDescription="Create a new document." ma:contentTypeScope="" ma:versionID="e8939f68601b103c1dc934daa3e73943">
  <xsd:schema xmlns:xsd="http://www.w3.org/2001/XMLSchema" xmlns:xs="http://www.w3.org/2001/XMLSchema" xmlns:p="http://schemas.microsoft.com/office/2006/metadata/properties" xmlns:ns2="39e15ce2-c4f1-48f0-96e6-aba07bb3c5b3" xmlns:ns3="979f9313-9035-4a36-a79e-131bc1f41e78" targetNamespace="http://schemas.microsoft.com/office/2006/metadata/properties" ma:root="true" ma:fieldsID="786a23d8f51393d7375988a625fdcce8" ns2:_="" ns3:_="">
    <xsd:import namespace="39e15ce2-c4f1-48f0-96e6-aba07bb3c5b3"/>
    <xsd:import namespace="979f9313-9035-4a36-a79e-131bc1f41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15ce2-c4f1-48f0-96e6-aba07bb3c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f9313-9035-4a36-a79e-131bc1f41e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CB0256-7793-4B93-B552-96F9B8E61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3E1FCC-0FF7-4C46-A1C1-4A9F98809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22F12-2BEE-384F-B04C-498DF2DF8C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F04E3E-5943-457F-87A3-DAF18B702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15ce2-c4f1-48f0-96e6-aba07bb3c5b3"/>
    <ds:schemaRef ds:uri="979f9313-9035-4a36-a79e-131bc1f41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59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Simmons</dc:creator>
  <cp:keywords/>
  <dc:description/>
  <cp:lastModifiedBy>Brian Ma</cp:lastModifiedBy>
  <cp:revision>7</cp:revision>
  <cp:lastPrinted>2021-03-01T18:20:00Z</cp:lastPrinted>
  <dcterms:created xsi:type="dcterms:W3CDTF">2025-03-11T06:51:00Z</dcterms:created>
  <dcterms:modified xsi:type="dcterms:W3CDTF">2025-04-16T03:48:00Z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0x010100A69A3DA97A81214880CE60EB934C1D87</vt:lpwstr>
  </property>
</Properties>
</file>