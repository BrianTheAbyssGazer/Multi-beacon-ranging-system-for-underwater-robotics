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right" w:tblpY="-46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</w:tblGrid>
      <w:tr w:rsidR="00095169" w14:paraId="3270CE8E" w14:textId="77777777" w:rsidTr="00095169">
        <w:trPr>
          <w:trHeight w:val="283"/>
        </w:trPr>
        <w:tc>
          <w:tcPr>
            <w:tcW w:w="2268" w:type="dxa"/>
            <w:shd w:val="clear" w:color="auto" w:fill="F5EDDE" w:themeFill="accent3"/>
          </w:tcPr>
          <w:p w14:paraId="00ED80BF" w14:textId="77777777" w:rsidR="00095169" w:rsidRPr="00AB11F8" w:rsidRDefault="00095169" w:rsidP="00095169">
            <w:pPr>
              <w:jc w:val="center"/>
              <w:rPr>
                <w:b/>
                <w:bCs/>
                <w:noProof/>
              </w:rPr>
            </w:pPr>
            <w:r w:rsidRPr="00AB11F8">
              <w:rPr>
                <w:b/>
                <w:bCs/>
                <w:noProof/>
              </w:rPr>
              <w:t>Status</w:t>
            </w:r>
            <w:r>
              <w:rPr>
                <w:b/>
                <w:bCs/>
                <w:noProof/>
              </w:rPr>
              <w:t xml:space="preserve"> Key</w:t>
            </w:r>
          </w:p>
        </w:tc>
      </w:tr>
      <w:tr w:rsidR="00095169" w14:paraId="1B29882F" w14:textId="77777777" w:rsidTr="00095169">
        <w:trPr>
          <w:trHeight w:val="283"/>
        </w:trPr>
        <w:tc>
          <w:tcPr>
            <w:tcW w:w="2268" w:type="dxa"/>
          </w:tcPr>
          <w:p w14:paraId="2CB0F165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F0F7398" wp14:editId="3ED273BF">
                      <wp:simplePos x="0" y="0"/>
                      <wp:positionH relativeFrom="column">
                        <wp:posOffset>1024559</wp:posOffset>
                      </wp:positionH>
                      <wp:positionV relativeFrom="paragraph">
                        <wp:posOffset>24765</wp:posOffset>
                      </wp:positionV>
                      <wp:extent cx="218661" cy="198783"/>
                      <wp:effectExtent l="0" t="0" r="10160" b="1079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5944AE" id="Oval 1" o:spid="_x0000_s1026" style="position:absolute;margin-left:80.65pt;margin-top:1.95pt;width:17.2pt;height:15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" fillcolor="#00b050" strokecolor="#00b050" strokeweight="1pt">
                      <v:stroke joinstyle="miter"/>
                    </v:oval>
                  </w:pict>
                </mc:Fallback>
              </mc:AlternateContent>
            </w:r>
            <w:r>
              <w:t>On track</w:t>
            </w:r>
          </w:p>
        </w:tc>
      </w:tr>
      <w:tr w:rsidR="00095169" w14:paraId="577F7E9F" w14:textId="77777777" w:rsidTr="00095169">
        <w:trPr>
          <w:trHeight w:val="283"/>
        </w:trPr>
        <w:tc>
          <w:tcPr>
            <w:tcW w:w="2268" w:type="dxa"/>
          </w:tcPr>
          <w:p w14:paraId="235A3A68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2AAF4506" wp14:editId="20F7BA78">
                      <wp:simplePos x="0" y="0"/>
                      <wp:positionH relativeFrom="column">
                        <wp:posOffset>1019506</wp:posOffset>
                      </wp:positionH>
                      <wp:positionV relativeFrom="paragraph">
                        <wp:posOffset>24544</wp:posOffset>
                      </wp:positionV>
                      <wp:extent cx="218661" cy="198783"/>
                      <wp:effectExtent l="0" t="0" r="10160" b="1079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5AD22D" id="Oval 2" o:spid="_x0000_s1026" style="position:absolute;margin-left:80.3pt;margin-top:1.95pt;width:17.2pt;height:15.6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" fillcolor="#ffc000" strokecolor="#ffc000" strokeweight="1pt">
                      <v:stroke joinstyle="miter"/>
                    </v:oval>
                  </w:pict>
                </mc:Fallback>
              </mc:AlternateContent>
            </w:r>
            <w:r>
              <w:t>Potential risk</w:t>
            </w:r>
          </w:p>
        </w:tc>
      </w:tr>
      <w:tr w:rsidR="00095169" w14:paraId="41442A16" w14:textId="77777777" w:rsidTr="00095169">
        <w:trPr>
          <w:trHeight w:val="283"/>
        </w:trPr>
        <w:tc>
          <w:tcPr>
            <w:tcW w:w="2268" w:type="dxa"/>
          </w:tcPr>
          <w:p w14:paraId="5129879B" w14:textId="77777777" w:rsidR="00095169" w:rsidRDefault="00095169" w:rsidP="0009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AB9456A" wp14:editId="10A8D9B7">
                      <wp:simplePos x="0" y="0"/>
                      <wp:positionH relativeFrom="column">
                        <wp:posOffset>1019313</wp:posOffset>
                      </wp:positionH>
                      <wp:positionV relativeFrom="paragraph">
                        <wp:posOffset>27277</wp:posOffset>
                      </wp:positionV>
                      <wp:extent cx="218661" cy="198783"/>
                      <wp:effectExtent l="0" t="0" r="10160" b="1079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661" cy="1987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C91DF8" id="Oval 3" o:spid="_x0000_s1026" style="position:absolute;margin-left:80.25pt;margin-top:2.15pt;width:17.2pt;height:15.6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" fillcolor="red" strokecolor="red" strokeweight="1pt">
                      <v:stroke joinstyle="miter"/>
                    </v:oval>
                  </w:pict>
                </mc:Fallback>
              </mc:AlternateContent>
            </w:r>
            <w:r>
              <w:t>Roadblock</w:t>
            </w:r>
          </w:p>
        </w:tc>
      </w:tr>
    </w:tbl>
    <w:p w14:paraId="6A2D0FC1" w14:textId="16EC3CDC" w:rsidR="00C26273" w:rsidRDefault="00DC15CE" w:rsidP="00965193">
      <w:pPr>
        <w:pStyle w:val="Title"/>
        <w:spacing w:after="0"/>
      </w:pPr>
      <w:r>
        <w:t>Project Name</w:t>
      </w:r>
      <w:r w:rsidR="00E50D4B">
        <w:t xml:space="preserve"> -Client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1418"/>
        <w:gridCol w:w="8618"/>
      </w:tblGrid>
      <w:tr w:rsidR="00A83049" w14:paraId="73FCD5FA" w14:textId="77777777" w:rsidTr="001468B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CC2ED" w14:textId="267A00C6" w:rsidR="00A83049" w:rsidRDefault="00A83049" w:rsidP="00713158">
            <w:pPr>
              <w:rPr>
                <w:lang w:eastAsia="zh-CN"/>
              </w:rPr>
            </w:pPr>
            <w:r w:rsidRPr="001468BA">
              <w:rPr>
                <w:b/>
                <w:bCs/>
              </w:rPr>
              <w:t>Date</w:t>
            </w:r>
            <w:r>
              <w:t>:</w:t>
            </w:r>
            <w:r w:rsidR="003402E3">
              <w:t xml:space="preserve"> </w:t>
            </w:r>
            <w:r w:rsidR="00922A6B">
              <w:rPr>
                <w:lang w:eastAsia="zh-CN"/>
              </w:rPr>
              <w:t>30</w:t>
            </w:r>
            <w:r w:rsidR="003402E3">
              <w:t>/</w:t>
            </w:r>
            <w:r w:rsidR="003E4D45">
              <w:rPr>
                <w:rFonts w:hint="eastAsia"/>
                <w:lang w:eastAsia="zh-CN"/>
              </w:rPr>
              <w:t>0</w:t>
            </w:r>
            <w:r w:rsidR="00396F44">
              <w:rPr>
                <w:lang w:eastAsia="zh-CN"/>
              </w:rPr>
              <w:t>4</w:t>
            </w:r>
            <w:r w:rsidR="003402E3">
              <w:t>/</w:t>
            </w:r>
            <w:r w:rsidR="003E4D45">
              <w:rPr>
                <w:rFonts w:hint="eastAsia"/>
                <w:lang w:eastAsia="zh-CN"/>
              </w:rPr>
              <w:t>2025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21EE2F4" w14:textId="6B48C61B" w:rsidR="00A83049" w:rsidRDefault="00A83049" w:rsidP="00713158">
            <w:pPr>
              <w:rPr>
                <w:lang w:eastAsia="zh-CN"/>
              </w:rPr>
            </w:pPr>
            <w:r w:rsidRPr="001468BA">
              <w:rPr>
                <w:b/>
                <w:bCs/>
              </w:rPr>
              <w:t>Week</w:t>
            </w:r>
            <w:r>
              <w:t>:</w:t>
            </w:r>
            <w:r w:rsidR="003402E3">
              <w:t xml:space="preserve"> week </w:t>
            </w:r>
            <w:r w:rsidR="00922A6B"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983AFF4" w14:textId="77777777" w:rsidR="00A83049" w:rsidRDefault="00A83049" w:rsidP="00713158"/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</w:tcPr>
          <w:p w14:paraId="45F57100" w14:textId="2124FB9E" w:rsidR="00A83049" w:rsidRPr="003E4D45" w:rsidRDefault="00A83049" w:rsidP="00713158">
            <w:pPr>
              <w:rPr>
                <w:rFonts w:eastAsiaTheme="minorEastAsia"/>
                <w:lang w:eastAsia="zh-CN"/>
              </w:rPr>
            </w:pPr>
            <w:r w:rsidRPr="001468BA">
              <w:rPr>
                <w:b/>
                <w:bCs/>
              </w:rPr>
              <w:t>Presenter</w:t>
            </w:r>
            <w:r>
              <w:t>:</w:t>
            </w:r>
            <w:r w:rsidR="001468BA">
              <w:t xml:space="preserve"> </w:t>
            </w:r>
            <w:r w:rsidR="003E4D45">
              <w:rPr>
                <w:rFonts w:asciiTheme="minorEastAsia" w:eastAsiaTheme="minorEastAsia" w:hAnsiTheme="minorEastAsia" w:hint="eastAsia"/>
                <w:lang w:eastAsia="zh-CN"/>
              </w:rPr>
              <w:t>Brian</w:t>
            </w:r>
            <w:r w:rsidR="003E4D45">
              <w:rPr>
                <w:rFonts w:eastAsiaTheme="minorEastAsia" w:hint="eastAsia"/>
                <w:lang w:eastAsia="zh-CN"/>
              </w:rPr>
              <w:t xml:space="preserve"> Ma</w:t>
            </w:r>
          </w:p>
        </w:tc>
      </w:tr>
      <w:tr w:rsidR="00A83049" w14:paraId="7453CAFB" w14:textId="77777777" w:rsidTr="001468BA">
        <w:trPr>
          <w:trHeight w:val="694"/>
        </w:trPr>
        <w:tc>
          <w:tcPr>
            <w:tcW w:w="2410" w:type="dxa"/>
            <w:shd w:val="clear" w:color="auto" w:fill="F5EDDE" w:themeFill="accent3"/>
          </w:tcPr>
          <w:p w14:paraId="55AA2626" w14:textId="6C0A0319" w:rsidR="00A83049" w:rsidRPr="0057212E" w:rsidRDefault="00A83049" w:rsidP="00713158">
            <w:pPr>
              <w:rPr>
                <w:b/>
                <w:bCs/>
              </w:rPr>
            </w:pPr>
            <w:r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>Overall</w:t>
            </w:r>
            <w:r w:rsidR="001468BA"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 xml:space="preserve"> </w:t>
            </w:r>
            <w:r w:rsidR="00931DCB">
              <w:rPr>
                <w:b/>
                <w:bCs/>
                <w:sz w:val="28"/>
                <w:szCs w:val="36"/>
                <w:shd w:val="clear" w:color="auto" w:fill="F5EDDE" w:themeFill="accent3"/>
              </w:rPr>
              <w:t>S</w:t>
            </w:r>
            <w:r w:rsidRPr="004C7AF2">
              <w:rPr>
                <w:b/>
                <w:bCs/>
                <w:sz w:val="28"/>
                <w:szCs w:val="36"/>
                <w:shd w:val="clear" w:color="auto" w:fill="F5EDDE" w:themeFill="accent3"/>
              </w:rPr>
              <w:t>tatus</w:t>
            </w:r>
          </w:p>
        </w:tc>
        <w:tc>
          <w:tcPr>
            <w:tcW w:w="2126" w:type="dxa"/>
            <w:shd w:val="clear" w:color="auto" w:fill="00B050"/>
          </w:tcPr>
          <w:p w14:paraId="7B865691" w14:textId="0CC50E0F" w:rsidR="00A83049" w:rsidRDefault="00A83049" w:rsidP="00713158">
            <w:r>
              <w:t>On track</w:t>
            </w:r>
          </w:p>
        </w:tc>
        <w:tc>
          <w:tcPr>
            <w:tcW w:w="1418" w:type="dxa"/>
            <w:shd w:val="clear" w:color="auto" w:fill="F5EDDE" w:themeFill="accent3"/>
          </w:tcPr>
          <w:p w14:paraId="3EFC5B4C" w14:textId="10B5B878" w:rsidR="00A83049" w:rsidRPr="00485574" w:rsidRDefault="00A83049" w:rsidP="00713158">
            <w:pPr>
              <w:rPr>
                <w:b/>
                <w:bCs/>
              </w:rPr>
            </w:pPr>
            <w:r w:rsidRPr="00485574">
              <w:rPr>
                <w:b/>
                <w:bCs/>
              </w:rPr>
              <w:t>Su</w:t>
            </w:r>
            <w:r w:rsidRPr="008F6926">
              <w:rPr>
                <w:b/>
                <w:bCs/>
                <w:shd w:val="clear" w:color="auto" w:fill="F5EDDE" w:themeFill="accent3"/>
              </w:rPr>
              <w:t>mmary</w:t>
            </w:r>
          </w:p>
        </w:tc>
        <w:tc>
          <w:tcPr>
            <w:tcW w:w="8618" w:type="dxa"/>
            <w:shd w:val="clear" w:color="auto" w:fill="auto"/>
          </w:tcPr>
          <w:p w14:paraId="6BB405EA" w14:textId="472854FE" w:rsidR="00A83049" w:rsidRPr="00686114" w:rsidRDefault="00686114" w:rsidP="00713158">
            <w:r>
              <w:t>Testing Our Design</w:t>
            </w:r>
          </w:p>
        </w:tc>
      </w:tr>
      <w:tr w:rsidR="00AF25D3" w14:paraId="308FDD1E" w14:textId="77777777" w:rsidTr="7121A108">
        <w:trPr>
          <w:trHeight w:val="421"/>
        </w:trPr>
        <w:tc>
          <w:tcPr>
            <w:tcW w:w="14572" w:type="dxa"/>
            <w:gridSpan w:val="4"/>
            <w:shd w:val="clear" w:color="auto" w:fill="F5EDDE" w:themeFill="accent3"/>
          </w:tcPr>
          <w:p w14:paraId="1AC5C7D4" w14:textId="543DAC83" w:rsidR="00AF25D3" w:rsidRPr="00485574" w:rsidRDefault="00AF25D3" w:rsidP="00485574">
            <w:pPr>
              <w:jc w:val="center"/>
              <w:rPr>
                <w:b/>
                <w:bCs/>
              </w:rPr>
            </w:pPr>
            <w:r w:rsidRPr="00485574">
              <w:rPr>
                <w:b/>
                <w:bCs/>
              </w:rPr>
              <w:t>Project Components</w:t>
            </w:r>
          </w:p>
        </w:tc>
      </w:tr>
      <w:tr w:rsidR="00AF25D3" w14:paraId="634A8850" w14:textId="77777777" w:rsidTr="001468BA">
        <w:trPr>
          <w:trHeight w:val="421"/>
        </w:trPr>
        <w:tc>
          <w:tcPr>
            <w:tcW w:w="2410" w:type="dxa"/>
            <w:shd w:val="clear" w:color="auto" w:fill="F5EDDE" w:themeFill="accent3"/>
          </w:tcPr>
          <w:p w14:paraId="1C0D808F" w14:textId="0B7975A4" w:rsidR="00AF25D3" w:rsidRPr="001468BA" w:rsidRDefault="002E6DB9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Component</w:t>
            </w:r>
          </w:p>
        </w:tc>
        <w:tc>
          <w:tcPr>
            <w:tcW w:w="2126" w:type="dxa"/>
            <w:shd w:val="clear" w:color="auto" w:fill="F5EDDE" w:themeFill="accent3"/>
          </w:tcPr>
          <w:p w14:paraId="4D09A672" w14:textId="7D351FED" w:rsidR="00AF25D3" w:rsidRPr="001468BA" w:rsidRDefault="002E6DB9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Status</w:t>
            </w:r>
          </w:p>
        </w:tc>
        <w:tc>
          <w:tcPr>
            <w:tcW w:w="1418" w:type="dxa"/>
            <w:shd w:val="clear" w:color="auto" w:fill="F5EDDE" w:themeFill="accent3"/>
          </w:tcPr>
          <w:p w14:paraId="06433B9C" w14:textId="3CFF1B56" w:rsidR="00AF25D3" w:rsidRPr="001468BA" w:rsidRDefault="00AF25D3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Owner</w:t>
            </w:r>
          </w:p>
        </w:tc>
        <w:tc>
          <w:tcPr>
            <w:tcW w:w="8618" w:type="dxa"/>
            <w:shd w:val="clear" w:color="auto" w:fill="F5EDDE" w:themeFill="accent3"/>
          </w:tcPr>
          <w:p w14:paraId="5C527B21" w14:textId="3F87A174" w:rsidR="00AF25D3" w:rsidRPr="001468BA" w:rsidRDefault="00AF25D3" w:rsidP="00713158">
            <w:pPr>
              <w:rPr>
                <w:b/>
                <w:bCs/>
              </w:rPr>
            </w:pPr>
            <w:r w:rsidRPr="001468BA">
              <w:rPr>
                <w:b/>
                <w:bCs/>
              </w:rPr>
              <w:t>Notes</w:t>
            </w:r>
          </w:p>
        </w:tc>
      </w:tr>
      <w:tr w:rsidR="002E6DB9" w14:paraId="33B92777" w14:textId="77777777" w:rsidTr="003E4D45">
        <w:trPr>
          <w:trHeight w:val="421"/>
        </w:trPr>
        <w:tc>
          <w:tcPr>
            <w:tcW w:w="2410" w:type="dxa"/>
          </w:tcPr>
          <w:p w14:paraId="552480A5" w14:textId="06E64127" w:rsidR="002E6DB9" w:rsidRDefault="002E6DB9" w:rsidP="00713158">
            <w:r>
              <w:t>Scope</w:t>
            </w:r>
          </w:p>
        </w:tc>
        <w:tc>
          <w:tcPr>
            <w:tcW w:w="2126" w:type="dxa"/>
            <w:shd w:val="clear" w:color="auto" w:fill="00B050"/>
          </w:tcPr>
          <w:p w14:paraId="746822EA" w14:textId="448A1371" w:rsidR="002E6DB9" w:rsidRDefault="003E4D45" w:rsidP="00713158">
            <w:r>
              <w:t>On track</w:t>
            </w:r>
          </w:p>
        </w:tc>
        <w:tc>
          <w:tcPr>
            <w:tcW w:w="1418" w:type="dxa"/>
          </w:tcPr>
          <w:p w14:paraId="5A105734" w14:textId="3BE5B69B" w:rsidR="002E6DB9" w:rsidRDefault="00396F44" w:rsidP="00713158">
            <w:r>
              <w:t>Brian Ma</w:t>
            </w:r>
          </w:p>
        </w:tc>
        <w:tc>
          <w:tcPr>
            <w:tcW w:w="8618" w:type="dxa"/>
            <w:shd w:val="clear" w:color="auto" w:fill="auto"/>
          </w:tcPr>
          <w:p w14:paraId="3FEE4AD2" w14:textId="08D18FF1" w:rsidR="002E6DB9" w:rsidRDefault="00686114" w:rsidP="00713158">
            <w:pPr>
              <w:rPr>
                <w:lang w:eastAsia="zh-CN"/>
              </w:rPr>
            </w:pPr>
            <w:r>
              <w:t>Potentially downgraded deliverables (confirmed with client)</w:t>
            </w:r>
          </w:p>
        </w:tc>
      </w:tr>
      <w:tr w:rsidR="002E6DB9" w14:paraId="31F7A75A" w14:textId="77777777" w:rsidTr="00686114">
        <w:trPr>
          <w:trHeight w:val="421"/>
        </w:trPr>
        <w:tc>
          <w:tcPr>
            <w:tcW w:w="2410" w:type="dxa"/>
          </w:tcPr>
          <w:p w14:paraId="4608283D" w14:textId="6C3FF2C0" w:rsidR="002E6DB9" w:rsidRDefault="00AB11F8" w:rsidP="00713158">
            <w:r>
              <w:t>Resources</w:t>
            </w:r>
          </w:p>
        </w:tc>
        <w:tc>
          <w:tcPr>
            <w:tcW w:w="2126" w:type="dxa"/>
            <w:shd w:val="clear" w:color="auto" w:fill="00B050"/>
          </w:tcPr>
          <w:p w14:paraId="41FC7F41" w14:textId="0018AF72" w:rsidR="002E6DB9" w:rsidRDefault="003E4D45" w:rsidP="00713158">
            <w:r>
              <w:t>On track</w:t>
            </w:r>
          </w:p>
        </w:tc>
        <w:tc>
          <w:tcPr>
            <w:tcW w:w="1418" w:type="dxa"/>
          </w:tcPr>
          <w:p w14:paraId="0EAACB51" w14:textId="343A8A83" w:rsidR="002E6DB9" w:rsidRDefault="00396F44" w:rsidP="00713158">
            <w:r>
              <w:t>Yoyo Lam</w:t>
            </w:r>
          </w:p>
        </w:tc>
        <w:tc>
          <w:tcPr>
            <w:tcW w:w="8618" w:type="dxa"/>
            <w:shd w:val="clear" w:color="auto" w:fill="auto"/>
          </w:tcPr>
          <w:p w14:paraId="494688B7" w14:textId="495649AF" w:rsidR="002E6DB9" w:rsidRDefault="00396F44" w:rsidP="00713158">
            <w:r>
              <w:t>We are acquiring additional hardware support from clients.</w:t>
            </w:r>
          </w:p>
        </w:tc>
      </w:tr>
      <w:tr w:rsidR="002E6DB9" w14:paraId="19BEBA60" w14:textId="77777777" w:rsidTr="000E2683">
        <w:trPr>
          <w:trHeight w:val="421"/>
        </w:trPr>
        <w:tc>
          <w:tcPr>
            <w:tcW w:w="2410" w:type="dxa"/>
          </w:tcPr>
          <w:p w14:paraId="044240A0" w14:textId="0B4EE972" w:rsidR="002E6DB9" w:rsidRDefault="00931DCB" w:rsidP="00713158">
            <w:r>
              <w:t>Schedule</w:t>
            </w:r>
          </w:p>
        </w:tc>
        <w:tc>
          <w:tcPr>
            <w:tcW w:w="2126" w:type="dxa"/>
            <w:shd w:val="clear" w:color="auto" w:fill="FFC000"/>
          </w:tcPr>
          <w:p w14:paraId="7CB5DFE3" w14:textId="4D9A0F75" w:rsidR="002E6DB9" w:rsidRDefault="00804323" w:rsidP="00713158">
            <w:r>
              <w:t>Potential risk</w:t>
            </w:r>
          </w:p>
        </w:tc>
        <w:tc>
          <w:tcPr>
            <w:tcW w:w="1418" w:type="dxa"/>
          </w:tcPr>
          <w:p w14:paraId="685AF648" w14:textId="42D588CC" w:rsidR="002E6DB9" w:rsidRDefault="000E2683" w:rsidP="00713158">
            <w:r>
              <w:t>Brian Ma</w:t>
            </w:r>
          </w:p>
        </w:tc>
        <w:tc>
          <w:tcPr>
            <w:tcW w:w="8618" w:type="dxa"/>
            <w:shd w:val="clear" w:color="auto" w:fill="auto"/>
          </w:tcPr>
          <w:p w14:paraId="04A71AE0" w14:textId="521676B9" w:rsidR="002E6DB9" w:rsidRDefault="00804323" w:rsidP="00713158">
            <w:r>
              <w:t>Haven’t started the poster design.</w:t>
            </w:r>
          </w:p>
        </w:tc>
      </w:tr>
      <w:tr w:rsidR="002E6DB9" w14:paraId="5F6F693E" w14:textId="77777777" w:rsidTr="003E4D45">
        <w:trPr>
          <w:trHeight w:val="421"/>
        </w:trPr>
        <w:tc>
          <w:tcPr>
            <w:tcW w:w="2410" w:type="dxa"/>
          </w:tcPr>
          <w:p w14:paraId="7D853D69" w14:textId="1F5483D9" w:rsidR="002E6DB9" w:rsidRDefault="00D92536" w:rsidP="00713158">
            <w:r>
              <w:t>Risks</w:t>
            </w:r>
          </w:p>
        </w:tc>
        <w:tc>
          <w:tcPr>
            <w:tcW w:w="2126" w:type="dxa"/>
            <w:shd w:val="clear" w:color="auto" w:fill="00B050"/>
          </w:tcPr>
          <w:p w14:paraId="7B91CE1E" w14:textId="4C06C016" w:rsidR="002E6DB9" w:rsidRDefault="003E4D45" w:rsidP="00713158">
            <w:r>
              <w:t>On track</w:t>
            </w:r>
          </w:p>
        </w:tc>
        <w:tc>
          <w:tcPr>
            <w:tcW w:w="1418" w:type="dxa"/>
          </w:tcPr>
          <w:p w14:paraId="239D412C" w14:textId="1FE02D3F" w:rsidR="002E6DB9" w:rsidRDefault="00396F44" w:rsidP="00713158">
            <w:proofErr w:type="spellStart"/>
            <w:r>
              <w:t>Xingyu</w:t>
            </w:r>
            <w:proofErr w:type="spellEnd"/>
            <w:r>
              <w:t xml:space="preserve"> Luan</w:t>
            </w:r>
          </w:p>
        </w:tc>
        <w:tc>
          <w:tcPr>
            <w:tcW w:w="8618" w:type="dxa"/>
            <w:shd w:val="clear" w:color="auto" w:fill="auto"/>
          </w:tcPr>
          <w:p w14:paraId="62D9FA97" w14:textId="72011C28" w:rsidR="002E6DB9" w:rsidRDefault="00396F44" w:rsidP="00713158">
            <w:r>
              <w:t>The documentation of decisions and potential risks are ongoing.</w:t>
            </w:r>
          </w:p>
        </w:tc>
      </w:tr>
      <w:tr w:rsidR="00D92536" w14:paraId="66373DBD" w14:textId="77777777" w:rsidTr="00396F44">
        <w:trPr>
          <w:trHeight w:val="421"/>
        </w:trPr>
        <w:tc>
          <w:tcPr>
            <w:tcW w:w="2410" w:type="dxa"/>
          </w:tcPr>
          <w:p w14:paraId="12C67C94" w14:textId="17186800" w:rsidR="00D92536" w:rsidRDefault="00105A44" w:rsidP="00713158">
            <w:r>
              <w:t>Roadblocks</w:t>
            </w:r>
          </w:p>
        </w:tc>
        <w:tc>
          <w:tcPr>
            <w:tcW w:w="2126" w:type="dxa"/>
            <w:shd w:val="clear" w:color="auto" w:fill="FFC000"/>
          </w:tcPr>
          <w:p w14:paraId="63A5FEEC" w14:textId="50833224" w:rsidR="00D92536" w:rsidRDefault="00396F44" w:rsidP="00713158">
            <w:r>
              <w:t>Potential risk</w:t>
            </w:r>
          </w:p>
        </w:tc>
        <w:tc>
          <w:tcPr>
            <w:tcW w:w="1418" w:type="dxa"/>
          </w:tcPr>
          <w:p w14:paraId="723196AC" w14:textId="0FB72B46" w:rsidR="00D92536" w:rsidRDefault="00396F44" w:rsidP="00713158">
            <w:r>
              <w:t>Yoyo Lam</w:t>
            </w:r>
          </w:p>
        </w:tc>
        <w:tc>
          <w:tcPr>
            <w:tcW w:w="8618" w:type="dxa"/>
            <w:shd w:val="clear" w:color="auto" w:fill="auto"/>
          </w:tcPr>
          <w:p w14:paraId="736E36BF" w14:textId="031295E8" w:rsidR="00D92536" w:rsidRDefault="00105A44" w:rsidP="00713158">
            <w:r>
              <w:t>Test result might not meet some of the requirements</w:t>
            </w:r>
          </w:p>
        </w:tc>
      </w:tr>
    </w:tbl>
    <w:p w14:paraId="3B625682" w14:textId="40C7FEC8" w:rsidR="00713158" w:rsidRDefault="0074404B" w:rsidP="0074404B">
      <w:pPr>
        <w:pStyle w:val="Heading1"/>
        <w:spacing w:before="0"/>
      </w:pPr>
      <w:r>
        <w:t>Progress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2"/>
        <w:gridCol w:w="1800"/>
        <w:gridCol w:w="5467"/>
        <w:gridCol w:w="1803"/>
      </w:tblGrid>
      <w:tr w:rsidR="00911395" w14:paraId="0FEABB7F" w14:textId="53AD06C5" w:rsidTr="00535339">
        <w:tc>
          <w:tcPr>
            <w:tcW w:w="5492" w:type="dxa"/>
            <w:shd w:val="clear" w:color="auto" w:fill="F5EDDE" w:themeFill="accent3"/>
          </w:tcPr>
          <w:p w14:paraId="72C8CA49" w14:textId="6377A999" w:rsidR="00911395" w:rsidRPr="0074404B" w:rsidRDefault="00911395" w:rsidP="0074404B">
            <w:pPr>
              <w:rPr>
                <w:b/>
                <w:bCs/>
              </w:rPr>
            </w:pPr>
            <w:r w:rsidRPr="0074404B">
              <w:rPr>
                <w:b/>
                <w:bCs/>
              </w:rPr>
              <w:t>Completed this week</w:t>
            </w:r>
            <w:r>
              <w:rPr>
                <w:b/>
                <w:bCs/>
              </w:rPr>
              <w:t xml:space="preserve"> incl. owner</w:t>
            </w:r>
          </w:p>
        </w:tc>
        <w:tc>
          <w:tcPr>
            <w:tcW w:w="1800" w:type="dxa"/>
            <w:shd w:val="clear" w:color="auto" w:fill="F5EDDE" w:themeFill="accent3"/>
          </w:tcPr>
          <w:p w14:paraId="2FF42C18" w14:textId="09A3D53F" w:rsidR="00911395" w:rsidRPr="0074404B" w:rsidRDefault="00911395" w:rsidP="0074404B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5467" w:type="dxa"/>
            <w:shd w:val="clear" w:color="auto" w:fill="F5EDDE" w:themeFill="accent3"/>
          </w:tcPr>
          <w:p w14:paraId="1C053C65" w14:textId="275EEEEB" w:rsidR="00911395" w:rsidRPr="0074404B" w:rsidRDefault="00911395" w:rsidP="0074404B">
            <w:pPr>
              <w:rPr>
                <w:b/>
                <w:bCs/>
              </w:rPr>
            </w:pPr>
            <w:r w:rsidRPr="0074404B">
              <w:rPr>
                <w:b/>
                <w:bCs/>
              </w:rPr>
              <w:t>Planned for next week</w:t>
            </w:r>
          </w:p>
        </w:tc>
        <w:tc>
          <w:tcPr>
            <w:tcW w:w="1803" w:type="dxa"/>
            <w:shd w:val="clear" w:color="auto" w:fill="F5EDDE" w:themeFill="accent3"/>
          </w:tcPr>
          <w:p w14:paraId="2FE98A2F" w14:textId="3D7A69CF" w:rsidR="00911395" w:rsidRPr="0074404B" w:rsidRDefault="00911395" w:rsidP="0074404B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</w:tr>
      <w:tr w:rsidR="00911395" w14:paraId="7CA6E2F9" w14:textId="1B1CC5EA" w:rsidTr="00535339">
        <w:tc>
          <w:tcPr>
            <w:tcW w:w="5492" w:type="dxa"/>
          </w:tcPr>
          <w:p w14:paraId="3B27B195" w14:textId="5533CD49" w:rsidR="00911395" w:rsidRDefault="00686114" w:rsidP="0074404B">
            <w:pPr>
              <w:rPr>
                <w:lang w:eastAsia="zh-CN"/>
              </w:rPr>
            </w:pPr>
            <w:r>
              <w:rPr>
                <w:lang w:eastAsia="zh-CN"/>
              </w:rPr>
              <w:t>Acquired</w:t>
            </w:r>
            <w:r>
              <w:rPr>
                <w:rFonts w:hint="eastAsia"/>
                <w:lang w:eastAsia="zh-CN"/>
              </w:rPr>
              <w:t xml:space="preserve"> additional testing module</w:t>
            </w:r>
          </w:p>
        </w:tc>
        <w:tc>
          <w:tcPr>
            <w:tcW w:w="1800" w:type="dxa"/>
          </w:tcPr>
          <w:p w14:paraId="1F70639F" w14:textId="03063E3B" w:rsidR="00911395" w:rsidRDefault="00686114" w:rsidP="0074404B">
            <w:r>
              <w:t>Yoyo Lam</w:t>
            </w:r>
          </w:p>
        </w:tc>
        <w:tc>
          <w:tcPr>
            <w:tcW w:w="5467" w:type="dxa"/>
          </w:tcPr>
          <w:p w14:paraId="7CD46EAD" w14:textId="22B269EB" w:rsidR="00911395" w:rsidRDefault="00686114" w:rsidP="0074404B">
            <w:r>
              <w:t>Complete all tests and document results</w:t>
            </w:r>
          </w:p>
        </w:tc>
        <w:tc>
          <w:tcPr>
            <w:tcW w:w="1803" w:type="dxa"/>
          </w:tcPr>
          <w:p w14:paraId="39E16BBD" w14:textId="057705F1" w:rsidR="00911395" w:rsidRDefault="00686114" w:rsidP="0074404B">
            <w:r>
              <w:t>Yoyo Lam, Brian Ma, Xiang Peng</w:t>
            </w:r>
          </w:p>
        </w:tc>
      </w:tr>
      <w:tr w:rsidR="00911395" w14:paraId="4E0B78C8" w14:textId="77777777" w:rsidTr="00535339">
        <w:tc>
          <w:tcPr>
            <w:tcW w:w="5492" w:type="dxa"/>
          </w:tcPr>
          <w:p w14:paraId="2CD99709" w14:textId="45944E0D" w:rsidR="00911395" w:rsidRPr="00686114" w:rsidRDefault="00686114" w:rsidP="0074404B">
            <w:pPr>
              <w:rPr>
                <w:lang w:val="en-US"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nitial</w:t>
            </w:r>
            <w:r>
              <w:rPr>
                <w:lang w:eastAsia="zh-CN"/>
              </w:rPr>
              <w:t xml:space="preserve"> test of our design</w:t>
            </w:r>
          </w:p>
        </w:tc>
        <w:tc>
          <w:tcPr>
            <w:tcW w:w="1800" w:type="dxa"/>
          </w:tcPr>
          <w:p w14:paraId="3283FED3" w14:textId="1722D624" w:rsidR="00911395" w:rsidRDefault="00804E17" w:rsidP="0074404B">
            <w:r>
              <w:t>Yoyo</w:t>
            </w:r>
            <w:r w:rsidR="0072267B">
              <w:t xml:space="preserve"> Lam</w:t>
            </w:r>
            <w:r w:rsidR="00686114">
              <w:t>, Brian Ma, Xiang Peng</w:t>
            </w:r>
          </w:p>
        </w:tc>
        <w:tc>
          <w:tcPr>
            <w:tcW w:w="5467" w:type="dxa"/>
          </w:tcPr>
          <w:p w14:paraId="0CD3B43B" w14:textId="63F8D392" w:rsidR="00911395" w:rsidRDefault="00686114" w:rsidP="0074404B">
            <w:r>
              <w:t>Poster Design</w:t>
            </w:r>
          </w:p>
        </w:tc>
        <w:tc>
          <w:tcPr>
            <w:tcW w:w="1803" w:type="dxa"/>
          </w:tcPr>
          <w:p w14:paraId="30B5EB2A" w14:textId="4B520969" w:rsidR="00911395" w:rsidRDefault="00686114" w:rsidP="0074404B">
            <w:r>
              <w:t xml:space="preserve">Yifan Wu, </w:t>
            </w:r>
            <w:proofErr w:type="spellStart"/>
            <w:r>
              <w:t>Xingyu</w:t>
            </w:r>
            <w:proofErr w:type="spellEnd"/>
            <w:r>
              <w:t xml:space="preserve"> Luan</w:t>
            </w:r>
          </w:p>
        </w:tc>
      </w:tr>
      <w:tr w:rsidR="00911395" w14:paraId="4F5F9D72" w14:textId="77777777" w:rsidTr="00535339">
        <w:tc>
          <w:tcPr>
            <w:tcW w:w="5492" w:type="dxa"/>
          </w:tcPr>
          <w:p w14:paraId="00B42548" w14:textId="37E65CE6" w:rsidR="00911395" w:rsidRPr="003E4D45" w:rsidRDefault="00686114" w:rsidP="0074404B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Fixed all the system engineering documents</w:t>
            </w:r>
          </w:p>
        </w:tc>
        <w:tc>
          <w:tcPr>
            <w:tcW w:w="1800" w:type="dxa"/>
          </w:tcPr>
          <w:p w14:paraId="1A06E771" w14:textId="4B797A39" w:rsidR="00911395" w:rsidRDefault="00686114" w:rsidP="0074404B">
            <w:r>
              <w:t>Xu Ben, Xinyu Qiao</w:t>
            </w:r>
          </w:p>
        </w:tc>
        <w:tc>
          <w:tcPr>
            <w:tcW w:w="5467" w:type="dxa"/>
          </w:tcPr>
          <w:p w14:paraId="15E99AF1" w14:textId="5F2C62ED" w:rsidR="00911395" w:rsidRDefault="00686114" w:rsidP="0074404B">
            <w:r>
              <w:t>Report writing</w:t>
            </w:r>
          </w:p>
        </w:tc>
        <w:tc>
          <w:tcPr>
            <w:tcW w:w="1803" w:type="dxa"/>
          </w:tcPr>
          <w:p w14:paraId="3DE9DA11" w14:textId="297C2525" w:rsidR="00911395" w:rsidRDefault="00686114" w:rsidP="0074404B">
            <w:r>
              <w:t>Xu Ben, Xinyu Qiao</w:t>
            </w:r>
          </w:p>
        </w:tc>
      </w:tr>
      <w:tr w:rsidR="00E65DD9" w14:paraId="1F3AF92F" w14:textId="77777777" w:rsidTr="00535339">
        <w:tc>
          <w:tcPr>
            <w:tcW w:w="5492" w:type="dxa"/>
          </w:tcPr>
          <w:p w14:paraId="20ABDBE2" w14:textId="6ADE3724" w:rsidR="00E65DD9" w:rsidRDefault="00E65DD9" w:rsidP="0074404B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Handover Draft</w:t>
            </w:r>
          </w:p>
        </w:tc>
        <w:tc>
          <w:tcPr>
            <w:tcW w:w="1800" w:type="dxa"/>
          </w:tcPr>
          <w:p w14:paraId="7C1F3C39" w14:textId="6F89B26B" w:rsidR="00E65DD9" w:rsidRDefault="00E65DD9" w:rsidP="0074404B">
            <w:r>
              <w:t>Brian</w:t>
            </w:r>
          </w:p>
        </w:tc>
        <w:tc>
          <w:tcPr>
            <w:tcW w:w="5467" w:type="dxa"/>
          </w:tcPr>
          <w:p w14:paraId="55564FB7" w14:textId="16080350" w:rsidR="00E65DD9" w:rsidRDefault="00E65DD9" w:rsidP="0074404B">
            <w:r>
              <w:t>Technical Report</w:t>
            </w:r>
          </w:p>
        </w:tc>
        <w:tc>
          <w:tcPr>
            <w:tcW w:w="1803" w:type="dxa"/>
          </w:tcPr>
          <w:p w14:paraId="6B3D06CE" w14:textId="503B61EB" w:rsidR="00E65DD9" w:rsidRDefault="00E65DD9" w:rsidP="0074404B">
            <w:r>
              <w:t>Brian</w:t>
            </w:r>
          </w:p>
        </w:tc>
      </w:tr>
    </w:tbl>
    <w:p w14:paraId="24E90B2A" w14:textId="46362D41" w:rsidR="00450F78" w:rsidRDefault="00450F78" w:rsidP="00A128AC"/>
    <w:sectPr w:rsidR="00450F78" w:rsidSect="00DC15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0" w:orient="landscape"/>
      <w:pgMar w:top="851" w:right="1134" w:bottom="1134" w:left="1134" w:header="34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5F65A" w14:textId="77777777" w:rsidR="007B0E2C" w:rsidRDefault="007B0E2C" w:rsidP="003B695F">
      <w:pPr>
        <w:spacing w:before="0" w:line="240" w:lineRule="auto"/>
      </w:pPr>
      <w:r>
        <w:separator/>
      </w:r>
    </w:p>
  </w:endnote>
  <w:endnote w:type="continuationSeparator" w:id="0">
    <w:p w14:paraId="111DC4CD" w14:textId="77777777" w:rsidR="007B0E2C" w:rsidRDefault="007B0E2C" w:rsidP="003B695F">
      <w:pPr>
        <w:spacing w:before="0" w:line="240" w:lineRule="auto"/>
      </w:pPr>
      <w:r>
        <w:continuationSeparator/>
      </w:r>
    </w:p>
  </w:endnote>
  <w:endnote w:type="continuationNotice" w:id="1">
    <w:p w14:paraId="11900317" w14:textId="77777777" w:rsidR="007B0E2C" w:rsidRDefault="007B0E2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ublic Sans Light">
    <w:altName w:val="Cambria"/>
    <w:charset w:val="00"/>
    <w:family w:val="auto"/>
    <w:pitch w:val="variable"/>
    <w:sig w:usb0="A00000FF" w:usb1="4000205B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ublic Sans">
    <w:altName w:val="Calibri"/>
    <w:charset w:val="00"/>
    <w:family w:val="auto"/>
    <w:pitch w:val="variable"/>
    <w:sig w:usb0="A00000FF" w:usb1="4000205B" w:usb2="00000000" w:usb3="00000000" w:csb0="0000019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A51A1" w14:textId="77777777" w:rsidR="00BC255B" w:rsidRDefault="00BC2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8D5F1" w14:textId="77777777" w:rsidR="0052259E" w:rsidRDefault="00000000" w:rsidP="00D065F4">
    <w:pPr>
      <w:pStyle w:val="Footer"/>
      <w:framePr w:h="255" w:hRule="exact" w:wrap="none" w:vAnchor="text" w:hAnchor="page" w:x="10655" w:y="61"/>
      <w:spacing w:before="0"/>
      <w:jc w:val="right"/>
      <w:rPr>
        <w:rStyle w:val="PageNumber"/>
      </w:rPr>
    </w:pPr>
    <w:sdt>
      <w:sdtPr>
        <w:rPr>
          <w:rStyle w:val="PageNumber"/>
        </w:rPr>
        <w:id w:val="187193924"/>
        <w:docPartObj>
          <w:docPartGallery w:val="Page Numbers (Bottom of Page)"/>
          <w:docPartUnique/>
        </w:docPartObj>
      </w:sdtPr>
      <w:sdtContent>
        <w:r w:rsidR="001910A0" w:rsidRPr="00631A09">
          <w:fldChar w:fldCharType="begin"/>
        </w:r>
        <w:r w:rsidR="001910A0" w:rsidRPr="00631A09">
          <w:instrText xml:space="preserve"> PAGE   \* MERGEFORMAT </w:instrText>
        </w:r>
        <w:r w:rsidR="001910A0" w:rsidRPr="00631A09">
          <w:fldChar w:fldCharType="separate"/>
        </w:r>
        <w:r w:rsidR="00804B37">
          <w:rPr>
            <w:noProof/>
          </w:rPr>
          <w:t>4</w:t>
        </w:r>
        <w:r w:rsidR="001910A0" w:rsidRPr="00631A09">
          <w:rPr>
            <w:noProof/>
          </w:rPr>
          <w:fldChar w:fldCharType="end"/>
        </w:r>
      </w:sdtContent>
    </w:sdt>
  </w:p>
  <w:p w14:paraId="0AB4680E" w14:textId="77777777" w:rsidR="0052259E" w:rsidRPr="00A84387" w:rsidRDefault="00F11EA2" w:rsidP="00A84387">
    <w:pPr>
      <w:pStyle w:val="Footer"/>
      <w:spacing w:before="40"/>
      <w:rPr>
        <w:sz w:val="20"/>
        <w:szCs w:val="20"/>
      </w:rPr>
    </w:pPr>
    <w:r w:rsidRPr="00A84387">
      <w:rPr>
        <w:sz w:val="20"/>
        <w:szCs w:val="20"/>
      </w:rPr>
      <w:t>The Australian National University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5CA5E" w14:textId="596D10D9" w:rsidR="0052259E" w:rsidRPr="00FE3ED1" w:rsidRDefault="0052259E" w:rsidP="00FE3ED1">
    <w:pPr>
      <w:pStyle w:val="Footer"/>
      <w:spacing w:before="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5E911" w14:textId="77777777" w:rsidR="007B0E2C" w:rsidRDefault="007B0E2C" w:rsidP="003B695F">
      <w:pPr>
        <w:spacing w:before="0" w:line="240" w:lineRule="auto"/>
      </w:pPr>
      <w:r>
        <w:separator/>
      </w:r>
    </w:p>
  </w:footnote>
  <w:footnote w:type="continuationSeparator" w:id="0">
    <w:p w14:paraId="3549E9CC" w14:textId="77777777" w:rsidR="007B0E2C" w:rsidRDefault="007B0E2C" w:rsidP="003B695F">
      <w:pPr>
        <w:spacing w:before="0" w:line="240" w:lineRule="auto"/>
      </w:pPr>
      <w:r>
        <w:continuationSeparator/>
      </w:r>
    </w:p>
  </w:footnote>
  <w:footnote w:type="continuationNotice" w:id="1">
    <w:p w14:paraId="2906018C" w14:textId="77777777" w:rsidR="007B0E2C" w:rsidRDefault="007B0E2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14270" w14:textId="77777777" w:rsidR="00BC255B" w:rsidRDefault="00BC2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95927" w14:textId="77777777" w:rsidR="00EE6BC5" w:rsidRDefault="00740383">
    <w:pPr>
      <w:pStyle w:val="Header"/>
    </w:pPr>
    <w:r>
      <w:rPr>
        <w:noProof/>
        <w:lang w:eastAsia="en-AU"/>
      </w:rPr>
      <w:t>ENGN#### S# YYYY - Assignment 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BB2D8" w14:textId="2837B265" w:rsidR="00F96D7F" w:rsidRDefault="006D5835" w:rsidP="00F96D7F">
    <w:pPr>
      <w:pStyle w:val="Heading5"/>
      <w:rPr>
        <w:lang w:val="en-US"/>
      </w:rPr>
    </w:pPr>
    <w:r w:rsidRPr="00085792"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1B31D12" wp14:editId="02FF84AB">
          <wp:simplePos x="0" y="0"/>
          <wp:positionH relativeFrom="page">
            <wp:posOffset>-298173</wp:posOffset>
          </wp:positionH>
          <wp:positionV relativeFrom="page">
            <wp:align>top</wp:align>
          </wp:positionV>
          <wp:extent cx="1073131" cy="1182756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NU Word templat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398" r="85801" b="83524"/>
                  <a:stretch/>
                </pic:blipFill>
                <pic:spPr bwMode="auto">
                  <a:xfrm>
                    <a:off x="0" y="0"/>
                    <a:ext cx="1073131" cy="118275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0383">
      <w:rPr>
        <w:lang w:val="en-US"/>
      </w:rPr>
      <w:t>ENGN</w:t>
    </w:r>
    <w:r w:rsidR="00BC255B">
      <w:rPr>
        <w:lang w:val="en-US"/>
      </w:rPr>
      <w:t>8170</w:t>
    </w:r>
    <w:r w:rsidR="00740383">
      <w:rPr>
        <w:lang w:val="en-US"/>
      </w:rPr>
      <w:t xml:space="preserve">   </w:t>
    </w:r>
    <w:r w:rsidR="00F96D7F">
      <w:rPr>
        <w:lang w:val="en-US"/>
      </w:rPr>
      <w:t>Project Status Report</w:t>
    </w:r>
    <w:r w:rsidR="00740383">
      <w:rPr>
        <w:lang w:val="en-US"/>
      </w:rPr>
      <w:t xml:space="preserve">   </w:t>
    </w:r>
  </w:p>
  <w:p w14:paraId="2C7A8FEF" w14:textId="34F06EE9" w:rsidR="00740383" w:rsidRPr="00F96D7F" w:rsidRDefault="00740383" w:rsidP="00F96D7F">
    <w:pPr>
      <w:pStyle w:val="Heading5"/>
      <w:rPr>
        <w:color w:val="auto"/>
        <w:lang w:val="en-US"/>
      </w:rPr>
    </w:pPr>
    <w:r w:rsidRPr="00F96D7F">
      <w:rPr>
        <w:color w:val="auto"/>
        <w:lang w:val="en-US"/>
      </w:rPr>
      <w:t>School of Engineering/ College of Engineering</w:t>
    </w:r>
    <w:r w:rsidR="00F96D7F" w:rsidRPr="00F96D7F">
      <w:rPr>
        <w:color w:val="auto"/>
        <w:lang w:val="en-US"/>
      </w:rPr>
      <w:t xml:space="preserve">, </w:t>
    </w:r>
    <w:r w:rsidRPr="00F96D7F">
      <w:rPr>
        <w:color w:val="auto"/>
        <w:lang w:val="en-US"/>
      </w:rPr>
      <w:t>Comput</w:t>
    </w:r>
    <w:r w:rsidR="00F96D7F" w:rsidRPr="00F96D7F">
      <w:rPr>
        <w:color w:val="auto"/>
        <w:lang w:val="en-US"/>
      </w:rPr>
      <w:t>ing &amp; Cybernetics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5F33"/>
    <w:multiLevelType w:val="multilevel"/>
    <w:tmpl w:val="FA32F0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3E87E0E"/>
    <w:multiLevelType w:val="hybridMultilevel"/>
    <w:tmpl w:val="510EF4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B765D"/>
    <w:multiLevelType w:val="multilevel"/>
    <w:tmpl w:val="E06C4AD6"/>
    <w:lvl w:ilvl="0">
      <w:start w:val="1"/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" w15:restartNumberingAfterBreak="0">
    <w:nsid w:val="112C6FCD"/>
    <w:multiLevelType w:val="multilevel"/>
    <w:tmpl w:val="0186B73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4" w15:restartNumberingAfterBreak="0">
    <w:nsid w:val="116B606E"/>
    <w:multiLevelType w:val="multilevel"/>
    <w:tmpl w:val="B3DEEB32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5" w15:restartNumberingAfterBreak="0">
    <w:nsid w:val="2CC00223"/>
    <w:multiLevelType w:val="multilevel"/>
    <w:tmpl w:val="8A4E6978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C230CA"/>
    <w:multiLevelType w:val="multilevel"/>
    <w:tmpl w:val="C12E8E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CA4B68"/>
    <w:multiLevelType w:val="multilevel"/>
    <w:tmpl w:val="FFA2B3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75636E"/>
    <w:multiLevelType w:val="multilevel"/>
    <w:tmpl w:val="27F4182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D692099"/>
    <w:multiLevelType w:val="multilevel"/>
    <w:tmpl w:val="735E77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07E6998"/>
    <w:multiLevelType w:val="multilevel"/>
    <w:tmpl w:val="5D5284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0F47FFA"/>
    <w:multiLevelType w:val="multilevel"/>
    <w:tmpl w:val="9A3EE1F4"/>
    <w:lvl w:ilvl="0">
      <w:start w:val="1"/>
      <w:numFmt w:val="decimal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6296013"/>
    <w:multiLevelType w:val="multilevel"/>
    <w:tmpl w:val="B3DEEB32"/>
    <w:lvl w:ilvl="0">
      <w:numFmt w:val="decimal"/>
      <w:lvlText w:val="Part %1."/>
      <w:lvlJc w:val="left"/>
      <w:pPr>
        <w:ind w:left="851" w:firstLine="0"/>
      </w:pPr>
      <w:rPr>
        <w:rFonts w:hint="default"/>
      </w:rPr>
    </w:lvl>
    <w:lvl w:ilvl="1">
      <w:start w:val="1"/>
      <w:numFmt w:val="decimalZero"/>
      <w:isLgl/>
      <w:lvlText w:val="%1.1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 w15:restartNumberingAfterBreak="0">
    <w:nsid w:val="46E7551A"/>
    <w:multiLevelType w:val="multilevel"/>
    <w:tmpl w:val="9E00F07A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50574ECE"/>
    <w:multiLevelType w:val="multilevel"/>
    <w:tmpl w:val="CBDAFE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00B168C"/>
    <w:multiLevelType w:val="hybridMultilevel"/>
    <w:tmpl w:val="708E9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54498"/>
    <w:multiLevelType w:val="multilevel"/>
    <w:tmpl w:val="3DEE27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36536C3"/>
    <w:multiLevelType w:val="multilevel"/>
    <w:tmpl w:val="2030511E"/>
    <w:lvl w:ilvl="0">
      <w:start w:val="1"/>
      <w:numFmt w:val="decimal"/>
      <w:pStyle w:val="Numberedsectionheading"/>
      <w:lvlText w:val="Part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732106A"/>
    <w:multiLevelType w:val="multilevel"/>
    <w:tmpl w:val="D8CEDE68"/>
    <w:lvl w:ilvl="0">
      <w:start w:val="1"/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 w15:restartNumberingAfterBreak="0">
    <w:nsid w:val="78F473F9"/>
    <w:multiLevelType w:val="multilevel"/>
    <w:tmpl w:val="9426209C"/>
    <w:lvl w:ilvl="0">
      <w:numFmt w:val="decimal"/>
      <w:lvlText w:val="Part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num w:numId="1" w16cid:durableId="1650162293">
    <w:abstractNumId w:val="7"/>
  </w:num>
  <w:num w:numId="2" w16cid:durableId="897479263">
    <w:abstractNumId w:val="17"/>
  </w:num>
  <w:num w:numId="3" w16cid:durableId="546576561">
    <w:abstractNumId w:val="18"/>
  </w:num>
  <w:num w:numId="4" w16cid:durableId="1472793219">
    <w:abstractNumId w:val="2"/>
  </w:num>
  <w:num w:numId="5" w16cid:durableId="1955862186">
    <w:abstractNumId w:val="8"/>
  </w:num>
  <w:num w:numId="6" w16cid:durableId="896431224">
    <w:abstractNumId w:val="13"/>
  </w:num>
  <w:num w:numId="7" w16cid:durableId="1907260989">
    <w:abstractNumId w:val="3"/>
  </w:num>
  <w:num w:numId="8" w16cid:durableId="1486554661">
    <w:abstractNumId w:val="19"/>
  </w:num>
  <w:num w:numId="9" w16cid:durableId="782186245">
    <w:abstractNumId w:val="4"/>
  </w:num>
  <w:num w:numId="10" w16cid:durableId="1904173748">
    <w:abstractNumId w:val="5"/>
  </w:num>
  <w:num w:numId="11" w16cid:durableId="834800985">
    <w:abstractNumId w:val="10"/>
  </w:num>
  <w:num w:numId="12" w16cid:durableId="824933059">
    <w:abstractNumId w:val="16"/>
  </w:num>
  <w:num w:numId="13" w16cid:durableId="14075364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30864576">
    <w:abstractNumId w:val="9"/>
  </w:num>
  <w:num w:numId="15" w16cid:durableId="1456279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48909791">
    <w:abstractNumId w:val="6"/>
  </w:num>
  <w:num w:numId="17" w16cid:durableId="1386759767">
    <w:abstractNumId w:val="14"/>
  </w:num>
  <w:num w:numId="18" w16cid:durableId="267010074">
    <w:abstractNumId w:val="12"/>
  </w:num>
  <w:num w:numId="19" w16cid:durableId="207568998">
    <w:abstractNumId w:val="0"/>
  </w:num>
  <w:num w:numId="20" w16cid:durableId="998534446">
    <w:abstractNumId w:val="11"/>
  </w:num>
  <w:num w:numId="21" w16cid:durableId="1533955756">
    <w:abstractNumId w:val="15"/>
  </w:num>
  <w:num w:numId="22" w16cid:durableId="2047215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drawingGridHorizontalSpacing w:val="181"/>
  <w:drawingGridVerticalSpacing w:val="181"/>
  <w:displayHorizontalDrawingGridEvery w:val="11"/>
  <w:displayVerticalDrawingGridEvery w:val="1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2F"/>
    <w:rsid w:val="000006D6"/>
    <w:rsid w:val="0001036C"/>
    <w:rsid w:val="00017C77"/>
    <w:rsid w:val="000510F3"/>
    <w:rsid w:val="0006646D"/>
    <w:rsid w:val="00085792"/>
    <w:rsid w:val="00095169"/>
    <w:rsid w:val="000B1F1F"/>
    <w:rsid w:val="000B5187"/>
    <w:rsid w:val="000D14AB"/>
    <w:rsid w:val="000D14B3"/>
    <w:rsid w:val="000D74BB"/>
    <w:rsid w:val="000E2683"/>
    <w:rsid w:val="000F0032"/>
    <w:rsid w:val="00100FFA"/>
    <w:rsid w:val="00105A44"/>
    <w:rsid w:val="0010707D"/>
    <w:rsid w:val="00134F72"/>
    <w:rsid w:val="001468BA"/>
    <w:rsid w:val="00147743"/>
    <w:rsid w:val="001525FB"/>
    <w:rsid w:val="00175402"/>
    <w:rsid w:val="001910A0"/>
    <w:rsid w:val="001C3390"/>
    <w:rsid w:val="001C4FE9"/>
    <w:rsid w:val="001D7D2F"/>
    <w:rsid w:val="001E43BA"/>
    <w:rsid w:val="001F3F7D"/>
    <w:rsid w:val="001F6A22"/>
    <w:rsid w:val="002000AD"/>
    <w:rsid w:val="00215FEC"/>
    <w:rsid w:val="00236170"/>
    <w:rsid w:val="00245D3F"/>
    <w:rsid w:val="002553A1"/>
    <w:rsid w:val="00256236"/>
    <w:rsid w:val="00270244"/>
    <w:rsid w:val="00271754"/>
    <w:rsid w:val="0027791E"/>
    <w:rsid w:val="002859B4"/>
    <w:rsid w:val="00290223"/>
    <w:rsid w:val="002954A0"/>
    <w:rsid w:val="002B1CEA"/>
    <w:rsid w:val="002B26CE"/>
    <w:rsid w:val="002B4176"/>
    <w:rsid w:val="002B65B7"/>
    <w:rsid w:val="002C21F8"/>
    <w:rsid w:val="002C3073"/>
    <w:rsid w:val="002E0336"/>
    <w:rsid w:val="002E6BFC"/>
    <w:rsid w:val="002E6DB9"/>
    <w:rsid w:val="00307469"/>
    <w:rsid w:val="00332E79"/>
    <w:rsid w:val="00337421"/>
    <w:rsid w:val="003402E3"/>
    <w:rsid w:val="0034495B"/>
    <w:rsid w:val="003572CC"/>
    <w:rsid w:val="00364936"/>
    <w:rsid w:val="00396F44"/>
    <w:rsid w:val="003A4775"/>
    <w:rsid w:val="003A707E"/>
    <w:rsid w:val="003B695F"/>
    <w:rsid w:val="003C2175"/>
    <w:rsid w:val="003C7E4A"/>
    <w:rsid w:val="003E4D45"/>
    <w:rsid w:val="003F797E"/>
    <w:rsid w:val="003F7B45"/>
    <w:rsid w:val="00413CD7"/>
    <w:rsid w:val="0041543B"/>
    <w:rsid w:val="00423FF5"/>
    <w:rsid w:val="00440B9D"/>
    <w:rsid w:val="00450F78"/>
    <w:rsid w:val="004769C5"/>
    <w:rsid w:val="00476E4C"/>
    <w:rsid w:val="00485574"/>
    <w:rsid w:val="00492BA9"/>
    <w:rsid w:val="004A5996"/>
    <w:rsid w:val="004C1F9F"/>
    <w:rsid w:val="004C7885"/>
    <w:rsid w:val="004C7AF2"/>
    <w:rsid w:val="004D126C"/>
    <w:rsid w:val="004D72BC"/>
    <w:rsid w:val="005135DB"/>
    <w:rsid w:val="00520293"/>
    <w:rsid w:val="0052259E"/>
    <w:rsid w:val="00524437"/>
    <w:rsid w:val="00535339"/>
    <w:rsid w:val="0053603D"/>
    <w:rsid w:val="00554296"/>
    <w:rsid w:val="0056042B"/>
    <w:rsid w:val="00565726"/>
    <w:rsid w:val="0057212E"/>
    <w:rsid w:val="005733C5"/>
    <w:rsid w:val="005831AA"/>
    <w:rsid w:val="0058680D"/>
    <w:rsid w:val="00590220"/>
    <w:rsid w:val="00595013"/>
    <w:rsid w:val="00595AA3"/>
    <w:rsid w:val="005B361A"/>
    <w:rsid w:val="005C1F1A"/>
    <w:rsid w:val="005C4590"/>
    <w:rsid w:val="00602095"/>
    <w:rsid w:val="006258E6"/>
    <w:rsid w:val="00627C04"/>
    <w:rsid w:val="006556E9"/>
    <w:rsid w:val="0068090F"/>
    <w:rsid w:val="00686114"/>
    <w:rsid w:val="006B25A8"/>
    <w:rsid w:val="006D5835"/>
    <w:rsid w:val="00700E73"/>
    <w:rsid w:val="00713158"/>
    <w:rsid w:val="00717B7F"/>
    <w:rsid w:val="00720662"/>
    <w:rsid w:val="007214B5"/>
    <w:rsid w:val="00721968"/>
    <w:rsid w:val="0072267B"/>
    <w:rsid w:val="00731518"/>
    <w:rsid w:val="00740383"/>
    <w:rsid w:val="00740552"/>
    <w:rsid w:val="0074404B"/>
    <w:rsid w:val="00755BA5"/>
    <w:rsid w:val="00760A52"/>
    <w:rsid w:val="007772EA"/>
    <w:rsid w:val="00781366"/>
    <w:rsid w:val="00794D3D"/>
    <w:rsid w:val="007B0E2C"/>
    <w:rsid w:val="007C3211"/>
    <w:rsid w:val="007E4731"/>
    <w:rsid w:val="007F167D"/>
    <w:rsid w:val="00800034"/>
    <w:rsid w:val="00804323"/>
    <w:rsid w:val="00804B37"/>
    <w:rsid w:val="00804E17"/>
    <w:rsid w:val="00810F47"/>
    <w:rsid w:val="00824E72"/>
    <w:rsid w:val="00841C04"/>
    <w:rsid w:val="008611BF"/>
    <w:rsid w:val="00862800"/>
    <w:rsid w:val="00871D59"/>
    <w:rsid w:val="00883B0F"/>
    <w:rsid w:val="008855D1"/>
    <w:rsid w:val="008A3B4B"/>
    <w:rsid w:val="008A5BC3"/>
    <w:rsid w:val="008F5432"/>
    <w:rsid w:val="008F6926"/>
    <w:rsid w:val="00911395"/>
    <w:rsid w:val="00915B8B"/>
    <w:rsid w:val="009202D8"/>
    <w:rsid w:val="00922A6B"/>
    <w:rsid w:val="00931DCB"/>
    <w:rsid w:val="00961CDE"/>
    <w:rsid w:val="00965193"/>
    <w:rsid w:val="00970993"/>
    <w:rsid w:val="00992962"/>
    <w:rsid w:val="009930CE"/>
    <w:rsid w:val="009A249B"/>
    <w:rsid w:val="009B497F"/>
    <w:rsid w:val="009D1C3C"/>
    <w:rsid w:val="009E1207"/>
    <w:rsid w:val="009F4E83"/>
    <w:rsid w:val="00A04A35"/>
    <w:rsid w:val="00A0768C"/>
    <w:rsid w:val="00A128AC"/>
    <w:rsid w:val="00A16B65"/>
    <w:rsid w:val="00A24587"/>
    <w:rsid w:val="00A34505"/>
    <w:rsid w:val="00A3491C"/>
    <w:rsid w:val="00A4590B"/>
    <w:rsid w:val="00A55CAF"/>
    <w:rsid w:val="00A702B9"/>
    <w:rsid w:val="00A83049"/>
    <w:rsid w:val="00A84387"/>
    <w:rsid w:val="00AA27DC"/>
    <w:rsid w:val="00AB11F8"/>
    <w:rsid w:val="00AB45F8"/>
    <w:rsid w:val="00AC2ECF"/>
    <w:rsid w:val="00AC5157"/>
    <w:rsid w:val="00AD31D9"/>
    <w:rsid w:val="00AD5981"/>
    <w:rsid w:val="00AE5C62"/>
    <w:rsid w:val="00AF25D3"/>
    <w:rsid w:val="00AF473E"/>
    <w:rsid w:val="00B3375C"/>
    <w:rsid w:val="00B35402"/>
    <w:rsid w:val="00B4020D"/>
    <w:rsid w:val="00B51469"/>
    <w:rsid w:val="00B64C5B"/>
    <w:rsid w:val="00B74B70"/>
    <w:rsid w:val="00B76E47"/>
    <w:rsid w:val="00B81476"/>
    <w:rsid w:val="00B83585"/>
    <w:rsid w:val="00B87AF9"/>
    <w:rsid w:val="00BB090D"/>
    <w:rsid w:val="00BB2FA0"/>
    <w:rsid w:val="00BC255B"/>
    <w:rsid w:val="00BC6C9C"/>
    <w:rsid w:val="00BD31E0"/>
    <w:rsid w:val="00BE120E"/>
    <w:rsid w:val="00BE6A4C"/>
    <w:rsid w:val="00C26273"/>
    <w:rsid w:val="00C31F3E"/>
    <w:rsid w:val="00C55BE2"/>
    <w:rsid w:val="00C77B0E"/>
    <w:rsid w:val="00C94167"/>
    <w:rsid w:val="00CB040A"/>
    <w:rsid w:val="00CC062B"/>
    <w:rsid w:val="00CE10B4"/>
    <w:rsid w:val="00CE34C3"/>
    <w:rsid w:val="00CF37F6"/>
    <w:rsid w:val="00D065F4"/>
    <w:rsid w:val="00D10269"/>
    <w:rsid w:val="00D11A1A"/>
    <w:rsid w:val="00D306BE"/>
    <w:rsid w:val="00D31DEC"/>
    <w:rsid w:val="00D3209A"/>
    <w:rsid w:val="00D43D2F"/>
    <w:rsid w:val="00D4526C"/>
    <w:rsid w:val="00D65EC8"/>
    <w:rsid w:val="00D74282"/>
    <w:rsid w:val="00D7659B"/>
    <w:rsid w:val="00D91BFF"/>
    <w:rsid w:val="00D92536"/>
    <w:rsid w:val="00D97101"/>
    <w:rsid w:val="00DB0B07"/>
    <w:rsid w:val="00DC0D55"/>
    <w:rsid w:val="00DC15CE"/>
    <w:rsid w:val="00DE2C7B"/>
    <w:rsid w:val="00E07FD0"/>
    <w:rsid w:val="00E411C4"/>
    <w:rsid w:val="00E47C96"/>
    <w:rsid w:val="00E50D4B"/>
    <w:rsid w:val="00E569AD"/>
    <w:rsid w:val="00E65343"/>
    <w:rsid w:val="00E65DD9"/>
    <w:rsid w:val="00E81E4F"/>
    <w:rsid w:val="00E9368B"/>
    <w:rsid w:val="00EE3C1B"/>
    <w:rsid w:val="00EE6BC5"/>
    <w:rsid w:val="00F001F2"/>
    <w:rsid w:val="00F063BF"/>
    <w:rsid w:val="00F11EA2"/>
    <w:rsid w:val="00F23906"/>
    <w:rsid w:val="00F33442"/>
    <w:rsid w:val="00F65C26"/>
    <w:rsid w:val="00F71EB3"/>
    <w:rsid w:val="00F96D7F"/>
    <w:rsid w:val="00FB28AD"/>
    <w:rsid w:val="00FB2D9E"/>
    <w:rsid w:val="00FE12D9"/>
    <w:rsid w:val="00FE3ED1"/>
    <w:rsid w:val="7121A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2A88D"/>
  <w15:chartTrackingRefBased/>
  <w15:docId w15:val="{8B69C369-AB7B-42A0-8C9D-D01C86CC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273"/>
    <w:pPr>
      <w:spacing w:before="1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B4B"/>
    <w:pPr>
      <w:keepNext/>
      <w:keepLines/>
      <w:spacing w:before="360" w:after="120"/>
      <w:outlineLvl w:val="0"/>
    </w:pPr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211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211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32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321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321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BE830E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21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21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21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95F"/>
  </w:style>
  <w:style w:type="paragraph" w:styleId="Footer">
    <w:name w:val="footer"/>
    <w:basedOn w:val="Normal"/>
    <w:link w:val="FooterChar"/>
    <w:uiPriority w:val="99"/>
    <w:unhideWhenUsed/>
    <w:qFormat/>
    <w:rsid w:val="00871D59"/>
    <w:pPr>
      <w:tabs>
        <w:tab w:val="left" w:pos="3969"/>
      </w:tabs>
      <w:spacing w:before="60" w:line="240" w:lineRule="auto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71D59"/>
    <w:rPr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CE10B4"/>
    <w:rPr>
      <w:color w:val="0070C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0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00AD"/>
    <w:rPr>
      <w:color w:val="BE4E0E" w:themeColor="followedHyperlink"/>
      <w:u w:val="single"/>
    </w:rPr>
  </w:style>
  <w:style w:type="paragraph" w:styleId="NoSpacing">
    <w:name w:val="No Spacing"/>
    <w:uiPriority w:val="1"/>
    <w:qFormat/>
    <w:rsid w:val="00EE3C1B"/>
  </w:style>
  <w:style w:type="character" w:customStyle="1" w:styleId="Heading1Char">
    <w:name w:val="Heading 1 Char"/>
    <w:basedOn w:val="DefaultParagraphFont"/>
    <w:link w:val="Heading1"/>
    <w:uiPriority w:val="9"/>
    <w:rsid w:val="008A3B4B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3A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9C5"/>
    <w:rPr>
      <w:rFonts w:asciiTheme="majorHAnsi" w:eastAsiaTheme="majorEastAsia" w:hAnsiTheme="majorHAnsi" w:cstheme="majorBidi"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EE3C1B"/>
    <w:rPr>
      <w:rFonts w:asciiTheme="majorHAnsi" w:eastAsiaTheme="majorEastAsia" w:hAnsiTheme="majorHAnsi" w:cstheme="majorBidi"/>
      <w:color w:val="BE830E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C1B"/>
    <w:rPr>
      <w:rFonts w:asciiTheme="majorHAnsi" w:eastAsiaTheme="majorEastAsia" w:hAnsiTheme="majorHAnsi" w:cstheme="majorBidi"/>
      <w:i/>
      <w:iCs/>
      <w:color w:val="BE830E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4176"/>
    <w:pPr>
      <w:spacing w:before="0" w:after="120" w:line="312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176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D59"/>
    <w:pPr>
      <w:numPr>
        <w:ilvl w:val="1"/>
      </w:numPr>
      <w:spacing w:before="0" w:after="120"/>
    </w:pPr>
    <w:rPr>
      <w:rFonts w:eastAsiaTheme="minorEastAsia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1D59"/>
    <w:rPr>
      <w:rFonts w:eastAsiaTheme="minorEastAsia"/>
      <w:spacing w:val="15"/>
      <w:sz w:val="40"/>
      <w:szCs w:val="22"/>
    </w:rPr>
  </w:style>
  <w:style w:type="character" w:styleId="SubtleEmphasis">
    <w:name w:val="Subtle Emphasis"/>
    <w:basedOn w:val="DefaultParagraphFont"/>
    <w:uiPriority w:val="19"/>
    <w:qFormat/>
    <w:rsid w:val="00871D59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871D5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1D59"/>
    <w:rPr>
      <w:i/>
      <w:iCs/>
      <w:color w:val="BE830E" w:themeColor="accent1"/>
    </w:rPr>
  </w:style>
  <w:style w:type="character" w:styleId="Strong">
    <w:name w:val="Strong"/>
    <w:basedOn w:val="DefaultParagraphFont"/>
    <w:uiPriority w:val="22"/>
    <w:qFormat/>
    <w:rsid w:val="00871D5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71D59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1D5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D59"/>
    <w:pPr>
      <w:pBdr>
        <w:top w:val="single" w:sz="4" w:space="10" w:color="BE830E" w:themeColor="accent1"/>
        <w:bottom w:val="single" w:sz="4" w:space="10" w:color="BE830E" w:themeColor="accent1"/>
      </w:pBdr>
      <w:spacing w:before="360" w:after="360"/>
      <w:ind w:left="864" w:right="864"/>
      <w:jc w:val="center"/>
    </w:pPr>
    <w:rPr>
      <w:i/>
      <w:iCs/>
      <w:color w:val="BE830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D59"/>
    <w:rPr>
      <w:i/>
      <w:iCs/>
      <w:color w:val="BE830E" w:themeColor="accent1"/>
    </w:rPr>
  </w:style>
  <w:style w:type="character" w:styleId="SubtleReference">
    <w:name w:val="Subtle Reference"/>
    <w:basedOn w:val="DefaultParagraphFont"/>
    <w:uiPriority w:val="31"/>
    <w:qFormat/>
    <w:rsid w:val="00871D59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871D59"/>
    <w:rPr>
      <w:b/>
      <w:bCs/>
      <w:smallCaps/>
      <w:color w:val="BE830E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1D5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71D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B25A8"/>
  </w:style>
  <w:style w:type="paragraph" w:styleId="BalloonText">
    <w:name w:val="Balloon Text"/>
    <w:basedOn w:val="Normal"/>
    <w:link w:val="BalloonTextChar"/>
    <w:uiPriority w:val="99"/>
    <w:semiHidden/>
    <w:unhideWhenUsed/>
    <w:rsid w:val="0058680D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0D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26273"/>
    <w:pPr>
      <w:spacing w:after="100" w:line="312" w:lineRule="auto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26273"/>
    <w:pPr>
      <w:spacing w:after="100" w:line="312" w:lineRule="auto"/>
      <w:ind w:left="20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26273"/>
    <w:pPr>
      <w:spacing w:after="100" w:line="312" w:lineRule="auto"/>
      <w:ind w:left="40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26273"/>
    <w:pPr>
      <w:spacing w:after="120" w:line="240" w:lineRule="auto"/>
    </w:pPr>
    <w:rPr>
      <w:iCs/>
      <w:color w:val="000000" w:themeColor="text1"/>
      <w:sz w:val="18"/>
      <w:szCs w:val="18"/>
    </w:rPr>
  </w:style>
  <w:style w:type="table" w:customStyle="1" w:styleId="ANUrowcolumnheader">
    <w:name w:val="ANU row/column header"/>
    <w:basedOn w:val="TableNormal"/>
    <w:uiPriority w:val="99"/>
    <w:rsid w:val="00C26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Row">
      <w:rPr>
        <w:b/>
      </w:rPr>
      <w:tblPr/>
      <w:tcPr>
        <w:shd w:val="clear" w:color="auto" w:fill="F6D28C" w:themeFill="accent1" w:themeFillTint="66"/>
      </w:tcPr>
    </w:tblStyle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table" w:styleId="TableGrid">
    <w:name w:val="Table Grid"/>
    <w:basedOn w:val="TableNormal"/>
    <w:uiPriority w:val="3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columnheader">
    <w:name w:val="ANU column header"/>
    <w:basedOn w:val="TableNormal"/>
    <w:uiPriority w:val="99"/>
    <w:rsid w:val="008A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blStylePr w:type="firstCol">
      <w:rPr>
        <w:b/>
      </w:rPr>
      <w:tblPr/>
      <w:tcPr>
        <w:shd w:val="clear" w:color="auto" w:fill="F6D28C" w:themeFill="accent1" w:themeFillTint="66"/>
      </w:tcPr>
    </w:tblStylePr>
  </w:style>
  <w:style w:type="paragraph" w:customStyle="1" w:styleId="Numberedsectionheading">
    <w:name w:val="Numbered section heading"/>
    <w:basedOn w:val="Heading1"/>
    <w:link w:val="NumberedsectionheadingChar"/>
    <w:qFormat/>
    <w:rsid w:val="007C3211"/>
    <w:pPr>
      <w:numPr>
        <w:numId w:val="2"/>
      </w:numPr>
      <w:tabs>
        <w:tab w:val="left" w:pos="1304"/>
      </w:tabs>
      <w:spacing w:line="312" w:lineRule="auto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1D7D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D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umberedsectionheadingChar">
    <w:name w:val="Numbered section heading Char"/>
    <w:basedOn w:val="Heading1Char"/>
    <w:link w:val="Numberedsectionheading"/>
    <w:rsid w:val="001D7D2F"/>
    <w:rPr>
      <w:rFonts w:asciiTheme="majorHAnsi" w:eastAsiaTheme="majorEastAsia" w:hAnsiTheme="majorHAnsi" w:cs="Times New Roman (Headings CS)"/>
      <w:color w:val="000000" w:themeColor="text1"/>
      <w:sz w:val="36"/>
      <w:szCs w:val="32"/>
    </w:rPr>
  </w:style>
  <w:style w:type="paragraph" w:customStyle="1" w:styleId="Numbereditemtitle">
    <w:name w:val="Numbered item title"/>
    <w:basedOn w:val="Heading2"/>
    <w:link w:val="NumbereditemtitleChar"/>
    <w:qFormat/>
    <w:rsid w:val="00245D3F"/>
  </w:style>
  <w:style w:type="character" w:customStyle="1" w:styleId="NumbereditemtitleChar">
    <w:name w:val="Numbered item title Char"/>
    <w:basedOn w:val="Heading2Char"/>
    <w:link w:val="Numbereditemtitle"/>
    <w:rsid w:val="00B76E47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table" w:styleId="ListTable1Light-Accent2">
    <w:name w:val="List Table 1 Light Accent 2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9B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9B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A477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4E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4E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</w:style>
  <w:style w:type="table" w:styleId="ListTable7ColourfulAccent3">
    <w:name w:val="List Table 7 Colorful Accent 3"/>
    <w:basedOn w:val="TableNormal"/>
    <w:uiPriority w:val="52"/>
    <w:rsid w:val="00450F78"/>
    <w:rPr>
      <w:color w:val="D9BB8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EDD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EDD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EDD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EDD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8" w:themeFill="accent3" w:themeFillTint="33"/>
      </w:tcPr>
    </w:tblStylePr>
    <w:tblStylePr w:type="band1Horz">
      <w:tblPr/>
      <w:tcPr>
        <w:shd w:val="clear" w:color="auto" w:fill="FDFB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50F78"/>
    <w:rPr>
      <w:color w:val="000000" w:themeColor="text1"/>
    </w:rPr>
    <w:tblPr>
      <w:tblStyleRowBandSize w:val="1"/>
      <w:tblStyleColBandSize w:val="1"/>
      <w:tblBorders>
        <w:top w:val="single" w:sz="8" w:space="0" w:color="BE830E" w:themeColor="accent1"/>
        <w:bottom w:val="single" w:sz="8" w:space="0" w:color="BE830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830E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830E" w:themeColor="accent1"/>
          <w:bottom w:val="single" w:sz="8" w:space="0" w:color="BE830E" w:themeColor="accent1"/>
        </w:tcBorders>
      </w:tcPr>
    </w:tblStylePr>
    <w:tblStylePr w:type="band1Vert">
      <w:tblPr/>
      <w:tcPr>
        <w:shd w:val="clear" w:color="auto" w:fill="F9E3B8" w:themeFill="accent1" w:themeFillTint="3F"/>
      </w:tcPr>
    </w:tblStylePr>
    <w:tblStylePr w:type="band1Horz">
      <w:tblPr/>
      <w:tcPr>
        <w:shd w:val="clear" w:color="auto" w:fill="F9E3B8" w:themeFill="accent1" w:themeFillTint="3F"/>
      </w:tcPr>
    </w:tblStylePr>
  </w:style>
  <w:style w:type="table" w:styleId="ListTable7ColourfulAccent4">
    <w:name w:val="List Table 7 Colorful Accent 4"/>
    <w:basedOn w:val="TableNormal"/>
    <w:uiPriority w:val="52"/>
    <w:rsid w:val="00450F78"/>
    <w:rPr>
      <w:color w:val="8E3A0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4E0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4E0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4E0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4E0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450F78"/>
    <w:rPr>
      <w:color w:val="8E610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830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830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830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830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urfulAccent4">
    <w:name w:val="List Table 6 Colorful Accent 4"/>
    <w:basedOn w:val="TableNormal"/>
    <w:uiPriority w:val="51"/>
    <w:rsid w:val="00450F78"/>
    <w:rPr>
      <w:color w:val="8E3A0A" w:themeColor="accent4" w:themeShade="BF"/>
    </w:rPr>
    <w:tblPr>
      <w:tblStyleRowBandSize w:val="1"/>
      <w:tblStyleColBandSize w:val="1"/>
      <w:tblBorders>
        <w:top w:val="single" w:sz="4" w:space="0" w:color="BE4E0E" w:themeColor="accent4"/>
        <w:bottom w:val="single" w:sz="4" w:space="0" w:color="BE4E0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BE4E0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BE4E0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8C5" w:themeFill="accent4" w:themeFillTint="33"/>
      </w:tcPr>
    </w:tblStylePr>
    <w:tblStylePr w:type="band1Horz">
      <w:tblPr/>
      <w:tcPr>
        <w:shd w:val="clear" w:color="auto" w:fill="FAD8C5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450F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BC5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BC5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8C5" w:themeFill="accent1" w:themeFillTint="33"/>
      </w:tcPr>
    </w:tblStylePr>
    <w:tblStylePr w:type="band1Horz">
      <w:tblPr/>
      <w:tcPr>
        <w:shd w:val="clear" w:color="auto" w:fill="FAE8C5" w:themeFill="accent1" w:themeFillTint="33"/>
      </w:tcPr>
    </w:tblStylePr>
  </w:style>
  <w:style w:type="table" w:styleId="GridTable3-Accent2">
    <w:name w:val="Grid Table 3 Accent 2"/>
    <w:basedOn w:val="TableNormal"/>
    <w:uiPriority w:val="48"/>
    <w:rsid w:val="00CE34C3"/>
    <w:tblPr>
      <w:tblStyleRowBandSize w:val="1"/>
      <w:tblStyleColBandSize w:val="1"/>
      <w:tblBorders>
        <w:top w:val="single" w:sz="4" w:space="0" w:color="EBD9B6" w:themeColor="accent2" w:themeTint="99"/>
        <w:left w:val="single" w:sz="4" w:space="0" w:color="EBD9B6" w:themeColor="accent2" w:themeTint="99"/>
        <w:bottom w:val="single" w:sz="4" w:space="0" w:color="EBD9B6" w:themeColor="accent2" w:themeTint="99"/>
        <w:right w:val="single" w:sz="4" w:space="0" w:color="EBD9B6" w:themeColor="accent2" w:themeTint="99"/>
        <w:insideH w:val="single" w:sz="4" w:space="0" w:color="EBD9B6" w:themeColor="accent2" w:themeTint="99"/>
        <w:insideV w:val="single" w:sz="4" w:space="0" w:color="EBD9B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2E6" w:themeFill="accent2" w:themeFillTint="33"/>
      </w:tcPr>
    </w:tblStylePr>
    <w:tblStylePr w:type="band1Horz">
      <w:tblPr/>
      <w:tcPr>
        <w:shd w:val="clear" w:color="auto" w:fill="F8F2E6" w:themeFill="accent2" w:themeFillTint="33"/>
      </w:tcPr>
    </w:tblStylePr>
    <w:tblStylePr w:type="neCell">
      <w:tblPr/>
      <w:tcPr>
        <w:tcBorders>
          <w:bottom w:val="single" w:sz="4" w:space="0" w:color="EBD9B6" w:themeColor="accent2" w:themeTint="99"/>
        </w:tcBorders>
      </w:tcPr>
    </w:tblStylePr>
    <w:tblStylePr w:type="nwCell">
      <w:tblPr/>
      <w:tcPr>
        <w:tcBorders>
          <w:bottom w:val="single" w:sz="4" w:space="0" w:color="EBD9B6" w:themeColor="accent2" w:themeTint="99"/>
        </w:tcBorders>
      </w:tcPr>
    </w:tblStylePr>
    <w:tblStylePr w:type="seCell">
      <w:tblPr/>
      <w:tcPr>
        <w:tcBorders>
          <w:top w:val="single" w:sz="4" w:space="0" w:color="EBD9B6" w:themeColor="accent2" w:themeTint="99"/>
        </w:tcBorders>
      </w:tcPr>
    </w:tblStylePr>
    <w:tblStylePr w:type="swCell">
      <w:tblPr/>
      <w:tcPr>
        <w:tcBorders>
          <w:top w:val="single" w:sz="4" w:space="0" w:color="EBD9B6" w:themeColor="accent2" w:themeTint="99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7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768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7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68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1F1F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F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1F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5608740\OneDrive%20-%20Australian%20National%20University\Custom%20Office%20Templates\Assignment%20template.dotx" TargetMode="External"/></Relationships>
</file>

<file path=word/theme/theme1.xml><?xml version="1.0" encoding="utf-8"?>
<a:theme xmlns:a="http://schemas.openxmlformats.org/drawingml/2006/main" name="ANU Light">
  <a:themeElements>
    <a:clrScheme name="ANU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BE830E"/>
      </a:accent1>
      <a:accent2>
        <a:srgbClr val="DFC187"/>
      </a:accent2>
      <a:accent3>
        <a:srgbClr val="F5EDDE"/>
      </a:accent3>
      <a:accent4>
        <a:srgbClr val="BE4E0E"/>
      </a:accent4>
      <a:accent5>
        <a:srgbClr val="CB7352"/>
      </a:accent5>
      <a:accent6>
        <a:srgbClr val="F2DCD4"/>
      </a:accent6>
      <a:hlink>
        <a:srgbClr val="BE830E"/>
      </a:hlink>
      <a:folHlink>
        <a:srgbClr val="BE4E0E"/>
      </a:folHlink>
    </a:clrScheme>
    <a:fontScheme name="ANU">
      <a:majorFont>
        <a:latin typeface="Public Sans"/>
        <a:ea typeface=""/>
        <a:cs typeface=""/>
      </a:majorFont>
      <a:minorFont>
        <a:latin typeface="Public Sans Light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NU Light" id="{D6110B67-1046-5445-B2D7-264C31C5A8B7}" vid="{3BC23ECF-AE84-C44D-AD25-3250A919A45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A3DA97A81214880CE60EB934C1D87" ma:contentTypeVersion="12" ma:contentTypeDescription="Create a new document." ma:contentTypeScope="" ma:versionID="e8939f68601b103c1dc934daa3e73943">
  <xsd:schema xmlns:xsd="http://www.w3.org/2001/XMLSchema" xmlns:xs="http://www.w3.org/2001/XMLSchema" xmlns:p="http://schemas.microsoft.com/office/2006/metadata/properties" xmlns:ns2="39e15ce2-c4f1-48f0-96e6-aba07bb3c5b3" xmlns:ns3="979f9313-9035-4a36-a79e-131bc1f41e78" targetNamespace="http://schemas.microsoft.com/office/2006/metadata/properties" ma:root="true" ma:fieldsID="786a23d8f51393d7375988a625fdcce8" ns2:_="" ns3:_="">
    <xsd:import namespace="39e15ce2-c4f1-48f0-96e6-aba07bb3c5b3"/>
    <xsd:import namespace="979f9313-9035-4a36-a79e-131bc1f41e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15ce2-c4f1-48f0-96e6-aba07bb3c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f9313-9035-4a36-a79e-131bc1f41e7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22F12-2BEE-384F-B04C-498DF2DF8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3E1FCC-0FF7-4C46-A1C1-4A9F988093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CB0256-7793-4B93-B552-96F9B8E61D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F04E3E-5943-457F-87A3-DAF18B702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15ce2-c4f1-48f0-96e6-aba07bb3c5b3"/>
    <ds:schemaRef ds:uri="979f9313-9035-4a36-a79e-131bc1f41e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template.dotx</Template>
  <TotalTime>72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Simmons</dc:creator>
  <cp:keywords/>
  <dc:description/>
  <cp:lastModifiedBy>Brian Ma</cp:lastModifiedBy>
  <cp:revision>12</cp:revision>
  <cp:lastPrinted>2021-03-01T18:20:00Z</cp:lastPrinted>
  <dcterms:created xsi:type="dcterms:W3CDTF">2025-03-11T06:51:00Z</dcterms:created>
  <dcterms:modified xsi:type="dcterms:W3CDTF">2025-05-07T03:47:00Z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0x010100A69A3DA97A81214880CE60EB934C1D87</vt:lpwstr>
  </property>
</Properties>
</file>